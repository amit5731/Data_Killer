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B8" w:rsidRPr="004011A0" w:rsidRDefault="00B85FAB" w:rsidP="00E279B8">
      <w:pPr>
        <w:pStyle w:val="Subtitle"/>
        <w:rPr>
          <w:color w:val="FF0000"/>
        </w:rPr>
      </w:pPr>
      <w:r w:rsidRPr="004011A0">
        <w:rPr>
          <w:color w:val="FF0000"/>
        </w:rPr>
        <w:t xml:space="preserve"> </w:t>
      </w:r>
      <w:r w:rsidRPr="004011A0">
        <w:t>May 23, 2018</w:t>
      </w:r>
    </w:p>
    <w:p w:rsidR="004011A0" w:rsidRDefault="004011A0" w:rsidP="004011A0">
      <w:pPr>
        <w:pStyle w:val="Heading1"/>
        <w:shd w:val="clear" w:color="auto" w:fill="FFFFFF"/>
        <w:spacing w:after="120"/>
        <w:textAlignment w:val="baseline"/>
        <w:rPr>
          <w:rFonts w:ascii="Arial" w:hAnsi="Arial" w:cs="Arial"/>
          <w:color w:val="FF0000"/>
          <w:sz w:val="33"/>
          <w:szCs w:val="33"/>
        </w:rPr>
      </w:pPr>
    </w:p>
    <w:p w:rsidR="004011A0" w:rsidRDefault="004011A0" w:rsidP="004011A0">
      <w:pPr>
        <w:pStyle w:val="Heading1"/>
        <w:shd w:val="clear" w:color="auto" w:fill="FFFFFF"/>
        <w:spacing w:after="120"/>
        <w:textAlignment w:val="baseline"/>
        <w:rPr>
          <w:rFonts w:ascii="Arial" w:hAnsi="Arial" w:cs="Arial"/>
          <w:color w:val="FF0000"/>
          <w:sz w:val="33"/>
          <w:szCs w:val="33"/>
        </w:rPr>
      </w:pPr>
    </w:p>
    <w:p w:rsidR="004011A0" w:rsidRPr="004011A0" w:rsidRDefault="004011A0" w:rsidP="004011A0">
      <w:pPr>
        <w:pStyle w:val="Heading1"/>
        <w:shd w:val="clear" w:color="auto" w:fill="FFFFFF"/>
        <w:spacing w:after="120"/>
        <w:jc w:val="center"/>
        <w:textAlignment w:val="baseline"/>
        <w:rPr>
          <w:rFonts w:asciiTheme="minorHAnsi" w:hAnsiTheme="minorHAnsi" w:cs="Arial"/>
          <w:i/>
          <w:color w:val="0F486E" w:themeColor="text2" w:themeShade="BF"/>
          <w:sz w:val="33"/>
          <w:szCs w:val="33"/>
          <w:u w:val="single"/>
        </w:rPr>
      </w:pPr>
    </w:p>
    <w:p w:rsidR="004011A0" w:rsidRPr="004011A0" w:rsidRDefault="004011A0" w:rsidP="004011A0">
      <w:pPr>
        <w:pStyle w:val="Heading1"/>
        <w:shd w:val="clear" w:color="auto" w:fill="FFFFFF"/>
        <w:spacing w:after="120"/>
        <w:jc w:val="center"/>
        <w:textAlignment w:val="baseline"/>
        <w:rPr>
          <w:rFonts w:asciiTheme="minorHAnsi" w:hAnsiTheme="minorHAnsi" w:cs="Arial"/>
          <w:i/>
          <w:color w:val="0F486E" w:themeColor="text2" w:themeShade="BF"/>
          <w:sz w:val="33"/>
          <w:szCs w:val="33"/>
          <w:u w:val="single"/>
        </w:rPr>
      </w:pPr>
      <w:r w:rsidRPr="004011A0">
        <w:rPr>
          <w:rFonts w:asciiTheme="minorHAnsi" w:hAnsiTheme="minorHAnsi" w:cs="Arial"/>
          <w:i/>
          <w:color w:val="0F486E" w:themeColor="text2" w:themeShade="BF"/>
          <w:sz w:val="33"/>
          <w:szCs w:val="33"/>
          <w:u w:val="single"/>
        </w:rPr>
        <w:t>Toxic Comment Cla</w:t>
      </w:r>
      <w:r w:rsidRPr="004011A0">
        <w:rPr>
          <w:rFonts w:asciiTheme="minorHAnsi" w:hAnsiTheme="minorHAnsi" w:cs="Arial"/>
          <w:b/>
          <w:bCs/>
          <w:i/>
          <w:color w:val="0F486E" w:themeColor="text2" w:themeShade="BF"/>
          <w:sz w:val="33"/>
          <w:szCs w:val="33"/>
          <w:u w:val="single"/>
        </w:rPr>
        <w:t>Toxic Comment Classification</w:t>
      </w:r>
    </w:p>
    <w:p w:rsidR="004011A0" w:rsidRPr="004011A0" w:rsidRDefault="004011A0" w:rsidP="004011A0">
      <w:pPr>
        <w:pStyle w:val="Heading2"/>
        <w:shd w:val="clear" w:color="auto" w:fill="FFFFFF"/>
        <w:spacing w:before="0" w:after="480" w:line="330" w:lineRule="atLeast"/>
        <w:jc w:val="center"/>
        <w:textAlignment w:val="baseline"/>
        <w:rPr>
          <w:rFonts w:asciiTheme="minorHAnsi" w:hAnsiTheme="minorHAnsi" w:cs="Arial"/>
          <w:i/>
          <w:color w:val="0F486E" w:themeColor="text2" w:themeShade="BF"/>
          <w:sz w:val="27"/>
          <w:szCs w:val="27"/>
          <w:u w:val="single"/>
        </w:rPr>
      </w:pPr>
      <w:r w:rsidRPr="004011A0">
        <w:rPr>
          <w:rFonts w:asciiTheme="minorHAnsi" w:hAnsiTheme="minorHAnsi" w:cs="Arial"/>
          <w:i/>
          <w:color w:val="0F486E" w:themeColor="text2" w:themeShade="BF"/>
          <w:sz w:val="27"/>
          <w:szCs w:val="27"/>
          <w:u w:val="single"/>
        </w:rPr>
        <w:t>Identify and classify toxic online comments</w:t>
      </w:r>
    </w:p>
    <w:p w:rsidR="004011A0" w:rsidRDefault="004011A0" w:rsidP="004011A0">
      <w:pPr>
        <w:rPr>
          <w:rFonts w:eastAsiaTheme="majorEastAsia" w:cs="Arial"/>
          <w:caps/>
          <w:color w:val="0F486E" w:themeColor="text2" w:themeShade="BF"/>
          <w:sz w:val="33"/>
          <w:szCs w:val="33"/>
          <w:u w:val="single"/>
        </w:rPr>
      </w:pPr>
      <w:r>
        <w:rPr>
          <w:rFonts w:eastAsiaTheme="majorEastAsia" w:cs="Arial"/>
          <w:caps/>
          <w:color w:val="0F486E" w:themeColor="text2" w:themeShade="BF"/>
          <w:sz w:val="33"/>
          <w:szCs w:val="33"/>
          <w:u w:val="single"/>
        </w:rPr>
        <w:t xml:space="preserve">                                      </w:t>
      </w:r>
    </w:p>
    <w:p w:rsidR="004011A0" w:rsidRDefault="004011A0" w:rsidP="004011A0">
      <w:pPr>
        <w:rPr>
          <w:rFonts w:eastAsiaTheme="majorEastAsia" w:cs="Arial"/>
          <w:caps/>
          <w:color w:val="0F486E" w:themeColor="text2" w:themeShade="BF"/>
          <w:sz w:val="33"/>
          <w:szCs w:val="33"/>
          <w:u w:val="single"/>
        </w:rPr>
      </w:pPr>
      <w:r>
        <w:rPr>
          <w:rFonts w:eastAsiaTheme="majorEastAsia" w:cs="Arial"/>
          <w:caps/>
          <w:color w:val="0F486E" w:themeColor="text2" w:themeShade="BF"/>
          <w:sz w:val="33"/>
          <w:szCs w:val="33"/>
          <w:u w:val="single"/>
        </w:rPr>
        <w:t xml:space="preserve">                               </w:t>
      </w:r>
    </w:p>
    <w:p w:rsidR="004011A0" w:rsidRDefault="004011A0" w:rsidP="004011A0">
      <w:pPr>
        <w:rPr>
          <w:rFonts w:eastAsiaTheme="majorEastAsia" w:cs="Arial"/>
          <w:caps/>
          <w:color w:val="0F486E" w:themeColor="text2" w:themeShade="BF"/>
          <w:sz w:val="33"/>
          <w:szCs w:val="33"/>
          <w:u w:val="single"/>
        </w:rPr>
      </w:pPr>
    </w:p>
    <w:p w:rsidR="004011A0" w:rsidRDefault="004011A0" w:rsidP="004011A0">
      <w:pPr>
        <w:rPr>
          <w:rFonts w:eastAsiaTheme="majorEastAsia" w:cs="Arial"/>
          <w:caps/>
          <w:color w:val="0F486E" w:themeColor="text2" w:themeShade="BF"/>
          <w:sz w:val="33"/>
          <w:szCs w:val="33"/>
          <w:u w:val="single"/>
        </w:rPr>
      </w:pPr>
    </w:p>
    <w:p w:rsidR="004011A0" w:rsidRDefault="004011A0" w:rsidP="004011A0">
      <w:pPr>
        <w:rPr>
          <w:rFonts w:eastAsiaTheme="majorEastAsia" w:cs="Arial"/>
          <w:caps/>
          <w:color w:val="0F486E" w:themeColor="text2" w:themeShade="BF"/>
          <w:sz w:val="33"/>
          <w:szCs w:val="33"/>
          <w:u w:val="single"/>
        </w:rPr>
      </w:pPr>
    </w:p>
    <w:p w:rsidR="004011A0" w:rsidRDefault="004011A0" w:rsidP="004011A0">
      <w:pPr>
        <w:jc w:val="center"/>
        <w:rPr>
          <w:rFonts w:eastAsiaTheme="majorEastAsia" w:cs="Arial"/>
          <w:caps/>
          <w:color w:val="0F486E" w:themeColor="text2" w:themeShade="BF"/>
          <w:sz w:val="33"/>
          <w:szCs w:val="33"/>
          <w:u w:val="single"/>
        </w:rPr>
      </w:pPr>
      <w:r>
        <w:rPr>
          <w:rFonts w:eastAsiaTheme="majorEastAsia" w:cs="Arial"/>
          <w:caps/>
          <w:color w:val="0F486E" w:themeColor="text2" w:themeShade="BF"/>
          <w:sz w:val="33"/>
          <w:szCs w:val="33"/>
          <w:u w:val="single"/>
        </w:rPr>
        <w:t>AMIT CHAKRABORTY</w:t>
      </w:r>
    </w:p>
    <w:p w:rsidR="004011A0" w:rsidRDefault="004011A0" w:rsidP="004011A0"/>
    <w:p w:rsidR="004011A0" w:rsidRDefault="004011A0" w:rsidP="004011A0"/>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r w:rsidRPr="004011A0">
        <w:rPr>
          <w:noProof/>
          <w:lang w:eastAsia="en-US"/>
        </w:rPr>
        <w:drawing>
          <wp:anchor distT="0" distB="0" distL="114300" distR="114300" simplePos="0" relativeHeight="251658240" behindDoc="0" locked="0" layoutInCell="1" allowOverlap="1" wp14:anchorId="0EA0C659" wp14:editId="48E60A17">
            <wp:simplePos x="0" y="0"/>
            <wp:positionH relativeFrom="column">
              <wp:posOffset>791845</wp:posOffset>
            </wp:positionH>
            <wp:positionV relativeFrom="paragraph">
              <wp:posOffset>92710</wp:posOffset>
            </wp:positionV>
            <wp:extent cx="3893820" cy="1476375"/>
            <wp:effectExtent l="0" t="0" r="0" b="9525"/>
            <wp:wrapSquare wrapText="bothSides"/>
            <wp:docPr id="6" name="Picture 6" descr="S:\New folder\train.csv\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w folder\train.csv\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rPr>
          <w:noProof/>
          <w:lang w:eastAsia="en-US"/>
        </w:rPr>
      </w:pPr>
    </w:p>
    <w:p w:rsidR="008409D7" w:rsidRPr="008409D7" w:rsidRDefault="008409D7" w:rsidP="008409D7">
      <w:pPr>
        <w:jc w:val="center"/>
        <w:rPr>
          <w:rFonts w:ascii="Algerian" w:hAnsi="Algerian"/>
          <w:i/>
          <w:noProof/>
          <w:color w:val="0F486E" w:themeColor="text2" w:themeShade="BF"/>
          <w:sz w:val="40"/>
          <w:szCs w:val="40"/>
          <w:lang w:eastAsia="en-US"/>
        </w:rPr>
      </w:pPr>
      <w:r w:rsidRPr="008409D7">
        <w:rPr>
          <w:rFonts w:ascii="Algerian" w:hAnsi="Algerian"/>
          <w:i/>
          <w:noProof/>
          <w:color w:val="0F486E" w:themeColor="text2" w:themeShade="BF"/>
          <w:sz w:val="40"/>
          <w:szCs w:val="40"/>
          <w:lang w:eastAsia="en-US"/>
        </w:rPr>
        <w:lastRenderedPageBreak/>
        <w:t>CONTENTS</w:t>
      </w:r>
    </w:p>
    <w:p w:rsidR="008409D7" w:rsidRPr="008409D7" w:rsidRDefault="008409D7" w:rsidP="008409D7">
      <w:pPr>
        <w:pStyle w:val="ListParagraph"/>
        <w:numPr>
          <w:ilvl w:val="0"/>
          <w:numId w:val="16"/>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INTRODUCTION</w:t>
      </w:r>
    </w:p>
    <w:p w:rsidR="008409D7" w:rsidRPr="008409D7" w:rsidRDefault="008409D7" w:rsidP="008409D7">
      <w:pPr>
        <w:pStyle w:val="ListParagraph"/>
        <w:numPr>
          <w:ilvl w:val="0"/>
          <w:numId w:val="16"/>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DATA</w:t>
      </w:r>
    </w:p>
    <w:p w:rsidR="008409D7" w:rsidRPr="008409D7" w:rsidRDefault="008409D7" w:rsidP="008409D7">
      <w:pPr>
        <w:pStyle w:val="ListParagraph"/>
        <w:numPr>
          <w:ilvl w:val="0"/>
          <w:numId w:val="16"/>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APPROACH(TEXT MINING)</w:t>
      </w:r>
    </w:p>
    <w:p w:rsidR="008409D7" w:rsidRPr="008409D7" w:rsidRDefault="008409D7" w:rsidP="008409D7">
      <w:pPr>
        <w:pStyle w:val="ListParagraph"/>
        <w:numPr>
          <w:ilvl w:val="0"/>
          <w:numId w:val="16"/>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DATA PRE-PROCESSING</w:t>
      </w:r>
    </w:p>
    <w:p w:rsidR="008409D7" w:rsidRPr="008409D7" w:rsidRDefault="008409D7" w:rsidP="008409D7">
      <w:pPr>
        <w:pStyle w:val="ListParagraph"/>
        <w:numPr>
          <w:ilvl w:val="0"/>
          <w:numId w:val="18"/>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STOP-WORD REMOVAL</w:t>
      </w:r>
    </w:p>
    <w:p w:rsidR="008409D7" w:rsidRPr="008409D7" w:rsidRDefault="008409D7" w:rsidP="008409D7">
      <w:pPr>
        <w:pStyle w:val="ListParagraph"/>
        <w:numPr>
          <w:ilvl w:val="0"/>
          <w:numId w:val="18"/>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PUNCTUATION REMOVAL</w:t>
      </w:r>
    </w:p>
    <w:p w:rsidR="008409D7" w:rsidRPr="008409D7" w:rsidRDefault="008409D7" w:rsidP="008409D7">
      <w:pPr>
        <w:pStyle w:val="ListParagraph"/>
        <w:numPr>
          <w:ilvl w:val="0"/>
          <w:numId w:val="20"/>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VISULIZATION OF THE TEXT(WORD-CLOUD)</w:t>
      </w:r>
    </w:p>
    <w:p w:rsidR="008409D7" w:rsidRPr="008409D7" w:rsidRDefault="008409D7" w:rsidP="008409D7">
      <w:pPr>
        <w:pStyle w:val="ListParagraph"/>
        <w:numPr>
          <w:ilvl w:val="0"/>
          <w:numId w:val="20"/>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MACHINE LEARNING</w:t>
      </w:r>
    </w:p>
    <w:p w:rsidR="008409D7" w:rsidRPr="008409D7" w:rsidRDefault="008409D7" w:rsidP="008409D7">
      <w:pPr>
        <w:pStyle w:val="ListParagraph"/>
        <w:numPr>
          <w:ilvl w:val="0"/>
          <w:numId w:val="23"/>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SENTIMENT ANALYSIS</w:t>
      </w:r>
    </w:p>
    <w:p w:rsidR="008409D7" w:rsidRPr="008409D7" w:rsidRDefault="008409D7" w:rsidP="008409D7">
      <w:pPr>
        <w:pStyle w:val="ListParagraph"/>
        <w:numPr>
          <w:ilvl w:val="0"/>
          <w:numId w:val="23"/>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VADAR ANALYSIS</w:t>
      </w:r>
    </w:p>
    <w:p w:rsidR="008409D7" w:rsidRPr="008409D7" w:rsidRDefault="008409D7" w:rsidP="008409D7">
      <w:pPr>
        <w:pStyle w:val="ListParagraph"/>
        <w:numPr>
          <w:ilvl w:val="0"/>
          <w:numId w:val="24"/>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CALCULATION FOR TEXT PREDICTION</w:t>
      </w:r>
    </w:p>
    <w:p w:rsidR="008409D7" w:rsidRPr="008409D7" w:rsidRDefault="008409D7" w:rsidP="008409D7">
      <w:pPr>
        <w:pStyle w:val="ListParagraph"/>
        <w:numPr>
          <w:ilvl w:val="0"/>
          <w:numId w:val="24"/>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PYTHON CODE TO PREDICT THE COMMENTS</w:t>
      </w:r>
    </w:p>
    <w:p w:rsidR="008409D7" w:rsidRPr="008409D7" w:rsidRDefault="008409D7" w:rsidP="008409D7">
      <w:pPr>
        <w:pStyle w:val="ListParagraph"/>
        <w:numPr>
          <w:ilvl w:val="0"/>
          <w:numId w:val="24"/>
        </w:numPr>
        <w:spacing w:line="600" w:lineRule="auto"/>
        <w:rPr>
          <w:rFonts w:ascii="Arabic Typesetting" w:hAnsi="Arabic Typesetting" w:cs="Arabic Typesetting"/>
          <w:i/>
          <w:noProof/>
          <w:color w:val="0F486E" w:themeColor="text2" w:themeShade="BF"/>
          <w:sz w:val="32"/>
          <w:szCs w:val="32"/>
          <w:lang w:eastAsia="en-US"/>
        </w:rPr>
      </w:pPr>
      <w:r w:rsidRPr="008409D7">
        <w:rPr>
          <w:rFonts w:ascii="Arabic Typesetting" w:hAnsi="Arabic Typesetting" w:cs="Arabic Typesetting"/>
          <w:i/>
          <w:noProof/>
          <w:color w:val="0F486E" w:themeColor="text2" w:themeShade="BF"/>
          <w:sz w:val="32"/>
          <w:szCs w:val="32"/>
          <w:lang w:eastAsia="en-US"/>
        </w:rPr>
        <w:t>REFERENCE</w:t>
      </w:r>
    </w:p>
    <w:p w:rsidR="004011A0" w:rsidRPr="004011A0" w:rsidRDefault="004011A0" w:rsidP="004011A0">
      <w:pPr>
        <w:pStyle w:val="ListParagraph"/>
        <w:numPr>
          <w:ilvl w:val="0"/>
          <w:numId w:val="12"/>
        </w:numPr>
        <w:rPr>
          <w:b/>
          <w:i/>
          <w:noProof/>
          <w:sz w:val="36"/>
          <w:szCs w:val="36"/>
          <w:lang w:eastAsia="en-US"/>
        </w:rPr>
      </w:pPr>
      <w:r w:rsidRPr="004011A0">
        <w:rPr>
          <w:b/>
          <w:i/>
          <w:noProof/>
          <w:sz w:val="36"/>
          <w:szCs w:val="36"/>
          <w:lang w:eastAsia="en-US"/>
        </w:rPr>
        <w:lastRenderedPageBreak/>
        <w:t>INTRODUCTION:</w:t>
      </w:r>
    </w:p>
    <w:p w:rsidR="004011A0" w:rsidRPr="004011A0" w:rsidRDefault="004011A0" w:rsidP="004011A0">
      <w:pPr>
        <w:pStyle w:val="NormalWeb"/>
        <w:shd w:val="clear" w:color="auto" w:fill="FFFFFF"/>
        <w:spacing w:before="158" w:beforeAutospacing="0" w:after="158" w:afterAutospacing="0"/>
        <w:textAlignment w:val="baseline"/>
        <w:rPr>
          <w:rFonts w:ascii="Calibri" w:hAnsi="Calibri" w:cs="Arial"/>
          <w:color w:val="0F486E" w:themeColor="text2" w:themeShade="BF"/>
        </w:rPr>
      </w:pPr>
      <w:r w:rsidRPr="004011A0">
        <w:rPr>
          <w:rFonts w:ascii="Calibri" w:hAnsi="Calibri"/>
          <w:noProof/>
          <w:color w:val="0F486E" w:themeColor="text2" w:themeShade="BF"/>
        </w:rPr>
        <w:t xml:space="preserve">                                </w:t>
      </w:r>
      <w:r w:rsidRPr="004011A0">
        <w:rPr>
          <w:rFonts w:ascii="Calibri" w:hAnsi="Calibri" w:cs="Arial"/>
          <w:color w:val="0F486E" w:themeColor="text2" w:themeShade="BF"/>
        </w:rPr>
        <w:t>Discussing things you care about can be difficult. The threat of abuse and harassment online means that many people stop expressing themselves and give up on seeking different opinions. Platforms struggle to effectively facilitate conversations, leading many communities to limit or completely shut down user comments.</w:t>
      </w:r>
    </w:p>
    <w:p w:rsidR="004011A0" w:rsidRPr="004011A0" w:rsidRDefault="004011A0" w:rsidP="004011A0">
      <w:pPr>
        <w:shd w:val="clear" w:color="auto" w:fill="FFFFFF"/>
        <w:spacing w:after="0"/>
        <w:ind w:left="0" w:right="0"/>
        <w:textAlignment w:val="baseline"/>
        <w:rPr>
          <w:rFonts w:ascii="Calibri" w:eastAsia="Times New Roman" w:hAnsi="Calibri" w:cs="Arial"/>
          <w:color w:val="0F486E" w:themeColor="text2" w:themeShade="BF"/>
          <w:kern w:val="0"/>
          <w:sz w:val="24"/>
          <w:szCs w:val="24"/>
          <w:lang w:eastAsia="en-US"/>
          <w14:ligatures w14:val="none"/>
        </w:rPr>
      </w:pPr>
      <w:r w:rsidRPr="004011A0">
        <w:rPr>
          <w:rFonts w:ascii="Calibri" w:eastAsia="Times New Roman" w:hAnsi="Calibri" w:cs="Arial"/>
          <w:color w:val="0F486E" w:themeColor="text2" w:themeShade="BF"/>
          <w:kern w:val="0"/>
          <w:sz w:val="24"/>
          <w:szCs w:val="24"/>
          <w:lang w:eastAsia="en-US"/>
          <w14:ligatures w14:val="none"/>
        </w:rPr>
        <w:t>The </w:t>
      </w:r>
      <w:hyperlink r:id="rId8" w:tgtFrame="_new" w:history="1">
        <w:r w:rsidRPr="004011A0">
          <w:rPr>
            <w:rFonts w:ascii="Calibri" w:eastAsia="Times New Roman" w:hAnsi="Calibri" w:cs="Arial"/>
            <w:color w:val="0F486E" w:themeColor="text2" w:themeShade="BF"/>
            <w:kern w:val="0"/>
            <w:sz w:val="24"/>
            <w:szCs w:val="24"/>
            <w:bdr w:val="none" w:sz="0" w:space="0" w:color="auto" w:frame="1"/>
            <w:lang w:eastAsia="en-US"/>
            <w14:ligatures w14:val="none"/>
          </w:rPr>
          <w:t>Conversation AI</w:t>
        </w:r>
      </w:hyperlink>
      <w:r w:rsidRPr="004011A0">
        <w:rPr>
          <w:rFonts w:ascii="Calibri" w:eastAsia="Times New Roman" w:hAnsi="Calibri" w:cs="Arial"/>
          <w:color w:val="0F486E" w:themeColor="text2" w:themeShade="BF"/>
          <w:kern w:val="0"/>
          <w:sz w:val="24"/>
          <w:szCs w:val="24"/>
          <w:lang w:eastAsia="en-US"/>
          <w14:ligatures w14:val="none"/>
        </w:rPr>
        <w:t> team, a research initiative founded by </w:t>
      </w:r>
      <w:hyperlink r:id="rId9" w:history="1">
        <w:r w:rsidRPr="004011A0">
          <w:rPr>
            <w:rFonts w:ascii="Calibri" w:eastAsia="Times New Roman" w:hAnsi="Calibri" w:cs="Arial"/>
            <w:color w:val="0F486E" w:themeColor="text2" w:themeShade="BF"/>
            <w:kern w:val="0"/>
            <w:sz w:val="24"/>
            <w:szCs w:val="24"/>
            <w:bdr w:val="none" w:sz="0" w:space="0" w:color="auto" w:frame="1"/>
            <w:lang w:eastAsia="en-US"/>
            <w14:ligatures w14:val="none"/>
          </w:rPr>
          <w:t>Jigsaw</w:t>
        </w:r>
      </w:hyperlink>
      <w:r w:rsidRPr="004011A0">
        <w:rPr>
          <w:rFonts w:ascii="Calibri" w:eastAsia="Times New Roman" w:hAnsi="Calibri" w:cs="Arial"/>
          <w:color w:val="0F486E" w:themeColor="text2" w:themeShade="BF"/>
          <w:kern w:val="0"/>
          <w:sz w:val="24"/>
          <w:szCs w:val="24"/>
          <w:lang w:eastAsia="en-US"/>
          <w14:ligatures w14:val="none"/>
        </w:rPr>
        <w:t> and Google (both a part of Alphabet) are working on tools to help improve online conversation. One area of focus is the study of negative online behaviors, like toxic comments (i.e. comments that are rude, disrespectful or otherwise likely to make someone leave a discussion). So far they’ve built a range of publicly available models served through the </w:t>
      </w:r>
      <w:hyperlink r:id="rId10" w:history="1">
        <w:r w:rsidRPr="004011A0">
          <w:rPr>
            <w:rFonts w:ascii="Calibri" w:eastAsia="Times New Roman" w:hAnsi="Calibri" w:cs="Arial"/>
            <w:color w:val="0F486E" w:themeColor="text2" w:themeShade="BF"/>
            <w:kern w:val="0"/>
            <w:sz w:val="24"/>
            <w:szCs w:val="24"/>
            <w:bdr w:val="none" w:sz="0" w:space="0" w:color="auto" w:frame="1"/>
            <w:lang w:eastAsia="en-US"/>
            <w14:ligatures w14:val="none"/>
          </w:rPr>
          <w:t>Perspective API</w:t>
        </w:r>
      </w:hyperlink>
      <w:r w:rsidRPr="004011A0">
        <w:rPr>
          <w:rFonts w:ascii="Calibri" w:eastAsia="Times New Roman" w:hAnsi="Calibri" w:cs="Arial"/>
          <w:color w:val="0F486E" w:themeColor="text2" w:themeShade="BF"/>
          <w:kern w:val="0"/>
          <w:sz w:val="24"/>
          <w:szCs w:val="24"/>
          <w:lang w:eastAsia="en-US"/>
          <w14:ligatures w14:val="none"/>
        </w:rPr>
        <w:t>, including toxicity. But the current models still make errors, and they don’t allow users to select which types of toxicity they’re interested in finding (e.g. some platforms may be fine with profanity, but not with other types of toxic content).</w:t>
      </w:r>
    </w:p>
    <w:p w:rsidR="004011A0" w:rsidRPr="004011A0" w:rsidRDefault="004011A0" w:rsidP="004011A0">
      <w:pPr>
        <w:shd w:val="clear" w:color="auto" w:fill="FFFFFF"/>
        <w:spacing w:after="0"/>
        <w:ind w:left="0" w:right="0"/>
        <w:textAlignment w:val="baseline"/>
        <w:rPr>
          <w:rFonts w:ascii="Calibri" w:eastAsia="Times New Roman" w:hAnsi="Calibri" w:cs="Arial"/>
          <w:color w:val="0F486E" w:themeColor="text2" w:themeShade="BF"/>
          <w:kern w:val="0"/>
          <w:sz w:val="24"/>
          <w:szCs w:val="24"/>
          <w:lang w:eastAsia="en-US"/>
          <w14:ligatures w14:val="none"/>
        </w:rPr>
      </w:pPr>
      <w:r w:rsidRPr="004011A0">
        <w:rPr>
          <w:rFonts w:ascii="Calibri" w:eastAsia="Times New Roman" w:hAnsi="Calibri" w:cs="Arial"/>
          <w:color w:val="0F486E" w:themeColor="text2" w:themeShade="BF"/>
          <w:kern w:val="0"/>
          <w:sz w:val="24"/>
          <w:szCs w:val="24"/>
          <w:lang w:eastAsia="en-US"/>
          <w14:ligatures w14:val="none"/>
        </w:rPr>
        <w:t>In this competition, you’re challenged to build a multi-headed model that’s capable of</w:t>
      </w:r>
      <w:r>
        <w:rPr>
          <w:rFonts w:ascii="Calibri" w:eastAsia="Times New Roman" w:hAnsi="Calibri" w:cs="Arial"/>
          <w:color w:val="0F486E" w:themeColor="text2" w:themeShade="BF"/>
          <w:kern w:val="0"/>
          <w:sz w:val="24"/>
          <w:szCs w:val="24"/>
          <w:lang w:eastAsia="en-US"/>
          <w14:ligatures w14:val="none"/>
        </w:rPr>
        <w:t xml:space="preserve"> detecting different types of </w:t>
      </w:r>
      <w:r w:rsidRPr="004011A0">
        <w:rPr>
          <w:rFonts w:ascii="Calibri" w:eastAsia="Times New Roman" w:hAnsi="Calibri" w:cs="Arial"/>
          <w:color w:val="0F486E" w:themeColor="text2" w:themeShade="BF"/>
          <w:kern w:val="0"/>
          <w:sz w:val="24"/>
          <w:szCs w:val="24"/>
          <w:lang w:eastAsia="en-US"/>
          <w14:ligatures w14:val="none"/>
        </w:rPr>
        <w:t>toxicity like threats, obscenity, insults, and identity-based hate better than Perspective’s </w:t>
      </w:r>
      <w:hyperlink r:id="rId11" w:history="1">
        <w:r w:rsidRPr="004011A0">
          <w:rPr>
            <w:rFonts w:ascii="Calibri" w:eastAsia="Times New Roman" w:hAnsi="Calibri" w:cs="Arial"/>
            <w:color w:val="0F486E" w:themeColor="text2" w:themeShade="BF"/>
            <w:kern w:val="0"/>
            <w:sz w:val="24"/>
            <w:szCs w:val="24"/>
            <w:bdr w:val="none" w:sz="0" w:space="0" w:color="auto" w:frame="1"/>
            <w:lang w:eastAsia="en-US"/>
            <w14:ligatures w14:val="none"/>
          </w:rPr>
          <w:t>current models</w:t>
        </w:r>
      </w:hyperlink>
      <w:r w:rsidRPr="004011A0">
        <w:rPr>
          <w:rFonts w:ascii="Calibri" w:eastAsia="Times New Roman" w:hAnsi="Calibri" w:cs="Arial"/>
          <w:color w:val="0F486E" w:themeColor="text2" w:themeShade="BF"/>
          <w:kern w:val="0"/>
          <w:sz w:val="24"/>
          <w:szCs w:val="24"/>
          <w:lang w:eastAsia="en-US"/>
          <w14:ligatures w14:val="none"/>
        </w:rPr>
        <w:t xml:space="preserve">. </w:t>
      </w:r>
      <w:r>
        <w:rPr>
          <w:rFonts w:ascii="Calibri" w:eastAsia="Times New Roman" w:hAnsi="Calibri" w:cs="Arial"/>
          <w:color w:val="0F486E" w:themeColor="text2" w:themeShade="BF"/>
          <w:kern w:val="0"/>
          <w:sz w:val="24"/>
          <w:szCs w:val="24"/>
          <w:lang w:eastAsia="en-US"/>
          <w14:ligatures w14:val="none"/>
        </w:rPr>
        <w:t xml:space="preserve">We will </w:t>
      </w:r>
      <w:r w:rsidRPr="004011A0">
        <w:rPr>
          <w:rFonts w:ascii="Calibri" w:eastAsia="Times New Roman" w:hAnsi="Calibri" w:cs="Arial"/>
          <w:color w:val="0F486E" w:themeColor="text2" w:themeShade="BF"/>
          <w:kern w:val="0"/>
          <w:sz w:val="24"/>
          <w:szCs w:val="24"/>
          <w:lang w:eastAsia="en-US"/>
          <w14:ligatures w14:val="none"/>
        </w:rPr>
        <w:t>be using a dataset of comments from Wikipedia’s talk page edits. Improvements to the current model will hopefully help online discussion become more productive and respectful.</w:t>
      </w:r>
    </w:p>
    <w:p w:rsidR="004011A0" w:rsidRDefault="004011A0" w:rsidP="004011A0">
      <w:pPr>
        <w:rPr>
          <w:noProof/>
          <w:lang w:eastAsia="en-US"/>
        </w:rPr>
      </w:pPr>
    </w:p>
    <w:p w:rsidR="004011A0" w:rsidRDefault="004011A0" w:rsidP="004011A0">
      <w:pPr>
        <w:rPr>
          <w:noProof/>
          <w:lang w:eastAsia="en-US"/>
        </w:rPr>
      </w:pPr>
    </w:p>
    <w:p w:rsidR="004011A0" w:rsidRDefault="004011A0" w:rsidP="004011A0">
      <w:pPr>
        <w:pStyle w:val="ListParagraph"/>
        <w:numPr>
          <w:ilvl w:val="0"/>
          <w:numId w:val="12"/>
        </w:numPr>
        <w:rPr>
          <w:b/>
          <w:i/>
          <w:noProof/>
          <w:sz w:val="28"/>
          <w:szCs w:val="28"/>
          <w:lang w:eastAsia="en-US"/>
        </w:rPr>
      </w:pPr>
      <w:r w:rsidRPr="004011A0">
        <w:rPr>
          <w:b/>
          <w:i/>
          <w:sz w:val="28"/>
          <w:szCs w:val="28"/>
        </w:rPr>
        <w:t>Data</w:t>
      </w:r>
      <w:r w:rsidR="00713299">
        <w:rPr>
          <w:b/>
          <w:i/>
          <w:sz w:val="28"/>
          <w:szCs w:val="28"/>
        </w:rPr>
        <w:t>:</w:t>
      </w:r>
      <w:r w:rsidR="00713299" w:rsidRPr="00713299">
        <w:rPr>
          <w:b/>
          <w:i/>
          <w:sz w:val="28"/>
          <w:szCs w:val="28"/>
        </w:rPr>
        <w:sym w:font="Wingdings" w:char="F0E0"/>
      </w:r>
    </w:p>
    <w:p w:rsidR="00713299" w:rsidRPr="00713299" w:rsidRDefault="00713299" w:rsidP="00713299">
      <w:pPr>
        <w:pStyle w:val="NormalWeb"/>
        <w:shd w:val="clear" w:color="auto" w:fill="FFFFFF"/>
        <w:spacing w:before="0" w:beforeAutospacing="0" w:after="158" w:afterAutospacing="0"/>
        <w:textAlignment w:val="baseline"/>
        <w:rPr>
          <w:rFonts w:ascii="Arial" w:hAnsi="Arial" w:cs="Arial"/>
        </w:rPr>
      </w:pPr>
      <w:r>
        <w:rPr>
          <w:b/>
          <w:i/>
          <w:sz w:val="28"/>
          <w:szCs w:val="28"/>
        </w:rPr>
        <w:t xml:space="preserve"> </w:t>
      </w:r>
      <w:r w:rsidRPr="00713299">
        <w:rPr>
          <w:rFonts w:ascii="Arial" w:hAnsi="Arial" w:cs="Arial"/>
          <w:color w:val="0F486E" w:themeColor="text2" w:themeShade="BF"/>
        </w:rPr>
        <w:t xml:space="preserve">We are provided </w:t>
      </w:r>
      <w:proofErr w:type="gramStart"/>
      <w:r w:rsidRPr="00713299">
        <w:rPr>
          <w:rFonts w:ascii="Arial" w:hAnsi="Arial" w:cs="Arial"/>
          <w:color w:val="0F486E" w:themeColor="text2" w:themeShade="BF"/>
        </w:rPr>
        <w:t>with  a</w:t>
      </w:r>
      <w:proofErr w:type="gramEnd"/>
      <w:r w:rsidRPr="00713299">
        <w:rPr>
          <w:rFonts w:ascii="Arial" w:hAnsi="Arial" w:cs="Arial"/>
          <w:color w:val="0F486E" w:themeColor="text2" w:themeShade="BF"/>
        </w:rPr>
        <w:t xml:space="preserve"> large number of Wikipedia comments which have been labeled by human raters for toxic behavior. The types of toxicity are:</w:t>
      </w:r>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toxic</w:t>
      </w:r>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proofErr w:type="spellStart"/>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severe_toxic</w:t>
      </w:r>
      <w:proofErr w:type="spellEnd"/>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obscene</w:t>
      </w:r>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threat</w:t>
      </w:r>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insult</w:t>
      </w:r>
    </w:p>
    <w:p w:rsidR="00713299" w:rsidRPr="00713299" w:rsidRDefault="00713299" w:rsidP="00713299">
      <w:pPr>
        <w:numPr>
          <w:ilvl w:val="0"/>
          <w:numId w:val="13"/>
        </w:numPr>
        <w:shd w:val="clear" w:color="auto" w:fill="FFFFFF"/>
        <w:spacing w:after="0"/>
        <w:ind w:left="0" w:right="0"/>
        <w:jc w:val="center"/>
        <w:textAlignment w:val="baseline"/>
        <w:rPr>
          <w:rFonts w:ascii="inherit" w:eastAsia="Times New Roman" w:hAnsi="inherit" w:cs="Arial"/>
          <w:kern w:val="0"/>
          <w:sz w:val="24"/>
          <w:szCs w:val="24"/>
          <w:lang w:eastAsia="en-US"/>
          <w14:ligatures w14:val="none"/>
        </w:rPr>
      </w:pPr>
      <w:proofErr w:type="spellStart"/>
      <w:r w:rsidRPr="00713299">
        <w:rPr>
          <w:rFonts w:ascii="Courier New" w:eastAsia="Times New Roman" w:hAnsi="Courier New" w:cs="Courier New"/>
          <w:kern w:val="0"/>
          <w:sz w:val="24"/>
          <w:szCs w:val="24"/>
          <w:bdr w:val="none" w:sz="0" w:space="0" w:color="auto" w:frame="1"/>
          <w:shd w:val="clear" w:color="auto" w:fill="F4F4F4"/>
          <w:lang w:eastAsia="en-US"/>
          <w14:ligatures w14:val="none"/>
        </w:rPr>
        <w:t>identity_hate</w:t>
      </w:r>
      <w:proofErr w:type="spellEnd"/>
    </w:p>
    <w:p w:rsidR="00713299" w:rsidRDefault="00713299" w:rsidP="00713299">
      <w:pPr>
        <w:pStyle w:val="ListParagraph"/>
        <w:ind w:left="792"/>
        <w:rPr>
          <w:b/>
          <w:i/>
          <w:noProof/>
          <w:sz w:val="28"/>
          <w:szCs w:val="28"/>
          <w:lang w:eastAsia="en-US"/>
        </w:rPr>
      </w:pPr>
    </w:p>
    <w:p w:rsidR="004011A0" w:rsidRPr="004011A0" w:rsidRDefault="004011A0" w:rsidP="004011A0">
      <w:pPr>
        <w:rPr>
          <w:b/>
          <w:i/>
          <w:noProof/>
          <w:sz w:val="28"/>
          <w:szCs w:val="28"/>
          <w:lang w:eastAsia="en-US"/>
        </w:rPr>
      </w:pPr>
    </w:p>
    <w:p w:rsidR="00713299" w:rsidRPr="00713299" w:rsidRDefault="00713299" w:rsidP="00713299">
      <w:pPr>
        <w:pStyle w:val="Heading2"/>
        <w:shd w:val="clear" w:color="auto" w:fill="FFFFFF"/>
        <w:spacing w:before="480" w:after="240"/>
        <w:textAlignment w:val="baseline"/>
        <w:rPr>
          <w:rFonts w:ascii="Calibri" w:hAnsi="Calibri" w:cs="Arial"/>
          <w:i/>
          <w:color w:val="000000"/>
        </w:rPr>
      </w:pPr>
      <w:r>
        <w:rPr>
          <w:rFonts w:ascii="Arial" w:hAnsi="Arial" w:cs="Arial"/>
          <w:b/>
          <w:bCs/>
          <w:color w:val="000000"/>
          <w:sz w:val="30"/>
          <w:szCs w:val="30"/>
        </w:rPr>
        <w:t xml:space="preserve">     </w:t>
      </w:r>
      <w:r w:rsidRPr="00713299">
        <w:rPr>
          <w:rFonts w:ascii="Calibri" w:hAnsi="Calibri" w:cs="Arial"/>
          <w:b/>
          <w:bCs/>
          <w:i/>
          <w:color w:val="000000"/>
        </w:rPr>
        <w:t>File descriptions</w:t>
      </w:r>
    </w:p>
    <w:p w:rsidR="00713299" w:rsidRPr="00713299" w:rsidRDefault="00713299" w:rsidP="00713299">
      <w:pPr>
        <w:numPr>
          <w:ilvl w:val="0"/>
          <w:numId w:val="14"/>
        </w:numPr>
        <w:shd w:val="clear" w:color="auto" w:fill="FFFFFF"/>
        <w:spacing w:after="0"/>
        <w:ind w:left="0" w:right="0"/>
        <w:textAlignment w:val="baseline"/>
        <w:rPr>
          <w:rFonts w:ascii="inherit" w:hAnsi="inherit" w:cs="Arial"/>
          <w:i/>
          <w:color w:val="0F486E" w:themeColor="text2" w:themeShade="BF"/>
          <w:sz w:val="24"/>
          <w:szCs w:val="24"/>
        </w:rPr>
      </w:pPr>
      <w:r w:rsidRPr="00713299">
        <w:rPr>
          <w:rStyle w:val="Strong"/>
          <w:rFonts w:ascii="inherit" w:hAnsi="inherit" w:cs="Arial"/>
          <w:bCs w:val="0"/>
          <w:i/>
          <w:color w:val="0F486E" w:themeColor="text2" w:themeShade="BF"/>
          <w:sz w:val="24"/>
          <w:szCs w:val="24"/>
          <w:bdr w:val="none" w:sz="0" w:space="0" w:color="auto" w:frame="1"/>
        </w:rPr>
        <w:t>train.csv</w:t>
      </w:r>
      <w:r w:rsidRPr="00713299">
        <w:rPr>
          <w:rFonts w:ascii="inherit" w:hAnsi="inherit" w:cs="Arial"/>
          <w:i/>
          <w:color w:val="0F486E" w:themeColor="text2" w:themeShade="BF"/>
          <w:sz w:val="24"/>
          <w:szCs w:val="24"/>
        </w:rPr>
        <w:t> - the training set, contains comments with their binary labels</w:t>
      </w:r>
    </w:p>
    <w:p w:rsidR="00713299" w:rsidRDefault="00713299" w:rsidP="00713299">
      <w:pPr>
        <w:numPr>
          <w:ilvl w:val="0"/>
          <w:numId w:val="14"/>
        </w:numPr>
        <w:shd w:val="clear" w:color="auto" w:fill="FFFFFF"/>
        <w:spacing w:after="0"/>
        <w:ind w:left="0" w:right="0"/>
        <w:textAlignment w:val="baseline"/>
        <w:rPr>
          <w:rFonts w:ascii="inherit" w:hAnsi="inherit" w:cs="Arial"/>
          <w:i/>
          <w:color w:val="0F486E" w:themeColor="text2" w:themeShade="BF"/>
          <w:sz w:val="24"/>
          <w:szCs w:val="24"/>
        </w:rPr>
      </w:pPr>
      <w:r w:rsidRPr="00713299">
        <w:rPr>
          <w:rStyle w:val="Strong"/>
          <w:rFonts w:ascii="inherit" w:hAnsi="inherit" w:cs="Arial"/>
          <w:bCs w:val="0"/>
          <w:i/>
          <w:color w:val="0F486E" w:themeColor="text2" w:themeShade="BF"/>
          <w:sz w:val="24"/>
          <w:szCs w:val="24"/>
          <w:bdr w:val="none" w:sz="0" w:space="0" w:color="auto" w:frame="1"/>
        </w:rPr>
        <w:t>test.csv</w:t>
      </w:r>
      <w:r w:rsidRPr="00713299">
        <w:rPr>
          <w:rFonts w:ascii="inherit" w:hAnsi="inherit" w:cs="Arial"/>
          <w:i/>
          <w:color w:val="0F486E" w:themeColor="text2" w:themeShade="BF"/>
          <w:sz w:val="24"/>
          <w:szCs w:val="24"/>
        </w:rPr>
        <w:t> </w:t>
      </w:r>
      <w:r>
        <w:rPr>
          <w:rFonts w:ascii="inherit" w:hAnsi="inherit" w:cs="Arial"/>
          <w:i/>
          <w:color w:val="0F486E" w:themeColor="text2" w:themeShade="BF"/>
          <w:sz w:val="24"/>
          <w:szCs w:val="24"/>
        </w:rPr>
        <w:t>- the test set, we</w:t>
      </w:r>
      <w:r w:rsidRPr="00713299">
        <w:rPr>
          <w:rFonts w:ascii="inherit" w:hAnsi="inherit" w:cs="Arial"/>
          <w:i/>
          <w:color w:val="0F486E" w:themeColor="text2" w:themeShade="BF"/>
          <w:sz w:val="24"/>
          <w:szCs w:val="24"/>
        </w:rPr>
        <w:t xml:space="preserve"> must predict the toxicity probabilities for these comments. To deter hand labeling, the test set contains some comments which are not included in scoring.</w:t>
      </w:r>
    </w:p>
    <w:p w:rsidR="00713299" w:rsidRDefault="00713299" w:rsidP="00713299">
      <w:pPr>
        <w:shd w:val="clear" w:color="auto" w:fill="FFFFFF"/>
        <w:spacing w:after="0"/>
        <w:ind w:right="0"/>
        <w:textAlignment w:val="baseline"/>
        <w:rPr>
          <w:rFonts w:ascii="inherit" w:hAnsi="inherit" w:cs="Arial"/>
          <w:i/>
          <w:color w:val="0F486E" w:themeColor="text2" w:themeShade="BF"/>
          <w:sz w:val="24"/>
          <w:szCs w:val="24"/>
        </w:rPr>
      </w:pPr>
    </w:p>
    <w:p w:rsidR="006E2652" w:rsidRDefault="006E2652" w:rsidP="00713299">
      <w:pPr>
        <w:shd w:val="clear" w:color="auto" w:fill="FFFFFF"/>
        <w:spacing w:after="0"/>
        <w:ind w:right="0"/>
        <w:textAlignment w:val="baseline"/>
        <w:rPr>
          <w:rFonts w:ascii="inherit" w:hAnsi="inherit" w:cs="Arial"/>
          <w:i/>
          <w:color w:val="0F486E" w:themeColor="text2" w:themeShade="BF"/>
          <w:sz w:val="24"/>
          <w:szCs w:val="24"/>
        </w:rPr>
      </w:pPr>
    </w:p>
    <w:p w:rsidR="006E2652" w:rsidRDefault="006E2652" w:rsidP="00713299">
      <w:pPr>
        <w:shd w:val="clear" w:color="auto" w:fill="FFFFFF"/>
        <w:spacing w:after="0"/>
        <w:ind w:right="0"/>
        <w:textAlignment w:val="baseline"/>
        <w:rPr>
          <w:rFonts w:ascii="inherit" w:hAnsi="inherit" w:cs="Arial"/>
          <w:i/>
          <w:color w:val="0F486E" w:themeColor="text2" w:themeShade="BF"/>
          <w:sz w:val="24"/>
          <w:szCs w:val="24"/>
        </w:rPr>
      </w:pPr>
    </w:p>
    <w:p w:rsidR="00713299" w:rsidRDefault="00713299" w:rsidP="00713299">
      <w:pPr>
        <w:shd w:val="clear" w:color="auto" w:fill="FFFFFF"/>
        <w:spacing w:after="0"/>
        <w:ind w:right="0"/>
        <w:textAlignment w:val="baseline"/>
        <w:rPr>
          <w:rFonts w:ascii="inherit" w:hAnsi="inherit" w:cs="Arial"/>
          <w:i/>
          <w:color w:val="0F486E" w:themeColor="text2" w:themeShade="BF"/>
          <w:sz w:val="24"/>
          <w:szCs w:val="24"/>
        </w:rPr>
      </w:pPr>
      <w:r>
        <w:rPr>
          <w:rFonts w:ascii="inherit" w:hAnsi="inherit" w:cs="Arial"/>
          <w:i/>
          <w:color w:val="0F486E" w:themeColor="text2" w:themeShade="BF"/>
          <w:sz w:val="24"/>
          <w:szCs w:val="24"/>
        </w:rPr>
        <w:lastRenderedPageBreak/>
        <w:t>Below is the view of the some comments.</w:t>
      </w:r>
    </w:p>
    <w:p w:rsidR="00713299" w:rsidRDefault="00713299" w:rsidP="00713299">
      <w:pPr>
        <w:shd w:val="clear" w:color="auto" w:fill="FFFFFF"/>
        <w:spacing w:after="0"/>
        <w:ind w:right="0"/>
        <w:textAlignment w:val="baseline"/>
        <w:rPr>
          <w:rFonts w:ascii="inherit" w:hAnsi="inherit" w:cs="Arial"/>
          <w:i/>
          <w:color w:val="0F486E" w:themeColor="text2" w:themeShade="BF"/>
          <w:sz w:val="24"/>
          <w:szCs w:val="24"/>
        </w:rPr>
      </w:pPr>
    </w:p>
    <w:p w:rsidR="00713299" w:rsidRPr="006E2652" w:rsidRDefault="00A54F22" w:rsidP="00713299">
      <w:pPr>
        <w:shd w:val="clear" w:color="auto" w:fill="FFFFFF"/>
        <w:spacing w:after="0"/>
        <w:ind w:right="0"/>
        <w:textAlignment w:val="baseline"/>
        <w:rPr>
          <w:rFonts w:ascii="inherit" w:hAnsi="inherit" w:cs="Arial"/>
          <w:i/>
          <w:color w:val="0F486E" w:themeColor="text2" w:themeShade="BF"/>
          <w:sz w:val="28"/>
          <w:szCs w:val="28"/>
          <w:u w:val="single"/>
        </w:rPr>
      </w:pPr>
      <w:r w:rsidRPr="006E2652">
        <w:rPr>
          <w:rFonts w:ascii="inherit" w:hAnsi="inherit" w:cs="Arial"/>
          <w:i/>
          <w:color w:val="0F486E" w:themeColor="text2" w:themeShade="BF"/>
          <w:sz w:val="28"/>
          <w:szCs w:val="28"/>
          <w:u w:val="single"/>
        </w:rPr>
        <w:t>Train Data-set:</w:t>
      </w:r>
    </w:p>
    <w:p w:rsidR="00A54F22" w:rsidRDefault="00A54F22" w:rsidP="00713299">
      <w:pPr>
        <w:shd w:val="clear" w:color="auto" w:fill="FFFFFF"/>
        <w:spacing w:after="0"/>
        <w:ind w:right="0"/>
        <w:textAlignment w:val="baseline"/>
        <w:rPr>
          <w:rFonts w:ascii="inherit" w:hAnsi="inherit" w:cs="Arial"/>
          <w:i/>
          <w:color w:val="0F486E" w:themeColor="text2" w:themeShade="BF"/>
          <w:sz w:val="24"/>
          <w:szCs w:val="24"/>
        </w:rPr>
      </w:pPr>
      <w:r>
        <w:rPr>
          <w:rFonts w:ascii="inherit" w:hAnsi="inherit" w:cs="Arial"/>
          <w:i/>
          <w:color w:val="0F486E" w:themeColor="text2" w:themeShade="BF"/>
          <w:sz w:val="24"/>
          <w:szCs w:val="24"/>
        </w:rPr>
        <w:t xml:space="preserve">  </w:t>
      </w:r>
    </w:p>
    <w:p w:rsidR="00A54F22" w:rsidRPr="00713299" w:rsidRDefault="00A54F22" w:rsidP="00713299">
      <w:pPr>
        <w:shd w:val="clear" w:color="auto" w:fill="FFFFFF"/>
        <w:spacing w:after="0"/>
        <w:ind w:right="0"/>
        <w:textAlignment w:val="baseline"/>
        <w:rPr>
          <w:rFonts w:ascii="inherit" w:hAnsi="inherit" w:cs="Arial"/>
          <w:i/>
          <w:color w:val="0F486E" w:themeColor="text2" w:themeShade="BF"/>
          <w:sz w:val="24"/>
          <w:szCs w:val="24"/>
        </w:rPr>
      </w:pPr>
      <w:r w:rsidRPr="00A54F22">
        <w:rPr>
          <w:rFonts w:ascii="inherit" w:hAnsi="inherit" w:cs="Arial"/>
          <w:i/>
          <w:noProof/>
          <w:color w:val="0F486E" w:themeColor="text2" w:themeShade="BF"/>
          <w:sz w:val="24"/>
          <w:szCs w:val="24"/>
          <w:lang w:eastAsia="en-US"/>
        </w:rPr>
        <w:drawing>
          <wp:inline distT="0" distB="0" distL="0" distR="0">
            <wp:extent cx="6209030" cy="2152650"/>
            <wp:effectExtent l="0" t="0" r="1270" b="0"/>
            <wp:docPr id="7" name="Picture 7" descr="S:\New folder\train.csv\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w folder\train.csv\tr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5642" cy="2154942"/>
                    </a:xfrm>
                    <a:prstGeom prst="rect">
                      <a:avLst/>
                    </a:prstGeom>
                    <a:noFill/>
                    <a:ln>
                      <a:noFill/>
                    </a:ln>
                  </pic:spPr>
                </pic:pic>
              </a:graphicData>
            </a:graphic>
          </wp:inline>
        </w:drawing>
      </w:r>
    </w:p>
    <w:p w:rsidR="004011A0" w:rsidRDefault="004011A0" w:rsidP="004011A0">
      <w:pPr>
        <w:rPr>
          <w:noProof/>
          <w:lang w:eastAsia="en-US"/>
        </w:rPr>
      </w:pPr>
    </w:p>
    <w:p w:rsidR="004011A0" w:rsidRPr="006E2652" w:rsidRDefault="004011A0" w:rsidP="004011A0">
      <w:pPr>
        <w:rPr>
          <w:noProof/>
          <w:sz w:val="28"/>
          <w:szCs w:val="28"/>
          <w:u w:val="single"/>
          <w:lang w:eastAsia="en-US"/>
        </w:rPr>
      </w:pPr>
    </w:p>
    <w:p w:rsidR="006E2652" w:rsidRPr="006E2652" w:rsidRDefault="006E2652" w:rsidP="004011A0">
      <w:pPr>
        <w:rPr>
          <w:rFonts w:ascii="inherit" w:hAnsi="inherit"/>
          <w:i/>
          <w:noProof/>
          <w:color w:val="0F486E" w:themeColor="text2" w:themeShade="BF"/>
          <w:sz w:val="28"/>
          <w:szCs w:val="28"/>
          <w:u w:val="single"/>
          <w:lang w:eastAsia="en-US"/>
        </w:rPr>
      </w:pPr>
      <w:r w:rsidRPr="006E2652">
        <w:rPr>
          <w:rFonts w:ascii="inherit" w:hAnsi="inherit"/>
          <w:i/>
          <w:noProof/>
          <w:color w:val="0F486E" w:themeColor="text2" w:themeShade="BF"/>
          <w:sz w:val="28"/>
          <w:szCs w:val="28"/>
          <w:u w:val="single"/>
          <w:lang w:eastAsia="en-US"/>
        </w:rPr>
        <w:t>Test Data-Set:</w:t>
      </w:r>
    </w:p>
    <w:p w:rsidR="006E2652" w:rsidRDefault="006E2652" w:rsidP="004011A0">
      <w:pPr>
        <w:rPr>
          <w:rFonts w:ascii="inherit" w:hAnsi="inherit"/>
          <w:i/>
          <w:noProof/>
          <w:color w:val="0F486E" w:themeColor="text2" w:themeShade="BF"/>
          <w:sz w:val="24"/>
          <w:szCs w:val="24"/>
          <w:lang w:eastAsia="en-US"/>
        </w:rPr>
      </w:pPr>
    </w:p>
    <w:p w:rsidR="006E2652" w:rsidRPr="006E2652" w:rsidRDefault="006E2652" w:rsidP="004011A0">
      <w:pPr>
        <w:rPr>
          <w:i/>
          <w:noProof/>
          <w:color w:val="0F486E" w:themeColor="text2" w:themeShade="BF"/>
          <w:sz w:val="24"/>
          <w:szCs w:val="24"/>
          <w:lang w:eastAsia="en-US"/>
        </w:rPr>
      </w:pPr>
      <w:r w:rsidRPr="006E2652">
        <w:rPr>
          <w:i/>
          <w:noProof/>
          <w:color w:val="0F486E" w:themeColor="text2" w:themeShade="BF"/>
          <w:sz w:val="24"/>
          <w:szCs w:val="24"/>
          <w:lang w:eastAsia="en-US"/>
        </w:rPr>
        <w:drawing>
          <wp:inline distT="0" distB="0" distL="0" distR="0">
            <wp:extent cx="5476875" cy="2195012"/>
            <wp:effectExtent l="0" t="0" r="0" b="0"/>
            <wp:docPr id="10" name="Picture 10" descr="S:\New folder\train.csv\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ew folder\train.csv\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114" cy="2201520"/>
                    </a:xfrm>
                    <a:prstGeom prst="rect">
                      <a:avLst/>
                    </a:prstGeom>
                    <a:noFill/>
                    <a:ln>
                      <a:noFill/>
                    </a:ln>
                  </pic:spPr>
                </pic:pic>
              </a:graphicData>
            </a:graphic>
          </wp:inline>
        </w:drawing>
      </w:r>
    </w:p>
    <w:p w:rsidR="004011A0" w:rsidRDefault="004011A0" w:rsidP="004011A0">
      <w:pPr>
        <w:rPr>
          <w:noProof/>
          <w:lang w:eastAsia="en-US"/>
        </w:rPr>
      </w:pPr>
    </w:p>
    <w:p w:rsidR="004011A0" w:rsidRDefault="004011A0" w:rsidP="004011A0">
      <w:pPr>
        <w:rPr>
          <w:noProof/>
          <w:lang w:eastAsia="en-US"/>
        </w:rPr>
      </w:pPr>
    </w:p>
    <w:p w:rsidR="004011A0" w:rsidRDefault="005F7165" w:rsidP="004011A0">
      <w:pPr>
        <w:rPr>
          <w:noProof/>
          <w:lang w:eastAsia="en-US"/>
        </w:rPr>
      </w:pPr>
      <w:r>
        <w:rPr>
          <w:noProof/>
          <w:lang w:eastAsia="en-US"/>
        </w:rPr>
        <w:t>Approach:</w:t>
      </w:r>
    </w:p>
    <w:p w:rsidR="005F7165" w:rsidRPr="008409D7" w:rsidRDefault="005F7165" w:rsidP="005F7165">
      <w:pPr>
        <w:pStyle w:val="ListParagraph"/>
        <w:numPr>
          <w:ilvl w:val="0"/>
          <w:numId w:val="12"/>
        </w:numPr>
        <w:rPr>
          <w:i/>
          <w:noProof/>
          <w:sz w:val="28"/>
          <w:szCs w:val="28"/>
          <w:lang w:eastAsia="en-US"/>
        </w:rPr>
      </w:pPr>
      <w:r w:rsidRPr="008409D7">
        <w:rPr>
          <w:i/>
          <w:noProof/>
          <w:color w:val="0F486E" w:themeColor="text2" w:themeShade="BF"/>
          <w:sz w:val="28"/>
          <w:szCs w:val="28"/>
          <w:lang w:eastAsia="en-US"/>
        </w:rPr>
        <w:t>Text Mining:</w:t>
      </w:r>
    </w:p>
    <w:p w:rsidR="005F7165" w:rsidRPr="005F7165" w:rsidRDefault="005F7165" w:rsidP="005F7165">
      <w:pPr>
        <w:pStyle w:val="NormalWeb"/>
        <w:shd w:val="clear" w:color="auto" w:fill="FFFFFF"/>
        <w:spacing w:before="120" w:beforeAutospacing="0" w:after="120" w:afterAutospacing="0"/>
        <w:rPr>
          <w:rFonts w:ascii="Irihit" w:hAnsi="Irihit" w:cs="Arial"/>
          <w:i/>
          <w:color w:val="0F486E" w:themeColor="text2" w:themeShade="BF"/>
        </w:rPr>
      </w:pPr>
      <w:r w:rsidRPr="005F7165">
        <w:rPr>
          <w:rFonts w:ascii="Irihit" w:hAnsi="Irihit"/>
          <w:i/>
          <w:noProof/>
          <w:color w:val="0F486E" w:themeColor="text2" w:themeShade="BF"/>
        </w:rPr>
        <w:t xml:space="preserve">                       </w:t>
      </w:r>
      <w:r w:rsidRPr="005F7165">
        <w:rPr>
          <w:rFonts w:ascii="Irihit" w:hAnsi="Irihit" w:cs="Arial"/>
          <w:bCs/>
          <w:i/>
          <w:color w:val="0F486E" w:themeColor="text2" w:themeShade="BF"/>
        </w:rPr>
        <w:t>Text mining</w:t>
      </w:r>
      <w:r w:rsidRPr="005F7165">
        <w:rPr>
          <w:rFonts w:ascii="Irihit" w:hAnsi="Irihit" w:cs="Arial"/>
          <w:i/>
          <w:color w:val="0F486E" w:themeColor="text2" w:themeShade="BF"/>
        </w:rPr>
        <w:t>, also referred to as </w:t>
      </w:r>
      <w:r w:rsidRPr="005F7165">
        <w:rPr>
          <w:rFonts w:ascii="Irihit" w:hAnsi="Irihit" w:cs="Arial"/>
          <w:bCs/>
          <w:i/>
          <w:iCs/>
          <w:color w:val="0F486E" w:themeColor="text2" w:themeShade="BF"/>
        </w:rPr>
        <w:t>text data mining</w:t>
      </w:r>
      <w:r w:rsidRPr="005F7165">
        <w:rPr>
          <w:rFonts w:ascii="Irihit" w:hAnsi="Irihit" w:cs="Arial"/>
          <w:i/>
          <w:color w:val="0F486E" w:themeColor="text2" w:themeShade="BF"/>
        </w:rPr>
        <w:t>, roughly equivalent to </w:t>
      </w:r>
      <w:r w:rsidRPr="005F7165">
        <w:rPr>
          <w:rFonts w:ascii="Irihit" w:hAnsi="Irihit" w:cs="Arial"/>
          <w:bCs/>
          <w:i/>
          <w:color w:val="0F486E" w:themeColor="text2" w:themeShade="BF"/>
        </w:rPr>
        <w:t>text analytics</w:t>
      </w:r>
      <w:r w:rsidRPr="005F7165">
        <w:rPr>
          <w:rFonts w:ascii="Irihit" w:hAnsi="Irihit" w:cs="Arial"/>
          <w:i/>
          <w:color w:val="0F486E" w:themeColor="text2" w:themeShade="BF"/>
        </w:rPr>
        <w:t>, is the process of deriving high-quality </w:t>
      </w:r>
      <w:hyperlink r:id="rId14" w:tooltip="Information" w:history="1">
        <w:r w:rsidRPr="005F7165">
          <w:rPr>
            <w:rFonts w:ascii="Irihit" w:hAnsi="Irihit" w:cs="Arial"/>
            <w:i/>
            <w:color w:val="0F486E" w:themeColor="text2" w:themeShade="BF"/>
          </w:rPr>
          <w:t>information</w:t>
        </w:r>
      </w:hyperlink>
      <w:r w:rsidRPr="005F7165">
        <w:rPr>
          <w:rFonts w:ascii="Irihit" w:hAnsi="Irihit" w:cs="Arial"/>
          <w:i/>
          <w:color w:val="0F486E" w:themeColor="text2" w:themeShade="BF"/>
        </w:rPr>
        <w:t> from </w:t>
      </w:r>
      <w:hyperlink r:id="rId15" w:tooltip="Plain text" w:history="1">
        <w:r w:rsidRPr="005F7165">
          <w:rPr>
            <w:rFonts w:ascii="Irihit" w:hAnsi="Irihit" w:cs="Arial"/>
            <w:i/>
            <w:color w:val="0F486E" w:themeColor="text2" w:themeShade="BF"/>
          </w:rPr>
          <w:t>text</w:t>
        </w:r>
      </w:hyperlink>
      <w:r w:rsidRPr="005F7165">
        <w:rPr>
          <w:rFonts w:ascii="Irihit" w:hAnsi="Irihit" w:cs="Arial"/>
          <w:i/>
          <w:color w:val="0F486E" w:themeColor="text2" w:themeShade="BF"/>
        </w:rPr>
        <w:t>. High-quality information is typically derived through the devising of patterns and trends through means such as </w:t>
      </w:r>
      <w:hyperlink r:id="rId16" w:tooltip="Pattern recognition" w:history="1">
        <w:r w:rsidRPr="005F7165">
          <w:rPr>
            <w:rFonts w:ascii="Irihit" w:hAnsi="Irihit" w:cs="Arial"/>
            <w:i/>
            <w:color w:val="0F486E" w:themeColor="text2" w:themeShade="BF"/>
          </w:rPr>
          <w:t>statistical pattern learning</w:t>
        </w:r>
      </w:hyperlink>
      <w:r w:rsidRPr="005F7165">
        <w:rPr>
          <w:rFonts w:ascii="Irihit" w:hAnsi="Irihit" w:cs="Arial"/>
          <w:i/>
          <w:color w:val="0F486E" w:themeColor="text2" w:themeShade="BF"/>
        </w:rPr>
        <w:t xml:space="preserve">. Text mining usually involves the process of structuring the input text (usually parsing, along with the addition of some derived linguistic features and the removal of others, </w:t>
      </w:r>
      <w:r w:rsidRPr="005F7165">
        <w:rPr>
          <w:rFonts w:ascii="Irihit" w:hAnsi="Irihit" w:cs="Arial"/>
          <w:i/>
          <w:color w:val="0F486E" w:themeColor="text2" w:themeShade="BF"/>
        </w:rPr>
        <w:lastRenderedPageBreak/>
        <w:t>and subsequent insertion into a </w:t>
      </w:r>
      <w:hyperlink r:id="rId17" w:tooltip="Database" w:history="1">
        <w:r w:rsidRPr="005F7165">
          <w:rPr>
            <w:rFonts w:ascii="Irihit" w:hAnsi="Irihit" w:cs="Arial"/>
            <w:i/>
            <w:color w:val="0F486E" w:themeColor="text2" w:themeShade="BF"/>
          </w:rPr>
          <w:t>database</w:t>
        </w:r>
      </w:hyperlink>
      <w:r w:rsidRPr="005F7165">
        <w:rPr>
          <w:rFonts w:ascii="Irihit" w:hAnsi="Irihit" w:cs="Arial"/>
          <w:i/>
          <w:color w:val="0F486E" w:themeColor="text2" w:themeShade="BF"/>
        </w:rPr>
        <w:t>), deriving patterns within the </w:t>
      </w:r>
      <w:hyperlink r:id="rId18" w:tooltip="Structured data" w:history="1">
        <w:r w:rsidRPr="005F7165">
          <w:rPr>
            <w:rFonts w:ascii="Irihit" w:hAnsi="Irihit" w:cs="Arial"/>
            <w:i/>
            <w:color w:val="0F486E" w:themeColor="text2" w:themeShade="BF"/>
          </w:rPr>
          <w:t>structured data</w:t>
        </w:r>
      </w:hyperlink>
      <w:r w:rsidRPr="005F7165">
        <w:rPr>
          <w:rFonts w:ascii="Irihit" w:hAnsi="Irihit" w:cs="Arial"/>
          <w:i/>
          <w:color w:val="0F486E" w:themeColor="text2" w:themeShade="BF"/>
        </w:rPr>
        <w:t>, and finally evaluation and interpretation of the output. 'High quality' in text mining usually refers to some combination of </w:t>
      </w:r>
      <w:hyperlink r:id="rId19" w:tooltip="Relevance (information retrieval)" w:history="1">
        <w:r w:rsidRPr="005F7165">
          <w:rPr>
            <w:rFonts w:ascii="Irihit" w:hAnsi="Irihit" w:cs="Arial"/>
            <w:i/>
            <w:color w:val="0F486E" w:themeColor="text2" w:themeShade="BF"/>
          </w:rPr>
          <w:t>relevance</w:t>
        </w:r>
      </w:hyperlink>
      <w:r w:rsidRPr="005F7165">
        <w:rPr>
          <w:rFonts w:ascii="Irihit" w:hAnsi="Irihit" w:cs="Arial"/>
          <w:i/>
          <w:color w:val="0F486E" w:themeColor="text2" w:themeShade="BF"/>
        </w:rPr>
        <w:t>, </w:t>
      </w:r>
      <w:hyperlink r:id="rId20" w:tooltip="Novelty (patent)" w:history="1">
        <w:r w:rsidRPr="005F7165">
          <w:rPr>
            <w:rFonts w:ascii="Irihit" w:hAnsi="Irihit" w:cs="Arial"/>
            <w:i/>
            <w:color w:val="0F486E" w:themeColor="text2" w:themeShade="BF"/>
          </w:rPr>
          <w:t>novelty</w:t>
        </w:r>
      </w:hyperlink>
      <w:r w:rsidRPr="005F7165">
        <w:rPr>
          <w:rFonts w:ascii="Irihit" w:hAnsi="Irihit" w:cs="Arial"/>
          <w:i/>
          <w:color w:val="0F486E" w:themeColor="text2" w:themeShade="BF"/>
        </w:rPr>
        <w:t>, and interestingness. Typical text mining tasks include </w:t>
      </w:r>
      <w:hyperlink r:id="rId21" w:tooltip="Text categorization" w:history="1">
        <w:r w:rsidRPr="005F7165">
          <w:rPr>
            <w:rFonts w:ascii="Irihit" w:hAnsi="Irihit" w:cs="Arial"/>
            <w:i/>
            <w:color w:val="0F486E" w:themeColor="text2" w:themeShade="BF"/>
          </w:rPr>
          <w:t>text categorization</w:t>
        </w:r>
      </w:hyperlink>
      <w:r w:rsidRPr="005F7165">
        <w:rPr>
          <w:rFonts w:ascii="Irihit" w:hAnsi="Irihit" w:cs="Arial"/>
          <w:i/>
          <w:color w:val="0F486E" w:themeColor="text2" w:themeShade="BF"/>
        </w:rPr>
        <w:t>, </w:t>
      </w:r>
      <w:hyperlink r:id="rId22" w:tooltip="Text clustering" w:history="1">
        <w:r w:rsidRPr="005F7165">
          <w:rPr>
            <w:rFonts w:ascii="Irihit" w:hAnsi="Irihit" w:cs="Arial"/>
            <w:i/>
            <w:color w:val="0F486E" w:themeColor="text2" w:themeShade="BF"/>
          </w:rPr>
          <w:t>text clustering</w:t>
        </w:r>
      </w:hyperlink>
      <w:r w:rsidRPr="005F7165">
        <w:rPr>
          <w:rFonts w:ascii="Irihit" w:hAnsi="Irihit" w:cs="Arial"/>
          <w:i/>
          <w:color w:val="0F486E" w:themeColor="text2" w:themeShade="BF"/>
        </w:rPr>
        <w:t>, </w:t>
      </w:r>
      <w:hyperlink r:id="rId23" w:tooltip="Concept mining" w:history="1">
        <w:r w:rsidRPr="005F7165">
          <w:rPr>
            <w:rFonts w:ascii="Irihit" w:hAnsi="Irihit" w:cs="Arial"/>
            <w:i/>
            <w:color w:val="0F486E" w:themeColor="text2" w:themeShade="BF"/>
          </w:rPr>
          <w:t>concept/entity extraction</w:t>
        </w:r>
      </w:hyperlink>
      <w:r w:rsidRPr="005F7165">
        <w:rPr>
          <w:rFonts w:ascii="Irihit" w:hAnsi="Irihit" w:cs="Arial"/>
          <w:i/>
          <w:color w:val="0F486E" w:themeColor="text2" w:themeShade="BF"/>
        </w:rPr>
        <w:t>, production of granular taxonomies, </w:t>
      </w:r>
      <w:hyperlink r:id="rId24" w:tooltip="Sentiment analysis" w:history="1">
        <w:r w:rsidRPr="005F7165">
          <w:rPr>
            <w:rFonts w:ascii="Irihit" w:hAnsi="Irihit" w:cs="Arial"/>
            <w:i/>
            <w:color w:val="0F486E" w:themeColor="text2" w:themeShade="BF"/>
          </w:rPr>
          <w:t>sentiment analysis</w:t>
        </w:r>
      </w:hyperlink>
      <w:r w:rsidRPr="005F7165">
        <w:rPr>
          <w:rFonts w:ascii="Irihit" w:hAnsi="Irihit" w:cs="Arial"/>
          <w:i/>
          <w:color w:val="0F486E" w:themeColor="text2" w:themeShade="BF"/>
        </w:rPr>
        <w:t>, </w:t>
      </w:r>
      <w:hyperlink r:id="rId25" w:tooltip="Document summarization" w:history="1">
        <w:r w:rsidRPr="005F7165">
          <w:rPr>
            <w:rFonts w:ascii="Irihit" w:hAnsi="Irihit" w:cs="Arial"/>
            <w:i/>
            <w:color w:val="0F486E" w:themeColor="text2" w:themeShade="BF"/>
          </w:rPr>
          <w:t>document summarization</w:t>
        </w:r>
      </w:hyperlink>
      <w:r w:rsidRPr="005F7165">
        <w:rPr>
          <w:rFonts w:ascii="Irihit" w:hAnsi="Irihit" w:cs="Arial"/>
          <w:i/>
          <w:color w:val="0F486E" w:themeColor="text2" w:themeShade="BF"/>
        </w:rPr>
        <w:t>, and entity relation modeling (</w:t>
      </w:r>
      <w:r w:rsidRPr="005F7165">
        <w:rPr>
          <w:rFonts w:ascii="Irihit" w:hAnsi="Irihit" w:cs="Arial"/>
          <w:i/>
          <w:iCs/>
          <w:color w:val="0F486E" w:themeColor="text2" w:themeShade="BF"/>
        </w:rPr>
        <w:t>i.e.</w:t>
      </w:r>
      <w:r w:rsidRPr="005F7165">
        <w:rPr>
          <w:rFonts w:ascii="Irihit" w:hAnsi="Irihit" w:cs="Arial"/>
          <w:i/>
          <w:color w:val="0F486E" w:themeColor="text2" w:themeShade="BF"/>
        </w:rPr>
        <w:t>, learning relations between </w:t>
      </w:r>
      <w:hyperlink r:id="rId26" w:tooltip="Named entity recognition" w:history="1">
        <w:r w:rsidRPr="005F7165">
          <w:rPr>
            <w:rFonts w:ascii="Irihit" w:hAnsi="Irihit" w:cs="Arial"/>
            <w:i/>
            <w:color w:val="0F486E" w:themeColor="text2" w:themeShade="BF"/>
          </w:rPr>
          <w:t>named entities</w:t>
        </w:r>
      </w:hyperlink>
      <w:r w:rsidRPr="005F7165">
        <w:rPr>
          <w:rFonts w:ascii="Irihit" w:hAnsi="Irihit" w:cs="Arial"/>
          <w:i/>
          <w:color w:val="0F486E" w:themeColor="text2" w:themeShade="BF"/>
        </w:rPr>
        <w:t>).</w:t>
      </w:r>
    </w:p>
    <w:p w:rsidR="005F7165" w:rsidRPr="005F7165" w:rsidRDefault="005F7165" w:rsidP="005F7165">
      <w:pPr>
        <w:shd w:val="clear" w:color="auto" w:fill="FFFFFF"/>
        <w:spacing w:before="120"/>
        <w:ind w:left="0" w:right="0"/>
        <w:rPr>
          <w:rFonts w:ascii="Irihit" w:eastAsia="Times New Roman" w:hAnsi="Irihit" w:cs="Arial"/>
          <w:i/>
          <w:color w:val="0F486E" w:themeColor="text2" w:themeShade="BF"/>
          <w:kern w:val="0"/>
          <w:sz w:val="24"/>
          <w:szCs w:val="24"/>
          <w:lang w:eastAsia="en-US"/>
          <w14:ligatures w14:val="none"/>
        </w:rPr>
      </w:pPr>
      <w:r w:rsidRPr="005F7165">
        <w:rPr>
          <w:rFonts w:ascii="Irihit" w:eastAsia="Times New Roman" w:hAnsi="Irihit" w:cs="Arial"/>
          <w:i/>
          <w:color w:val="0F486E" w:themeColor="text2" w:themeShade="BF"/>
          <w:kern w:val="0"/>
          <w:sz w:val="24"/>
          <w:szCs w:val="24"/>
          <w:lang w:eastAsia="en-US"/>
          <w14:ligatures w14:val="none"/>
        </w:rPr>
        <w:t>Text analysis involves </w:t>
      </w:r>
      <w:hyperlink r:id="rId27" w:tooltip="Information retrieval" w:history="1">
        <w:r w:rsidRPr="005F7165">
          <w:rPr>
            <w:rFonts w:ascii="Irihit" w:eastAsia="Times New Roman" w:hAnsi="Irihit" w:cs="Arial"/>
            <w:i/>
            <w:color w:val="0F486E" w:themeColor="text2" w:themeShade="BF"/>
            <w:kern w:val="0"/>
            <w:sz w:val="24"/>
            <w:szCs w:val="24"/>
            <w:lang w:eastAsia="en-US"/>
            <w14:ligatures w14:val="none"/>
          </w:rPr>
          <w:t>information retrieval</w:t>
        </w:r>
      </w:hyperlink>
      <w:r w:rsidRPr="005F7165">
        <w:rPr>
          <w:rFonts w:ascii="Irihit" w:eastAsia="Times New Roman" w:hAnsi="Irihit" w:cs="Arial"/>
          <w:i/>
          <w:color w:val="0F486E" w:themeColor="text2" w:themeShade="BF"/>
          <w:kern w:val="0"/>
          <w:sz w:val="24"/>
          <w:szCs w:val="24"/>
          <w:lang w:eastAsia="en-US"/>
          <w14:ligatures w14:val="none"/>
        </w:rPr>
        <w:t>, </w:t>
      </w:r>
      <w:hyperlink r:id="rId28" w:tooltip="Lexical analysis" w:history="1">
        <w:r w:rsidRPr="005F7165">
          <w:rPr>
            <w:rFonts w:ascii="Irihit" w:eastAsia="Times New Roman" w:hAnsi="Irihit" w:cs="Arial"/>
            <w:i/>
            <w:color w:val="0F486E" w:themeColor="text2" w:themeShade="BF"/>
            <w:kern w:val="0"/>
            <w:sz w:val="24"/>
            <w:szCs w:val="24"/>
            <w:lang w:eastAsia="en-US"/>
            <w14:ligatures w14:val="none"/>
          </w:rPr>
          <w:t>lexical analysis</w:t>
        </w:r>
      </w:hyperlink>
      <w:r w:rsidRPr="005F7165">
        <w:rPr>
          <w:rFonts w:ascii="Irihit" w:eastAsia="Times New Roman" w:hAnsi="Irihit" w:cs="Arial"/>
          <w:i/>
          <w:color w:val="0F486E" w:themeColor="text2" w:themeShade="BF"/>
          <w:kern w:val="0"/>
          <w:sz w:val="24"/>
          <w:szCs w:val="24"/>
          <w:lang w:eastAsia="en-US"/>
          <w14:ligatures w14:val="none"/>
        </w:rPr>
        <w:t> to study word frequency distributions, </w:t>
      </w:r>
      <w:hyperlink r:id="rId29" w:tooltip="Pattern recognition" w:history="1">
        <w:r w:rsidRPr="005F7165">
          <w:rPr>
            <w:rFonts w:ascii="Irihit" w:eastAsia="Times New Roman" w:hAnsi="Irihit" w:cs="Arial"/>
            <w:i/>
            <w:color w:val="0F486E" w:themeColor="text2" w:themeShade="BF"/>
            <w:kern w:val="0"/>
            <w:sz w:val="24"/>
            <w:szCs w:val="24"/>
            <w:lang w:eastAsia="en-US"/>
            <w14:ligatures w14:val="none"/>
          </w:rPr>
          <w:t>pattern recognition</w:t>
        </w:r>
      </w:hyperlink>
      <w:r w:rsidRPr="005F7165">
        <w:rPr>
          <w:rFonts w:ascii="Irihit" w:eastAsia="Times New Roman" w:hAnsi="Irihit" w:cs="Arial"/>
          <w:i/>
          <w:color w:val="0F486E" w:themeColor="text2" w:themeShade="BF"/>
          <w:kern w:val="0"/>
          <w:sz w:val="24"/>
          <w:szCs w:val="24"/>
          <w:lang w:eastAsia="en-US"/>
          <w14:ligatures w14:val="none"/>
        </w:rPr>
        <w:t>, </w:t>
      </w:r>
      <w:hyperlink r:id="rId30" w:tooltip="Tag (metadata)" w:history="1">
        <w:r w:rsidRPr="005F7165">
          <w:rPr>
            <w:rFonts w:ascii="Irihit" w:eastAsia="Times New Roman" w:hAnsi="Irihit" w:cs="Arial"/>
            <w:i/>
            <w:color w:val="0F486E" w:themeColor="text2" w:themeShade="BF"/>
            <w:kern w:val="0"/>
            <w:sz w:val="24"/>
            <w:szCs w:val="24"/>
            <w:lang w:eastAsia="en-US"/>
            <w14:ligatures w14:val="none"/>
          </w:rPr>
          <w:t>tagging</w:t>
        </w:r>
      </w:hyperlink>
      <w:r w:rsidRPr="005F7165">
        <w:rPr>
          <w:rFonts w:ascii="Irihit" w:eastAsia="Times New Roman" w:hAnsi="Irihit" w:cs="Arial"/>
          <w:i/>
          <w:color w:val="0F486E" w:themeColor="text2" w:themeShade="BF"/>
          <w:kern w:val="0"/>
          <w:sz w:val="24"/>
          <w:szCs w:val="24"/>
          <w:lang w:eastAsia="en-US"/>
          <w14:ligatures w14:val="none"/>
        </w:rPr>
        <w:t>/</w:t>
      </w:r>
      <w:hyperlink r:id="rId31" w:tooltip="Annotation" w:history="1">
        <w:r w:rsidRPr="005F7165">
          <w:rPr>
            <w:rFonts w:ascii="Irihit" w:eastAsia="Times New Roman" w:hAnsi="Irihit" w:cs="Arial"/>
            <w:i/>
            <w:color w:val="0F486E" w:themeColor="text2" w:themeShade="BF"/>
            <w:kern w:val="0"/>
            <w:sz w:val="24"/>
            <w:szCs w:val="24"/>
            <w:lang w:eastAsia="en-US"/>
            <w14:ligatures w14:val="none"/>
          </w:rPr>
          <w:t>annotation</w:t>
        </w:r>
      </w:hyperlink>
      <w:r w:rsidRPr="005F7165">
        <w:rPr>
          <w:rFonts w:ascii="Irihit" w:eastAsia="Times New Roman" w:hAnsi="Irihit" w:cs="Arial"/>
          <w:i/>
          <w:color w:val="0F486E" w:themeColor="text2" w:themeShade="BF"/>
          <w:kern w:val="0"/>
          <w:sz w:val="24"/>
          <w:szCs w:val="24"/>
          <w:lang w:eastAsia="en-US"/>
          <w14:ligatures w14:val="none"/>
        </w:rPr>
        <w:t>, </w:t>
      </w:r>
      <w:hyperlink r:id="rId32" w:tooltip="Information extraction" w:history="1">
        <w:r w:rsidRPr="005F7165">
          <w:rPr>
            <w:rFonts w:ascii="Irihit" w:eastAsia="Times New Roman" w:hAnsi="Irihit" w:cs="Arial"/>
            <w:i/>
            <w:color w:val="0F486E" w:themeColor="text2" w:themeShade="BF"/>
            <w:kern w:val="0"/>
            <w:sz w:val="24"/>
            <w:szCs w:val="24"/>
            <w:lang w:eastAsia="en-US"/>
            <w14:ligatures w14:val="none"/>
          </w:rPr>
          <w:t>information extraction</w:t>
        </w:r>
      </w:hyperlink>
      <w:r w:rsidRPr="005F7165">
        <w:rPr>
          <w:rFonts w:ascii="Irihit" w:eastAsia="Times New Roman" w:hAnsi="Irihit" w:cs="Arial"/>
          <w:i/>
          <w:color w:val="0F486E" w:themeColor="text2" w:themeShade="BF"/>
          <w:kern w:val="0"/>
          <w:sz w:val="24"/>
          <w:szCs w:val="24"/>
          <w:lang w:eastAsia="en-US"/>
          <w14:ligatures w14:val="none"/>
        </w:rPr>
        <w:t>, mining techniques including link and association analysis, </w:t>
      </w:r>
      <w:hyperlink r:id="rId33" w:tooltip="Information visualization" w:history="1">
        <w:r w:rsidRPr="005F7165">
          <w:rPr>
            <w:rFonts w:ascii="Irihit" w:eastAsia="Times New Roman" w:hAnsi="Irihit" w:cs="Arial"/>
            <w:i/>
            <w:color w:val="0F486E" w:themeColor="text2" w:themeShade="BF"/>
            <w:kern w:val="0"/>
            <w:sz w:val="24"/>
            <w:szCs w:val="24"/>
            <w:lang w:eastAsia="en-US"/>
            <w14:ligatures w14:val="none"/>
          </w:rPr>
          <w:t>visualization</w:t>
        </w:r>
      </w:hyperlink>
      <w:r w:rsidRPr="005F7165">
        <w:rPr>
          <w:rFonts w:ascii="Irihit" w:eastAsia="Times New Roman" w:hAnsi="Irihit" w:cs="Arial"/>
          <w:i/>
          <w:color w:val="0F486E" w:themeColor="text2" w:themeShade="BF"/>
          <w:kern w:val="0"/>
          <w:sz w:val="24"/>
          <w:szCs w:val="24"/>
          <w:lang w:eastAsia="en-US"/>
          <w14:ligatures w14:val="none"/>
        </w:rPr>
        <w:t>, and </w:t>
      </w:r>
      <w:hyperlink r:id="rId34" w:tooltip="Predictive analytics" w:history="1">
        <w:r w:rsidRPr="005F7165">
          <w:rPr>
            <w:rFonts w:ascii="Irihit" w:eastAsia="Times New Roman" w:hAnsi="Irihit" w:cs="Arial"/>
            <w:i/>
            <w:color w:val="0F486E" w:themeColor="text2" w:themeShade="BF"/>
            <w:kern w:val="0"/>
            <w:sz w:val="24"/>
            <w:szCs w:val="24"/>
            <w:lang w:eastAsia="en-US"/>
            <w14:ligatures w14:val="none"/>
          </w:rPr>
          <w:t>predictive analytics</w:t>
        </w:r>
      </w:hyperlink>
      <w:r w:rsidRPr="005F7165">
        <w:rPr>
          <w:rFonts w:ascii="Irihit" w:eastAsia="Times New Roman" w:hAnsi="Irihit" w:cs="Arial"/>
          <w:i/>
          <w:color w:val="0F486E" w:themeColor="text2" w:themeShade="BF"/>
          <w:kern w:val="0"/>
          <w:sz w:val="24"/>
          <w:szCs w:val="24"/>
          <w:lang w:eastAsia="en-US"/>
          <w14:ligatures w14:val="none"/>
        </w:rPr>
        <w:t>. The overarching goal is, essentially, to turn text into data for analysis, via application of </w:t>
      </w:r>
      <w:hyperlink r:id="rId35" w:tooltip="Natural language processing" w:history="1">
        <w:r w:rsidRPr="005F7165">
          <w:rPr>
            <w:rFonts w:ascii="Irihit" w:eastAsia="Times New Roman" w:hAnsi="Irihit" w:cs="Arial"/>
            <w:i/>
            <w:color w:val="0F486E" w:themeColor="text2" w:themeShade="BF"/>
            <w:kern w:val="0"/>
            <w:sz w:val="24"/>
            <w:szCs w:val="24"/>
            <w:lang w:eastAsia="en-US"/>
            <w14:ligatures w14:val="none"/>
          </w:rPr>
          <w:t>natural language processing</w:t>
        </w:r>
      </w:hyperlink>
      <w:r w:rsidRPr="005F7165">
        <w:rPr>
          <w:rFonts w:ascii="Irihit" w:eastAsia="Times New Roman" w:hAnsi="Irihit" w:cs="Arial"/>
          <w:i/>
          <w:color w:val="0F486E" w:themeColor="text2" w:themeShade="BF"/>
          <w:kern w:val="0"/>
          <w:sz w:val="24"/>
          <w:szCs w:val="24"/>
          <w:lang w:eastAsia="en-US"/>
          <w14:ligatures w14:val="none"/>
        </w:rPr>
        <w:t> (NLP) and analytical methods.</w:t>
      </w:r>
    </w:p>
    <w:p w:rsidR="005F7165" w:rsidRDefault="005F7165" w:rsidP="005F7165">
      <w:pPr>
        <w:shd w:val="clear" w:color="auto" w:fill="FFFFFF"/>
        <w:spacing w:before="120"/>
        <w:ind w:left="0" w:right="0"/>
        <w:rPr>
          <w:rFonts w:ascii="Irihit" w:eastAsia="Times New Roman" w:hAnsi="Irihit" w:cs="Arial"/>
          <w:i/>
          <w:color w:val="0F486E" w:themeColor="text2" w:themeShade="BF"/>
          <w:kern w:val="0"/>
          <w:sz w:val="24"/>
          <w:szCs w:val="24"/>
          <w:lang w:eastAsia="en-US"/>
          <w14:ligatures w14:val="none"/>
        </w:rPr>
      </w:pPr>
      <w:r w:rsidRPr="005F7165">
        <w:rPr>
          <w:rFonts w:ascii="Irihit" w:eastAsia="Times New Roman" w:hAnsi="Irihit" w:cs="Arial"/>
          <w:i/>
          <w:color w:val="0F486E" w:themeColor="text2" w:themeShade="BF"/>
          <w:kern w:val="0"/>
          <w:sz w:val="24"/>
          <w:szCs w:val="24"/>
          <w:lang w:eastAsia="en-US"/>
          <w14:ligatures w14:val="none"/>
        </w:rPr>
        <w:t>A typical application is to scan a set of documents written in a </w:t>
      </w:r>
      <w:hyperlink r:id="rId36" w:tooltip="Natural language" w:history="1">
        <w:r w:rsidRPr="005F7165">
          <w:rPr>
            <w:rFonts w:ascii="Irihit" w:eastAsia="Times New Roman" w:hAnsi="Irihit" w:cs="Arial"/>
            <w:i/>
            <w:color w:val="0F486E" w:themeColor="text2" w:themeShade="BF"/>
            <w:kern w:val="0"/>
            <w:sz w:val="24"/>
            <w:szCs w:val="24"/>
            <w:lang w:eastAsia="en-US"/>
            <w14:ligatures w14:val="none"/>
          </w:rPr>
          <w:t>natural language</w:t>
        </w:r>
      </w:hyperlink>
      <w:r w:rsidRPr="005F7165">
        <w:rPr>
          <w:rFonts w:ascii="Irihit" w:eastAsia="Times New Roman" w:hAnsi="Irihit" w:cs="Arial"/>
          <w:i/>
          <w:color w:val="0F486E" w:themeColor="text2" w:themeShade="BF"/>
          <w:kern w:val="0"/>
          <w:sz w:val="24"/>
          <w:szCs w:val="24"/>
          <w:lang w:eastAsia="en-US"/>
          <w14:ligatures w14:val="none"/>
        </w:rPr>
        <w:t> and either model the document set for </w:t>
      </w:r>
      <w:hyperlink r:id="rId37" w:tooltip="Predictive classification" w:history="1">
        <w:r w:rsidRPr="005F7165">
          <w:rPr>
            <w:rFonts w:ascii="Irihit" w:eastAsia="Times New Roman" w:hAnsi="Irihit" w:cs="Arial"/>
            <w:i/>
            <w:color w:val="0F486E" w:themeColor="text2" w:themeShade="BF"/>
            <w:kern w:val="0"/>
            <w:sz w:val="24"/>
            <w:szCs w:val="24"/>
            <w:lang w:eastAsia="en-US"/>
            <w14:ligatures w14:val="none"/>
          </w:rPr>
          <w:t>predictive classification</w:t>
        </w:r>
      </w:hyperlink>
      <w:r w:rsidRPr="005F7165">
        <w:rPr>
          <w:rFonts w:ascii="Irihit" w:eastAsia="Times New Roman" w:hAnsi="Irihit" w:cs="Arial"/>
          <w:i/>
          <w:color w:val="0F486E" w:themeColor="text2" w:themeShade="BF"/>
          <w:kern w:val="0"/>
          <w:sz w:val="24"/>
          <w:szCs w:val="24"/>
          <w:lang w:eastAsia="en-US"/>
          <w14:ligatures w14:val="none"/>
        </w:rPr>
        <w:t> purposes or populate a database or search index with the information extracted</w:t>
      </w:r>
    </w:p>
    <w:p w:rsidR="00EA1C4C" w:rsidRDefault="00EA1C4C" w:rsidP="005F7165">
      <w:pPr>
        <w:shd w:val="clear" w:color="auto" w:fill="FFFFFF"/>
        <w:spacing w:before="120"/>
        <w:ind w:left="0" w:right="0"/>
        <w:rPr>
          <w:rFonts w:ascii="Irihit" w:eastAsia="Times New Roman" w:hAnsi="Irihit" w:cs="Arial"/>
          <w:i/>
          <w:color w:val="0F486E" w:themeColor="text2" w:themeShade="BF"/>
          <w:kern w:val="0"/>
          <w:sz w:val="24"/>
          <w:szCs w:val="24"/>
          <w:lang w:eastAsia="en-US"/>
          <w14:ligatures w14:val="none"/>
        </w:rPr>
      </w:pPr>
    </w:p>
    <w:p w:rsidR="00EA1C4C" w:rsidRPr="008409D7" w:rsidRDefault="00EA1C4C" w:rsidP="005F7165">
      <w:pPr>
        <w:shd w:val="clear" w:color="auto" w:fill="FFFFFF"/>
        <w:spacing w:before="120"/>
        <w:ind w:left="0" w:right="0"/>
        <w:rPr>
          <w:rFonts w:ascii="Irihit" w:eastAsia="Times New Roman" w:hAnsi="Irihit" w:cs="Arial"/>
          <w:i/>
          <w:color w:val="0F486E" w:themeColor="text2" w:themeShade="BF"/>
          <w:kern w:val="0"/>
          <w:sz w:val="28"/>
          <w:szCs w:val="28"/>
          <w:u w:val="single"/>
          <w:lang w:eastAsia="en-US"/>
          <w14:ligatures w14:val="none"/>
        </w:rPr>
      </w:pPr>
      <w:r w:rsidRPr="008409D7">
        <w:rPr>
          <w:rFonts w:ascii="Irihit" w:eastAsia="Times New Roman" w:hAnsi="Irihit" w:cs="Arial"/>
          <w:i/>
          <w:color w:val="0F486E" w:themeColor="text2" w:themeShade="BF"/>
          <w:kern w:val="0"/>
          <w:sz w:val="28"/>
          <w:szCs w:val="28"/>
          <w:u w:val="single"/>
          <w:lang w:eastAsia="en-US"/>
          <w14:ligatures w14:val="none"/>
        </w:rPr>
        <w:t>Text- Mining Pre Processing:</w:t>
      </w:r>
    </w:p>
    <w:p w:rsidR="00D956D1" w:rsidRDefault="00D956D1" w:rsidP="00D956D1">
      <w:pPr>
        <w:spacing w:after="0"/>
        <w:ind w:left="0" w:right="0"/>
        <w:rPr>
          <w:rFonts w:ascii="Times New Roman" w:eastAsia="Times New Roman" w:hAnsi="Times New Roman" w:cs="Times New Roman"/>
          <w:b/>
          <w:i/>
          <w:kern w:val="0"/>
          <w:sz w:val="24"/>
          <w:szCs w:val="24"/>
          <w:u w:val="single"/>
          <w:lang w:eastAsia="en-US"/>
          <w14:ligatures w14:val="none"/>
        </w:rPr>
      </w:pPr>
      <w:r w:rsidRPr="00D956D1">
        <w:rPr>
          <w:rFonts w:ascii="Times New Roman" w:eastAsia="Times New Roman" w:hAnsi="Times New Roman" w:cs="Times New Roman"/>
          <w:b/>
          <w:i/>
          <w:kern w:val="0"/>
          <w:sz w:val="24"/>
          <w:szCs w:val="24"/>
          <w:u w:val="single"/>
          <w:lang w:eastAsia="en-US"/>
          <w14:ligatures w14:val="none"/>
        </w:rPr>
        <w:t>Stop Word Removal</w:t>
      </w:r>
    </w:p>
    <w:p w:rsidR="00D956D1" w:rsidRPr="00D956D1" w:rsidRDefault="00D956D1" w:rsidP="00D956D1">
      <w:pPr>
        <w:spacing w:after="0"/>
        <w:ind w:left="0" w:right="0"/>
        <w:rPr>
          <w:rFonts w:ascii="Times New Roman" w:eastAsia="Times New Roman" w:hAnsi="Times New Roman" w:cs="Times New Roman"/>
          <w:b/>
          <w:i/>
          <w:kern w:val="0"/>
          <w:sz w:val="24"/>
          <w:szCs w:val="24"/>
          <w:u w:val="single"/>
          <w:lang w:eastAsia="en-US"/>
          <w14:ligatures w14:val="none"/>
        </w:rPr>
      </w:pP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956D1">
        <w:rPr>
          <w:rFonts w:ascii="Iritis" w:eastAsia="Times New Roman" w:hAnsi="Iritis" w:cs="Times New Roman"/>
          <w:i/>
          <w:color w:val="0F486E" w:themeColor="text2" w:themeShade="BF"/>
          <w:kern w:val="0"/>
          <w:sz w:val="24"/>
          <w:szCs w:val="24"/>
          <w:lang w:eastAsia="en-US"/>
          <w14:ligatures w14:val="none"/>
        </w:rPr>
        <w:t>Many words in documents recur very frequently but are essentially meaningless as</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956D1">
        <w:rPr>
          <w:rFonts w:ascii="Iritis" w:eastAsia="Times New Roman" w:hAnsi="Iritis" w:cs="Times New Roman"/>
          <w:i/>
          <w:color w:val="0F486E" w:themeColor="text2" w:themeShade="BF"/>
          <w:kern w:val="0"/>
          <w:sz w:val="24"/>
          <w:szCs w:val="24"/>
          <w:lang w:eastAsia="en-US"/>
          <w14:ligatures w14:val="none"/>
        </w:rPr>
        <w:t>They are used to join words together in a sentence. It is commonly understood that stop</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956D1">
        <w:rPr>
          <w:rFonts w:ascii="Iritis" w:eastAsia="Times New Roman" w:hAnsi="Iritis" w:cs="Times New Roman"/>
          <w:i/>
          <w:color w:val="0F486E" w:themeColor="text2" w:themeShade="BF"/>
          <w:kern w:val="0"/>
          <w:sz w:val="24"/>
          <w:szCs w:val="24"/>
          <w:lang w:eastAsia="en-US"/>
          <w14:ligatures w14:val="none"/>
        </w:rPr>
        <w:t>Words do not contribute to the context or content of textual documents. Due to their</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956D1">
        <w:rPr>
          <w:rFonts w:ascii="Iritis" w:eastAsia="Times New Roman" w:hAnsi="Iritis" w:cs="Times New Roman"/>
          <w:i/>
          <w:color w:val="0F486E" w:themeColor="text2" w:themeShade="BF"/>
          <w:kern w:val="0"/>
          <w:sz w:val="24"/>
          <w:szCs w:val="24"/>
          <w:lang w:eastAsia="en-US"/>
          <w14:ligatures w14:val="none"/>
        </w:rPr>
        <w:t>High frequency of occurrence, their presence in text mining presents an obstacle in</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understanding</w:t>
      </w:r>
      <w:proofErr w:type="gramEnd"/>
      <w:r w:rsidRPr="00D956D1">
        <w:rPr>
          <w:rFonts w:ascii="Iritis" w:eastAsia="Times New Roman" w:hAnsi="Iritis" w:cs="Times New Roman"/>
          <w:i/>
          <w:color w:val="0F486E" w:themeColor="text2" w:themeShade="BF"/>
          <w:kern w:val="0"/>
          <w:sz w:val="24"/>
          <w:szCs w:val="24"/>
          <w:lang w:eastAsia="en-US"/>
          <w14:ligatures w14:val="none"/>
        </w:rPr>
        <w:t xml:space="preserve"> the content of the documents. Stop words are very frequently used</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common</w:t>
      </w:r>
      <w:proofErr w:type="gramEnd"/>
      <w:r w:rsidRPr="00D956D1">
        <w:rPr>
          <w:rFonts w:ascii="Iritis" w:eastAsia="Times New Roman" w:hAnsi="Iritis" w:cs="Times New Roman"/>
          <w:i/>
          <w:color w:val="0F486E" w:themeColor="text2" w:themeShade="BF"/>
          <w:kern w:val="0"/>
          <w:sz w:val="24"/>
          <w:szCs w:val="24"/>
          <w:lang w:eastAsia="en-US"/>
          <w14:ligatures w14:val="none"/>
        </w:rPr>
        <w:t xml:space="preserve"> words like ‘and’, ‘are’, ‘this’ </w:t>
      </w:r>
      <w:proofErr w:type="spellStart"/>
      <w:r w:rsidRPr="00D956D1">
        <w:rPr>
          <w:rFonts w:ascii="Iritis" w:eastAsia="Times New Roman" w:hAnsi="Iritis" w:cs="Times New Roman"/>
          <w:i/>
          <w:color w:val="0F486E" w:themeColor="text2" w:themeShade="BF"/>
          <w:kern w:val="0"/>
          <w:sz w:val="24"/>
          <w:szCs w:val="24"/>
          <w:lang w:eastAsia="en-US"/>
          <w14:ligatures w14:val="none"/>
        </w:rPr>
        <w:t>etc</w:t>
      </w:r>
      <w:proofErr w:type="spellEnd"/>
      <w:r w:rsidRPr="00D956D1">
        <w:rPr>
          <w:rFonts w:ascii="Iritis" w:eastAsia="Times New Roman" w:hAnsi="Iritis" w:cs="Times New Roman"/>
          <w:i/>
          <w:color w:val="0F486E" w:themeColor="text2" w:themeShade="BF"/>
          <w:kern w:val="0"/>
          <w:sz w:val="24"/>
          <w:szCs w:val="24"/>
          <w:lang w:eastAsia="en-US"/>
          <w14:ligatures w14:val="none"/>
        </w:rPr>
        <w:t xml:space="preserve"> They are not useful in classification of</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documents</w:t>
      </w:r>
      <w:proofErr w:type="gramEnd"/>
      <w:r w:rsidRPr="00D956D1">
        <w:rPr>
          <w:rFonts w:ascii="Iritis" w:eastAsia="Times New Roman" w:hAnsi="Iritis" w:cs="Times New Roman"/>
          <w:i/>
          <w:color w:val="0F486E" w:themeColor="text2" w:themeShade="BF"/>
          <w:kern w:val="0"/>
          <w:sz w:val="24"/>
          <w:szCs w:val="24"/>
          <w:lang w:eastAsia="en-US"/>
          <w14:ligatures w14:val="none"/>
        </w:rPr>
        <w:t>. So they must be removed. However, the development of such stop</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words</w:t>
      </w:r>
      <w:proofErr w:type="gramEnd"/>
      <w:r w:rsidRPr="00D956D1">
        <w:rPr>
          <w:rFonts w:ascii="Iritis" w:eastAsia="Times New Roman" w:hAnsi="Iritis" w:cs="Times New Roman"/>
          <w:i/>
          <w:color w:val="0F486E" w:themeColor="text2" w:themeShade="BF"/>
          <w:kern w:val="0"/>
          <w:sz w:val="24"/>
          <w:szCs w:val="24"/>
          <w:lang w:eastAsia="en-US"/>
          <w14:ligatures w14:val="none"/>
        </w:rPr>
        <w:t xml:space="preserve"> list is difficult and inconsistent between textual sources. This process also</w:t>
      </w:r>
    </w:p>
    <w:p w:rsidR="00D956D1" w:rsidRP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reduces</w:t>
      </w:r>
      <w:proofErr w:type="gramEnd"/>
      <w:r w:rsidRPr="00D956D1">
        <w:rPr>
          <w:rFonts w:ascii="Iritis" w:eastAsia="Times New Roman" w:hAnsi="Iritis" w:cs="Times New Roman"/>
          <w:i/>
          <w:color w:val="0F486E" w:themeColor="text2" w:themeShade="BF"/>
          <w:kern w:val="0"/>
          <w:sz w:val="24"/>
          <w:szCs w:val="24"/>
          <w:lang w:eastAsia="en-US"/>
          <w14:ligatures w14:val="none"/>
        </w:rPr>
        <w:t xml:space="preserve"> the text data and improves the system performance. Every text document deals with</w:t>
      </w:r>
    </w:p>
    <w:p w:rsid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roofErr w:type="gramStart"/>
      <w:r w:rsidRPr="00D956D1">
        <w:rPr>
          <w:rFonts w:ascii="Iritis" w:eastAsia="Times New Roman" w:hAnsi="Iritis" w:cs="Times New Roman"/>
          <w:i/>
          <w:color w:val="0F486E" w:themeColor="text2" w:themeShade="BF"/>
          <w:kern w:val="0"/>
          <w:sz w:val="24"/>
          <w:szCs w:val="24"/>
          <w:lang w:eastAsia="en-US"/>
          <w14:ligatures w14:val="none"/>
        </w:rPr>
        <w:t>these</w:t>
      </w:r>
      <w:proofErr w:type="gramEnd"/>
      <w:r w:rsidRPr="00D956D1">
        <w:rPr>
          <w:rFonts w:ascii="Iritis" w:eastAsia="Times New Roman" w:hAnsi="Iritis" w:cs="Times New Roman"/>
          <w:i/>
          <w:color w:val="0F486E" w:themeColor="text2" w:themeShade="BF"/>
          <w:kern w:val="0"/>
          <w:sz w:val="24"/>
          <w:szCs w:val="24"/>
          <w:lang w:eastAsia="en-US"/>
          <w14:ligatures w14:val="none"/>
        </w:rPr>
        <w:t xml:space="preserve"> words which are not necessary for text mining applications.</w:t>
      </w:r>
    </w:p>
    <w:p w:rsid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p>
    <w:p w:rsidR="00D956D1" w:rsidRDefault="00D956D1"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Pr>
          <w:rFonts w:ascii="Iritis" w:eastAsia="Times New Roman" w:hAnsi="Iritis" w:cs="Times New Roman"/>
          <w:i/>
          <w:color w:val="0F486E" w:themeColor="text2" w:themeShade="BF"/>
          <w:kern w:val="0"/>
          <w:sz w:val="24"/>
          <w:szCs w:val="24"/>
          <w:lang w:eastAsia="en-US"/>
          <w14:ligatures w14:val="none"/>
        </w:rPr>
        <w:t>Below are the line I used to remove the STOPWORD and PUNCT</w:t>
      </w:r>
      <w:r w:rsidR="00D240E3">
        <w:rPr>
          <w:rFonts w:ascii="Iritis" w:eastAsia="Times New Roman" w:hAnsi="Iritis" w:cs="Times New Roman"/>
          <w:i/>
          <w:color w:val="0F486E" w:themeColor="text2" w:themeShade="BF"/>
          <w:kern w:val="0"/>
          <w:sz w:val="24"/>
          <w:szCs w:val="24"/>
          <w:lang w:eastAsia="en-US"/>
          <w14:ligatures w14:val="none"/>
        </w:rPr>
        <w:t>UATION from the raw data set:</w:t>
      </w:r>
    </w:p>
    <w:p w:rsidR="00D240E3" w:rsidRDefault="00D240E3"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240E3">
        <w:rPr>
          <w:rFonts w:ascii="Iritis" w:eastAsia="Times New Roman" w:hAnsi="Iritis" w:cs="Times New Roman"/>
          <w:i/>
          <w:noProof/>
          <w:color w:val="0F486E" w:themeColor="text2" w:themeShade="BF"/>
          <w:kern w:val="0"/>
          <w:sz w:val="24"/>
          <w:szCs w:val="24"/>
          <w:lang w:eastAsia="en-US"/>
          <w14:ligatures w14:val="none"/>
        </w:rPr>
        <w:drawing>
          <wp:inline distT="0" distB="0" distL="0" distR="0" wp14:anchorId="108A51E5" wp14:editId="25746A67">
            <wp:extent cx="5939601" cy="923925"/>
            <wp:effectExtent l="0" t="0" r="4445" b="0"/>
            <wp:docPr id="4" name="Picture 4" descr="S:\New folder\train.csv\stop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w folder\train.csv\stopward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1194" cy="925728"/>
                    </a:xfrm>
                    <a:prstGeom prst="rect">
                      <a:avLst/>
                    </a:prstGeom>
                    <a:noFill/>
                    <a:ln>
                      <a:noFill/>
                    </a:ln>
                  </pic:spPr>
                </pic:pic>
              </a:graphicData>
            </a:graphic>
          </wp:inline>
        </w:drawing>
      </w:r>
    </w:p>
    <w:p w:rsidR="00D240E3" w:rsidRPr="00D956D1" w:rsidRDefault="00D240E3" w:rsidP="00D956D1">
      <w:pPr>
        <w:spacing w:after="0"/>
        <w:ind w:left="0" w:right="0"/>
        <w:rPr>
          <w:rFonts w:ascii="Iritis" w:eastAsia="Times New Roman" w:hAnsi="Iritis" w:cs="Times New Roman"/>
          <w:i/>
          <w:color w:val="0F486E" w:themeColor="text2" w:themeShade="BF"/>
          <w:kern w:val="0"/>
          <w:sz w:val="24"/>
          <w:szCs w:val="24"/>
          <w:lang w:eastAsia="en-US"/>
          <w14:ligatures w14:val="none"/>
        </w:rPr>
      </w:pPr>
      <w:r w:rsidRPr="00D240E3">
        <w:rPr>
          <w:rFonts w:ascii="Iritis" w:eastAsia="Times New Roman" w:hAnsi="Iritis" w:cs="Times New Roman"/>
          <w:i/>
          <w:noProof/>
          <w:color w:val="0F486E" w:themeColor="text2" w:themeShade="BF"/>
          <w:kern w:val="0"/>
          <w:sz w:val="24"/>
          <w:szCs w:val="24"/>
          <w:lang w:eastAsia="en-US"/>
          <w14:ligatures w14:val="none"/>
        </w:rPr>
        <w:drawing>
          <wp:anchor distT="0" distB="0" distL="114300" distR="114300" simplePos="0" relativeHeight="251660288" behindDoc="0" locked="0" layoutInCell="1" allowOverlap="1" wp14:anchorId="34356326" wp14:editId="7F296B56">
            <wp:simplePos x="0" y="0"/>
            <wp:positionH relativeFrom="margin">
              <wp:align>center</wp:align>
            </wp:positionH>
            <wp:positionV relativeFrom="paragraph">
              <wp:posOffset>202565</wp:posOffset>
            </wp:positionV>
            <wp:extent cx="6858000" cy="1013624"/>
            <wp:effectExtent l="0" t="0" r="0" b="0"/>
            <wp:wrapSquare wrapText="bothSides"/>
            <wp:docPr id="8" name="Picture 8" descr="S:\New folder\train.csv\stop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w folder\train.csv\stopwords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0" cy="1013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7165" w:rsidRDefault="005F7165" w:rsidP="005F7165">
      <w:pPr>
        <w:rPr>
          <w:noProof/>
          <w:lang w:eastAsia="en-US"/>
        </w:rPr>
      </w:pPr>
    </w:p>
    <w:p w:rsidR="004011A0" w:rsidRDefault="004011A0" w:rsidP="004011A0">
      <w:pPr>
        <w:rPr>
          <w:noProof/>
          <w:lang w:eastAsia="en-US"/>
        </w:rPr>
      </w:pPr>
    </w:p>
    <w:p w:rsidR="004011A0" w:rsidRDefault="00D240E3" w:rsidP="004011A0">
      <w:pPr>
        <w:rPr>
          <w:noProof/>
          <w:lang w:eastAsia="en-US"/>
        </w:rPr>
      </w:pPr>
      <w:r w:rsidRPr="00D240E3">
        <w:rPr>
          <w:rFonts w:ascii="Iritis" w:eastAsia="Times New Roman" w:hAnsi="Iritis" w:cs="Times New Roman"/>
          <w:i/>
          <w:noProof/>
          <w:color w:val="0F486E" w:themeColor="text2" w:themeShade="BF"/>
          <w:kern w:val="0"/>
          <w:sz w:val="24"/>
          <w:szCs w:val="24"/>
          <w:lang w:eastAsia="en-US"/>
          <w14:ligatures w14:val="none"/>
        </w:rPr>
        <w:drawing>
          <wp:anchor distT="0" distB="0" distL="114300" distR="114300" simplePos="0" relativeHeight="251659264" behindDoc="0" locked="0" layoutInCell="1" allowOverlap="1" wp14:anchorId="1D8BDC80" wp14:editId="1996CF2E">
            <wp:simplePos x="0" y="0"/>
            <wp:positionH relativeFrom="margin">
              <wp:align>left</wp:align>
            </wp:positionH>
            <wp:positionV relativeFrom="paragraph">
              <wp:posOffset>0</wp:posOffset>
            </wp:positionV>
            <wp:extent cx="6334125" cy="2009775"/>
            <wp:effectExtent l="0" t="0" r="9525" b="9525"/>
            <wp:wrapSquare wrapText="bothSides"/>
            <wp:docPr id="1" name="Picture 1" descr="S:\New folder\train.csv\stopr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w folder\train.csv\stoprword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412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1A0" w:rsidRDefault="004011A0" w:rsidP="004011A0">
      <w:pPr>
        <w:rPr>
          <w:noProof/>
          <w:lang w:eastAsia="en-US"/>
        </w:rPr>
      </w:pPr>
    </w:p>
    <w:p w:rsidR="004011A0" w:rsidRPr="00D240E3" w:rsidRDefault="00D240E3" w:rsidP="004011A0">
      <w:pPr>
        <w:rPr>
          <w:b/>
          <w:i/>
          <w:noProof/>
          <w:color w:val="0F486E" w:themeColor="text2" w:themeShade="BF"/>
          <w:sz w:val="32"/>
          <w:szCs w:val="32"/>
          <w:lang w:eastAsia="en-US"/>
        </w:rPr>
      </w:pPr>
      <w:r w:rsidRPr="00D240E3">
        <w:rPr>
          <w:b/>
          <w:i/>
          <w:noProof/>
          <w:color w:val="0F486E" w:themeColor="text2" w:themeShade="BF"/>
          <w:sz w:val="32"/>
          <w:szCs w:val="32"/>
          <w:lang w:eastAsia="en-US"/>
        </w:rPr>
        <w:t>Word-Cloud”</w:t>
      </w:r>
      <w:r w:rsidRPr="00D240E3">
        <w:rPr>
          <w:b/>
          <w:i/>
          <w:noProof/>
          <w:color w:val="0F486E" w:themeColor="text2" w:themeShade="BF"/>
          <w:sz w:val="32"/>
          <w:szCs w:val="32"/>
          <w:lang w:eastAsia="en-US"/>
        </w:rPr>
        <w:sym w:font="Wingdings" w:char="F0E0"/>
      </w:r>
    </w:p>
    <w:p w:rsidR="00D240E3" w:rsidRDefault="00D240E3" w:rsidP="004011A0">
      <w:pPr>
        <w:rPr>
          <w:rFonts w:ascii="Arial" w:hAnsi="Arial" w:cs="Arial"/>
          <w:color w:val="222222"/>
          <w:sz w:val="21"/>
          <w:szCs w:val="21"/>
          <w:shd w:val="clear" w:color="auto" w:fill="FFFFFF"/>
        </w:rPr>
      </w:pPr>
      <w:r w:rsidRPr="00D240E3">
        <w:rPr>
          <w:rFonts w:ascii="Iriitis" w:hAnsi="Iriitis" w:cs="Arial"/>
          <w:i/>
          <w:color w:val="0F486E" w:themeColor="text2" w:themeShade="BF"/>
          <w:sz w:val="24"/>
          <w:szCs w:val="24"/>
          <w:shd w:val="clear" w:color="auto" w:fill="FFFFFF"/>
        </w:rPr>
        <w:t>A </w:t>
      </w:r>
      <w:r w:rsidRPr="00D240E3">
        <w:rPr>
          <w:rFonts w:ascii="Iriitis" w:hAnsi="Iriitis" w:cs="Arial"/>
          <w:b/>
          <w:bCs/>
          <w:i/>
          <w:color w:val="0F486E" w:themeColor="text2" w:themeShade="BF"/>
          <w:sz w:val="24"/>
          <w:szCs w:val="24"/>
          <w:shd w:val="clear" w:color="auto" w:fill="FFFFFF"/>
        </w:rPr>
        <w:t>tag cloud</w:t>
      </w:r>
      <w:r w:rsidRPr="00D240E3">
        <w:rPr>
          <w:rFonts w:ascii="Iriitis" w:hAnsi="Iriitis" w:cs="Arial"/>
          <w:i/>
          <w:color w:val="0F486E" w:themeColor="text2" w:themeShade="BF"/>
          <w:sz w:val="24"/>
          <w:szCs w:val="24"/>
          <w:shd w:val="clear" w:color="auto" w:fill="FFFFFF"/>
        </w:rPr>
        <w:t> (</w:t>
      </w:r>
      <w:r w:rsidRPr="00D240E3">
        <w:rPr>
          <w:rFonts w:ascii="Iriitis" w:hAnsi="Iriitis" w:cs="Arial"/>
          <w:b/>
          <w:bCs/>
          <w:i/>
          <w:color w:val="0F486E" w:themeColor="text2" w:themeShade="BF"/>
          <w:sz w:val="24"/>
          <w:szCs w:val="24"/>
          <w:shd w:val="clear" w:color="auto" w:fill="FFFFFF"/>
        </w:rPr>
        <w:t>word cloud</w:t>
      </w:r>
      <w:r w:rsidRPr="00D240E3">
        <w:rPr>
          <w:rFonts w:ascii="Iriitis" w:hAnsi="Iriitis" w:cs="Arial"/>
          <w:i/>
          <w:color w:val="0F486E" w:themeColor="text2" w:themeShade="BF"/>
          <w:sz w:val="24"/>
          <w:szCs w:val="24"/>
          <w:shd w:val="clear" w:color="auto" w:fill="FFFFFF"/>
        </w:rPr>
        <w:t>, or </w:t>
      </w:r>
      <w:r w:rsidRPr="00D240E3">
        <w:rPr>
          <w:rFonts w:ascii="Iriitis" w:hAnsi="Iriitis" w:cs="Arial"/>
          <w:b/>
          <w:bCs/>
          <w:i/>
          <w:color w:val="0F486E" w:themeColor="text2" w:themeShade="BF"/>
          <w:sz w:val="24"/>
          <w:szCs w:val="24"/>
          <w:shd w:val="clear" w:color="auto" w:fill="FFFFFF"/>
        </w:rPr>
        <w:t>weighted list</w:t>
      </w:r>
      <w:r w:rsidRPr="00D240E3">
        <w:rPr>
          <w:rFonts w:ascii="Iriitis" w:hAnsi="Iriitis" w:cs="Arial"/>
          <w:i/>
          <w:color w:val="0F486E" w:themeColor="text2" w:themeShade="BF"/>
          <w:sz w:val="24"/>
          <w:szCs w:val="24"/>
          <w:shd w:val="clear" w:color="auto" w:fill="FFFFFF"/>
        </w:rPr>
        <w:t> in visual design) is a novelty visual representation of text data, typically used to depict </w:t>
      </w:r>
      <w:hyperlink r:id="rId41" w:tooltip="Tag (metadata)" w:history="1">
        <w:r w:rsidRPr="00D240E3">
          <w:rPr>
            <w:rFonts w:ascii="Iriitis" w:hAnsi="Iriitis" w:cs="Arial"/>
            <w:i/>
            <w:color w:val="0F486E" w:themeColor="text2" w:themeShade="BF"/>
            <w:sz w:val="24"/>
            <w:szCs w:val="24"/>
            <w:shd w:val="clear" w:color="auto" w:fill="FFFFFF"/>
          </w:rPr>
          <w:t>keyword metadata (tags)</w:t>
        </w:r>
      </w:hyperlink>
      <w:r w:rsidRPr="00D240E3">
        <w:rPr>
          <w:rFonts w:ascii="Iriitis" w:hAnsi="Iriitis" w:cs="Arial"/>
          <w:i/>
          <w:color w:val="0F486E" w:themeColor="text2" w:themeShade="BF"/>
          <w:sz w:val="24"/>
          <w:szCs w:val="24"/>
          <w:shd w:val="clear" w:color="auto" w:fill="FFFFFF"/>
        </w:rPr>
        <w:t> on websites, or to visualize free form text. Tags are usually single words, and the importance of each tag is shown with font size or color. This format is useful for quickly perceiving the most prominent terms and for locating a term alphabetically to determine its relative prominence. When used as website navigation aids, the terms are hyperlinked to items associated with the tag</w:t>
      </w:r>
      <w:r w:rsidRPr="00D240E3">
        <w:rPr>
          <w:rFonts w:ascii="Arial" w:hAnsi="Arial" w:cs="Arial"/>
          <w:color w:val="222222"/>
          <w:sz w:val="21"/>
          <w:szCs w:val="21"/>
          <w:shd w:val="clear" w:color="auto" w:fill="FFFFFF"/>
        </w:rPr>
        <w:t>.</w:t>
      </w:r>
    </w:p>
    <w:p w:rsidR="00D240E3" w:rsidRDefault="00D240E3" w:rsidP="004011A0">
      <w:pPr>
        <w:rPr>
          <w:noProof/>
          <w:lang w:eastAsia="en-US"/>
        </w:rPr>
      </w:pPr>
    </w:p>
    <w:p w:rsidR="00D240E3" w:rsidRDefault="00D240E3" w:rsidP="004011A0">
      <w:pPr>
        <w:rPr>
          <w:noProof/>
          <w:lang w:eastAsia="en-US"/>
        </w:rPr>
      </w:pPr>
      <w:r>
        <w:rPr>
          <w:noProof/>
          <w:lang w:eastAsia="en-US"/>
        </w:rPr>
        <w:t>Below is the representation of the Word-Cloud used for the data-set with Toxic Words.</w:t>
      </w:r>
    </w:p>
    <w:p w:rsidR="004011A0" w:rsidRDefault="004011A0" w:rsidP="004011A0">
      <w:pPr>
        <w:rPr>
          <w:noProof/>
          <w:lang w:eastAsia="en-US"/>
        </w:rPr>
      </w:pPr>
    </w:p>
    <w:p w:rsidR="004011A0" w:rsidRDefault="004A7714" w:rsidP="004011A0">
      <w:r w:rsidRPr="004A7714">
        <w:rPr>
          <w:noProof/>
          <w:lang w:eastAsia="en-US"/>
        </w:rPr>
        <w:drawing>
          <wp:inline distT="0" distB="0" distL="0" distR="0">
            <wp:extent cx="5943600" cy="3024376"/>
            <wp:effectExtent l="0" t="0" r="0" b="0"/>
            <wp:docPr id="9" name="Picture 9" descr="S:\New folder\data01s2l1-20180201T150153Z-001\Final Toxi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ew folder\data01s2l1-20180201T150153Z-001\Final Toxic\downloa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024376"/>
                    </a:xfrm>
                    <a:prstGeom prst="rect">
                      <a:avLst/>
                    </a:prstGeom>
                    <a:noFill/>
                    <a:ln>
                      <a:noFill/>
                    </a:ln>
                  </pic:spPr>
                </pic:pic>
              </a:graphicData>
            </a:graphic>
          </wp:inline>
        </w:drawing>
      </w:r>
    </w:p>
    <w:p w:rsidR="004A7714" w:rsidRDefault="004A7714" w:rsidP="004011A0"/>
    <w:p w:rsidR="004A7714" w:rsidRDefault="004A7714" w:rsidP="004011A0"/>
    <w:p w:rsidR="004A7714" w:rsidRDefault="004A7714" w:rsidP="004011A0">
      <w:r>
        <w:t xml:space="preserve">After applying the word- cloud for every </w:t>
      </w:r>
      <w:proofErr w:type="gramStart"/>
      <w:r>
        <w:t>toxic ,</w:t>
      </w:r>
      <w:proofErr w:type="gramEnd"/>
      <w:r>
        <w:t xml:space="preserve"> severe toxic or </w:t>
      </w:r>
      <w:r w:rsidR="00922CE2">
        <w:t>other variable I got the following words which frequency is more in the whole data-set</w:t>
      </w:r>
    </w:p>
    <w:p w:rsidR="00922CE2" w:rsidRDefault="00922CE2" w:rsidP="004011A0"/>
    <w:p w:rsidR="00922CE2" w:rsidRDefault="00922CE2" w:rsidP="004011A0">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19685</wp:posOffset>
                </wp:positionV>
                <wp:extent cx="6172200" cy="1295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172200" cy="1295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22CE2" w:rsidRDefault="00922CE2" w:rsidP="00922CE2">
                            <w:pPr>
                              <w:ind w:left="0"/>
                              <w:jc w:val="center"/>
                            </w:pPr>
                            <w:r w:rsidRPr="00922CE2">
                              <w:t>fucky,pissed,piss,fucked,tosser,dumb,fartchina,shhole,fucksex,gay,shut,idiot,stupid,balls,ass,hate,sex,fuck,cocksucker,fucker,cocksucker,nigger,bitchesfuck,bollocks,dickhead,cunt,bastard,moron,tommy,bitches,bark,useless,bastard,ass,bollocks,stupid,nigger,loser,mor.bchesfuck,bitch,sucku,sexsex,penis,penissmall,bark,gay,nigga,bunksteve,vandalism,,pig,fat,jew,suck,,cucker,,frickin,,mexican,,fag,anal,,bchfuck,,rape,assfuck,hate,die,wanker,poop,sexual,homo,heil,nipple,bullshit,shit,butts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left:0;text-align:left;margin-left:8.25pt;margin-top:1.55pt;width:486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" fillcolor="black [3200]" strokecolor="black [1600]" strokeweight="1.25pt">
                <v:stroke endcap="round"/>
                <v:textbox>
                  <w:txbxContent>
                    <w:p w:rsidR="00922CE2" w:rsidRDefault="00922CE2" w:rsidP="00922CE2">
                      <w:pPr>
                        <w:ind w:left="0"/>
                        <w:jc w:val="center"/>
                      </w:pPr>
                      <w:r w:rsidRPr="00922CE2">
                        <w:t>fucky,pissed,piss,fucked,tosser,dumb,fartchina,shhole,fucksex,gay,shut,idiot,stupid,balls,ass,hate,sex,fuck,cocksucker,fucker,cocksucker,nigger,bitchesfuck,bollocks,dickhead,cunt,bastard,moron,tommy,bitches,bark,useless,bastard,ass,bollocks,stupid,nigger,loser,mor.bchesfuck,bitch,sucku,sexsex,penis,penissmall,bark,gay,nigga,bunksteve,vandalism,,pig,fat,jew,suck,,cucker,,frickin,,mexican,,fag,anal,,bchfuck,,rape,assfuck,hate,die,wanker,poop,sexual,homo,heil,nipple,bullshit,shit,buttsecks,</w:t>
                      </w:r>
                    </w:p>
                  </w:txbxContent>
                </v:textbox>
              </v:rect>
            </w:pict>
          </mc:Fallback>
        </mc:AlternateContent>
      </w:r>
    </w:p>
    <w:p w:rsidR="00922CE2" w:rsidRDefault="00922CE2" w:rsidP="004011A0"/>
    <w:p w:rsidR="00922CE2" w:rsidRDefault="00922CE2" w:rsidP="004011A0"/>
    <w:p w:rsidR="00922CE2" w:rsidRDefault="00922CE2" w:rsidP="004011A0"/>
    <w:p w:rsidR="00922CE2" w:rsidRDefault="00922CE2" w:rsidP="004011A0"/>
    <w:p w:rsidR="00922CE2" w:rsidRDefault="00922CE2" w:rsidP="004011A0"/>
    <w:p w:rsidR="00922CE2" w:rsidRDefault="00922CE2" w:rsidP="004011A0"/>
    <w:p w:rsidR="00922CE2" w:rsidRDefault="00922CE2" w:rsidP="004011A0">
      <w:r>
        <w:t xml:space="preserve">For every data set the following words has been used in a very frequent </w:t>
      </w:r>
      <w:r w:rsidR="00A92E30">
        <w:t>way. So for determining a toxic comment the above words plays an important role. More over in the data-set there was some other un-usual words which was needed to be removed.</w:t>
      </w:r>
    </w:p>
    <w:p w:rsidR="00A92E30" w:rsidRDefault="00A92E30" w:rsidP="00A92E30">
      <w:r>
        <w:t>Some of the words has been given below:</w:t>
      </w:r>
      <w:r w:rsidRPr="00A92E30">
        <w:rPr>
          <w:noProof/>
          <w:lang w:eastAsia="en-US"/>
        </w:rPr>
        <w:t xml:space="preserve"> </w:t>
      </w:r>
    </w:p>
    <w:p w:rsidR="00A92E30" w:rsidRDefault="00A92E30" w:rsidP="00A92E30"/>
    <w:p w:rsidR="00A92E30" w:rsidRDefault="00A92E30" w:rsidP="00A92E30">
      <w:pPr>
        <w:ind w:left="0"/>
      </w:pPr>
      <w:r>
        <w:rPr>
          <w:noProof/>
          <w:lang w:eastAsia="en-US"/>
        </w:rPr>
        <mc:AlternateContent>
          <mc:Choice Requires="wps">
            <w:drawing>
              <wp:anchor distT="0" distB="0" distL="114300" distR="114300" simplePos="0" relativeHeight="251663360" behindDoc="0" locked="0" layoutInCell="1" allowOverlap="1" wp14:anchorId="6CE0CDCD" wp14:editId="07442B29">
                <wp:simplePos x="0" y="0"/>
                <wp:positionH relativeFrom="margin">
                  <wp:posOffset>209550</wp:posOffset>
                </wp:positionH>
                <wp:positionV relativeFrom="paragraph">
                  <wp:posOffset>266700</wp:posOffset>
                </wp:positionV>
                <wp:extent cx="6191250" cy="79057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61912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E30" w:rsidRDefault="00A92E30" w:rsidP="00A92E30">
                            <w:pPr>
                              <w:ind w:left="0"/>
                              <w:jc w:val="center"/>
                            </w:pPr>
                            <w:r w:rsidRPr="00A92E30">
                              <w:t>"et","sh","</w:t>
                            </w:r>
                            <w:proofErr w:type="spellStart"/>
                            <w:r w:rsidRPr="00A92E30">
                              <w:t>pele</w:t>
                            </w:r>
                            <w:proofErr w:type="spellEnd"/>
                            <w:r w:rsidRPr="00A92E30">
                              <w:t>","wikipedia","article",'</w:t>
                            </w:r>
                            <w:proofErr w:type="spellStart"/>
                            <w:r w:rsidRPr="00A92E30">
                              <w:t>pag</w:t>
                            </w:r>
                            <w:proofErr w:type="spellEnd"/>
                            <w:r w:rsidRPr="00A92E30">
                              <w:t>','am', '</w:t>
                            </w:r>
                            <w:proofErr w:type="spellStart"/>
                            <w:r w:rsidRPr="00A92E30">
                              <w:t>im</w:t>
                            </w:r>
                            <w:proofErr w:type="spellEnd"/>
                            <w:r w:rsidRPr="00A92E30">
                              <w:t>' ,'</w:t>
                            </w:r>
                            <w:proofErr w:type="spellStart"/>
                            <w:r w:rsidRPr="00A92E30">
                              <w:t>av</w:t>
                            </w:r>
                            <w:proofErr w:type="spellEnd"/>
                            <w:r w:rsidRPr="00A92E30">
                              <w:t>', '</w:t>
                            </w:r>
                            <w:proofErr w:type="spellStart"/>
                            <w:r w:rsidRPr="00A92E30">
                              <w:t>wa</w:t>
                            </w:r>
                            <w:proofErr w:type="spellEnd"/>
                            <w:r w:rsidRPr="00A92E30">
                              <w:t>', '</w:t>
                            </w:r>
                            <w:proofErr w:type="spellStart"/>
                            <w:r w:rsidRPr="00A92E30">
                              <w:t>aa</w:t>
                            </w:r>
                            <w:proofErr w:type="spellEnd"/>
                            <w:r w:rsidRPr="00A92E30">
                              <w:t>',  '</w:t>
                            </w:r>
                            <w:proofErr w:type="spellStart"/>
                            <w:r w:rsidRPr="00A92E30">
                              <w:t>ing</w:t>
                            </w:r>
                            <w:proofErr w:type="spellEnd"/>
                            <w:r w:rsidRPr="00A92E30">
                              <w:t>', 'on',  'don', 'op', 'di', 'at', 'gt', 'it', '</w:t>
                            </w:r>
                            <w:proofErr w:type="spellStart"/>
                            <w:r w:rsidRPr="00A92E30">
                              <w:t>lik</w:t>
                            </w:r>
                            <w:proofErr w:type="spellEnd"/>
                            <w:r w:rsidRPr="00A92E30">
                              <w:t>','</w:t>
                            </w:r>
                            <w:proofErr w:type="spellStart"/>
                            <w:r w:rsidRPr="00A92E30">
                              <w:t>dont</w:t>
                            </w:r>
                            <w:proofErr w:type="spellEnd"/>
                            <w:r w:rsidRPr="00A92E30">
                              <w:t>','page’,’ get', 'like’,’ second', '</w:t>
                            </w:r>
                            <w:proofErr w:type="spellStart"/>
                            <w:r w:rsidRPr="00A92E30">
                              <w:t>life','white</w:t>
                            </w:r>
                            <w:proofErr w:type="spellEnd"/>
                            <w:r w:rsidRPr="00A92E30">
                              <w:t>', 'holocaust',  'research', 'mum', 'full', '</w:t>
                            </w:r>
                            <w:proofErr w:type="spellStart"/>
                            <w:r w:rsidRPr="00A92E30">
                              <w:t>bia</w:t>
                            </w:r>
                            <w:proofErr w:type="spellEnd"/>
                            <w:r w:rsidRPr="00A92E30">
                              <w:t>', 'spreading', 'wide', 'topics', '</w:t>
                            </w:r>
                            <w:proofErr w:type="spellStart"/>
                            <w:r w:rsidRPr="00A92E30">
                              <w:t>scjessey','dvd</w:t>
                            </w:r>
                            <w:proofErr w:type="spellEnd"/>
                            <w:r w:rsidRPr="00A92E30">
                              <w:t>', 'mentions', 'guide', 'mike', 'knob', 'ignores','example','spread', 'false', 'information', 'person', 'ignorant', 'sources', 'let', '</w:t>
                            </w:r>
                            <w:proofErr w:type="spellStart"/>
                            <w:r w:rsidRPr="00A92E30">
                              <w:t>arses</w:t>
                            </w:r>
                            <w:proofErr w:type="spellEnd"/>
                            <w:r w:rsidRPr="00A92E30">
                              <w:t>', 'user', '</w:t>
                            </w:r>
                            <w:proofErr w:type="spellStart"/>
                            <w:r w:rsidRPr="00A92E30">
                              <w:t>makes','make</w:t>
                            </w:r>
                            <w:proofErr w:type="spellEnd"/>
                            <w:r w:rsidRPr="00A92E30">
                              <w:t>', 'first', 'last', 'warning','</w:t>
                            </w:r>
                            <w:proofErr w:type="spellStart"/>
                            <w:r w:rsidRPr="00A92E30">
                              <w:t>jews</w:t>
                            </w:r>
                            <w:proofErr w:type="spellEnd"/>
                            <w:r w:rsidRPr="00A92E30">
                              <w:t>', 'shave', 'head', 'bald', 'go', 'meetings', 'doubt', 'words', '</w:t>
                            </w:r>
                            <w:proofErr w:type="spellStart"/>
                            <w:r w:rsidRPr="00A92E30">
                              <w:t>bible','uh</w:t>
                            </w:r>
                            <w:proofErr w:type="spellEnd"/>
                            <w:r w:rsidRPr="00A92E30">
                              <w:t>', 'two', 'become', 'done', '</w:t>
                            </w:r>
                            <w:proofErr w:type="spellStart"/>
                            <w:r w:rsidRPr="00A92E30">
                              <w:t>didnt</w:t>
                            </w:r>
                            <w:proofErr w:type="spellEnd"/>
                            <w:r w:rsidRPr="00A92E30">
                              <w:t>', 'take', 'long', 'nope', 'certainly', 'aware', 'sitting',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0CDCD" id="Rectangle 12" o:spid="_x0000_s1027" style="position:absolute;margin-left:16.5pt;margin-top:21pt;width:487.5pt;height:62.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" fillcolor="#052f61 [3204]" strokecolor="#021730 [1604]" strokeweight="1.25pt">
                <v:stroke endcap="round"/>
                <v:textbox>
                  <w:txbxContent>
                    <w:p w:rsidR="00A92E30" w:rsidRDefault="00A92E30" w:rsidP="00A92E30">
                      <w:pPr>
                        <w:ind w:left="0"/>
                        <w:jc w:val="center"/>
                      </w:pPr>
                      <w:r w:rsidRPr="00A92E30">
                        <w:t>"et","sh","</w:t>
                      </w:r>
                      <w:proofErr w:type="spellStart"/>
                      <w:r w:rsidRPr="00A92E30">
                        <w:t>pele</w:t>
                      </w:r>
                      <w:proofErr w:type="spellEnd"/>
                      <w:r w:rsidRPr="00A92E30">
                        <w:t>","wikipedia","article",'</w:t>
                      </w:r>
                      <w:proofErr w:type="spellStart"/>
                      <w:r w:rsidRPr="00A92E30">
                        <w:t>pag</w:t>
                      </w:r>
                      <w:proofErr w:type="spellEnd"/>
                      <w:r w:rsidRPr="00A92E30">
                        <w:t>','am', '</w:t>
                      </w:r>
                      <w:proofErr w:type="spellStart"/>
                      <w:r w:rsidRPr="00A92E30">
                        <w:t>im</w:t>
                      </w:r>
                      <w:proofErr w:type="spellEnd"/>
                      <w:r w:rsidRPr="00A92E30">
                        <w:t>' ,'</w:t>
                      </w:r>
                      <w:proofErr w:type="spellStart"/>
                      <w:r w:rsidRPr="00A92E30">
                        <w:t>av</w:t>
                      </w:r>
                      <w:proofErr w:type="spellEnd"/>
                      <w:r w:rsidRPr="00A92E30">
                        <w:t>', '</w:t>
                      </w:r>
                      <w:proofErr w:type="spellStart"/>
                      <w:r w:rsidRPr="00A92E30">
                        <w:t>wa</w:t>
                      </w:r>
                      <w:proofErr w:type="spellEnd"/>
                      <w:r w:rsidRPr="00A92E30">
                        <w:t>', '</w:t>
                      </w:r>
                      <w:proofErr w:type="spellStart"/>
                      <w:r w:rsidRPr="00A92E30">
                        <w:t>aa</w:t>
                      </w:r>
                      <w:proofErr w:type="spellEnd"/>
                      <w:r w:rsidRPr="00A92E30">
                        <w:t>',  '</w:t>
                      </w:r>
                      <w:proofErr w:type="spellStart"/>
                      <w:r w:rsidRPr="00A92E30">
                        <w:t>ing</w:t>
                      </w:r>
                      <w:proofErr w:type="spellEnd"/>
                      <w:r w:rsidRPr="00A92E30">
                        <w:t>', 'on',  'don', 'op', 'di', 'at', 'gt', 'it', '</w:t>
                      </w:r>
                      <w:proofErr w:type="spellStart"/>
                      <w:r w:rsidRPr="00A92E30">
                        <w:t>lik</w:t>
                      </w:r>
                      <w:proofErr w:type="spellEnd"/>
                      <w:r w:rsidRPr="00A92E30">
                        <w:t>','</w:t>
                      </w:r>
                      <w:proofErr w:type="spellStart"/>
                      <w:r w:rsidRPr="00A92E30">
                        <w:t>dont</w:t>
                      </w:r>
                      <w:proofErr w:type="spellEnd"/>
                      <w:r w:rsidRPr="00A92E30">
                        <w:t>','page’,’ get', 'like’,’ second', '</w:t>
                      </w:r>
                      <w:proofErr w:type="spellStart"/>
                      <w:r w:rsidRPr="00A92E30">
                        <w:t>life','white</w:t>
                      </w:r>
                      <w:proofErr w:type="spellEnd"/>
                      <w:r w:rsidRPr="00A92E30">
                        <w:t>', 'holocaust',  'research', 'mum', 'full', '</w:t>
                      </w:r>
                      <w:proofErr w:type="spellStart"/>
                      <w:r w:rsidRPr="00A92E30">
                        <w:t>bia</w:t>
                      </w:r>
                      <w:proofErr w:type="spellEnd"/>
                      <w:r w:rsidRPr="00A92E30">
                        <w:t>', 'spreading', 'wide', 'topics', '</w:t>
                      </w:r>
                      <w:proofErr w:type="spellStart"/>
                      <w:r w:rsidRPr="00A92E30">
                        <w:t>scjessey','dvd</w:t>
                      </w:r>
                      <w:proofErr w:type="spellEnd"/>
                      <w:r w:rsidRPr="00A92E30">
                        <w:t>', 'mentions', 'guide', 'mike', 'knob', 'ignores','example','spread', 'false', 'information', 'person', 'ignorant', 'sources', 'let', '</w:t>
                      </w:r>
                      <w:proofErr w:type="spellStart"/>
                      <w:r w:rsidRPr="00A92E30">
                        <w:t>arses</w:t>
                      </w:r>
                      <w:proofErr w:type="spellEnd"/>
                      <w:r w:rsidRPr="00A92E30">
                        <w:t>', 'user', '</w:t>
                      </w:r>
                      <w:proofErr w:type="spellStart"/>
                      <w:r w:rsidRPr="00A92E30">
                        <w:t>makes','make</w:t>
                      </w:r>
                      <w:proofErr w:type="spellEnd"/>
                      <w:r w:rsidRPr="00A92E30">
                        <w:t>', 'first', 'last', 'warning','</w:t>
                      </w:r>
                      <w:proofErr w:type="spellStart"/>
                      <w:r w:rsidRPr="00A92E30">
                        <w:t>jews</w:t>
                      </w:r>
                      <w:proofErr w:type="spellEnd"/>
                      <w:r w:rsidRPr="00A92E30">
                        <w:t>', 'shave', 'head', 'bald', 'go', 'meetings', 'doubt', 'words', '</w:t>
                      </w:r>
                      <w:proofErr w:type="spellStart"/>
                      <w:r w:rsidRPr="00A92E30">
                        <w:t>bible','uh</w:t>
                      </w:r>
                      <w:proofErr w:type="spellEnd"/>
                      <w:r w:rsidRPr="00A92E30">
                        <w:t>', 'two', 'become', 'done', '</w:t>
                      </w:r>
                      <w:proofErr w:type="spellStart"/>
                      <w:r w:rsidRPr="00A92E30">
                        <w:t>didnt</w:t>
                      </w:r>
                      <w:proofErr w:type="spellEnd"/>
                      <w:r w:rsidRPr="00A92E30">
                        <w:t>', 'take', 'long', 'nope', 'certainly', 'aware', 'sitting', 'front',</w:t>
                      </w:r>
                    </w:p>
                  </w:txbxContent>
                </v:textbox>
                <w10:wrap type="square" anchorx="margin"/>
              </v:rect>
            </w:pict>
          </mc:Fallback>
        </mc:AlternateContent>
      </w:r>
    </w:p>
    <w:p w:rsidR="00A92E30" w:rsidRDefault="00A92E30" w:rsidP="00A92E30">
      <w:pPr>
        <w:ind w:left="0"/>
      </w:pPr>
    </w:p>
    <w:p w:rsidR="00A92E30" w:rsidRDefault="00A92E30" w:rsidP="00A92E30">
      <w:pPr>
        <w:ind w:left="0"/>
      </w:pPr>
    </w:p>
    <w:p w:rsidR="00A92E30" w:rsidRDefault="00A92E30" w:rsidP="00A92E30">
      <w:pPr>
        <w:ind w:left="0"/>
      </w:pPr>
    </w:p>
    <w:p w:rsidR="00A92E30" w:rsidRDefault="00A92E30" w:rsidP="00A92E30">
      <w:pPr>
        <w:pStyle w:val="ListParagraph"/>
        <w:numPr>
          <w:ilvl w:val="0"/>
          <w:numId w:val="15"/>
        </w:numPr>
        <w:rPr>
          <w:rFonts w:ascii="Iristis" w:hAnsi="Iristis"/>
          <w:b/>
          <w:i/>
          <w:sz w:val="32"/>
          <w:szCs w:val="32"/>
        </w:rPr>
      </w:pPr>
      <w:r w:rsidRPr="00A92E30">
        <w:rPr>
          <w:rFonts w:ascii="Iristis" w:hAnsi="Iristis"/>
          <w:b/>
          <w:i/>
          <w:sz w:val="32"/>
          <w:szCs w:val="32"/>
        </w:rPr>
        <w:t>Machine Learning</w:t>
      </w:r>
      <w:r w:rsidR="00A3749C">
        <w:rPr>
          <w:rFonts w:ascii="Iristis" w:hAnsi="Iristis"/>
          <w:b/>
          <w:i/>
          <w:sz w:val="32"/>
          <w:szCs w:val="32"/>
        </w:rPr>
        <w:t>(Sentiment Analysis)</w:t>
      </w:r>
      <w:r w:rsidRPr="00A92E30">
        <w:rPr>
          <w:rFonts w:ascii="Iristis" w:hAnsi="Iristis"/>
          <w:b/>
          <w:i/>
          <w:sz w:val="32"/>
          <w:szCs w:val="32"/>
        </w:rPr>
        <w:t>:</w:t>
      </w:r>
    </w:p>
    <w:p w:rsidR="00A3749C" w:rsidRPr="00C95B6B" w:rsidRDefault="00A3749C" w:rsidP="00A3749C">
      <w:pPr>
        <w:pStyle w:val="NormalWeb"/>
        <w:shd w:val="clear" w:color="auto" w:fill="FFFFFF"/>
        <w:spacing w:before="120" w:beforeAutospacing="0" w:after="120" w:afterAutospacing="0"/>
        <w:rPr>
          <w:rFonts w:ascii="Iristis" w:hAnsi="Iristis" w:cs="Arial"/>
          <w:i/>
          <w:color w:val="0F486E" w:themeColor="text2" w:themeShade="BF"/>
        </w:rPr>
      </w:pPr>
      <w:r>
        <w:rPr>
          <w:rFonts w:ascii="Iristis" w:hAnsi="Iristis"/>
          <w:b/>
          <w:i/>
          <w:sz w:val="32"/>
          <w:szCs w:val="32"/>
        </w:rPr>
        <w:t xml:space="preserve">          </w:t>
      </w:r>
      <w:r w:rsidRPr="00C95B6B">
        <w:rPr>
          <w:rFonts w:ascii="Iristis" w:hAnsi="Iristis" w:cs="Arial"/>
          <w:bCs/>
          <w:i/>
          <w:color w:val="0F486E" w:themeColor="text2" w:themeShade="BF"/>
        </w:rPr>
        <w:t>Opinion mining</w:t>
      </w:r>
      <w:r w:rsidRPr="00C95B6B">
        <w:rPr>
          <w:rFonts w:ascii="Iristis" w:hAnsi="Iristis" w:cs="Arial"/>
          <w:i/>
          <w:color w:val="0F486E" w:themeColor="text2" w:themeShade="BF"/>
        </w:rPr>
        <w:t> (sometimes known as </w:t>
      </w:r>
      <w:r w:rsidRPr="00C95B6B">
        <w:rPr>
          <w:rFonts w:ascii="Iristis" w:hAnsi="Iristis" w:cs="Arial"/>
          <w:bCs/>
          <w:i/>
          <w:color w:val="0F486E" w:themeColor="text2" w:themeShade="BF"/>
        </w:rPr>
        <w:t>sentiment analysis</w:t>
      </w:r>
      <w:r w:rsidRPr="00C95B6B">
        <w:rPr>
          <w:rFonts w:ascii="Iristis" w:hAnsi="Iristis" w:cs="Arial"/>
          <w:i/>
          <w:color w:val="0F486E" w:themeColor="text2" w:themeShade="BF"/>
        </w:rPr>
        <w:t> or </w:t>
      </w:r>
      <w:r w:rsidRPr="00C95B6B">
        <w:rPr>
          <w:rFonts w:ascii="Iristis" w:hAnsi="Iristis" w:cs="Arial"/>
          <w:bCs/>
          <w:i/>
          <w:color w:val="0F486E" w:themeColor="text2" w:themeShade="BF"/>
        </w:rPr>
        <w:t>emotion AI</w:t>
      </w:r>
      <w:r w:rsidRPr="00C95B6B">
        <w:rPr>
          <w:rFonts w:ascii="Iristis" w:hAnsi="Iristis" w:cs="Arial"/>
          <w:i/>
          <w:color w:val="0F486E" w:themeColor="text2" w:themeShade="BF"/>
        </w:rPr>
        <w:t>) refers to the use of </w:t>
      </w:r>
      <w:hyperlink r:id="rId43" w:tooltip="Natural language processing" w:history="1">
        <w:r w:rsidRPr="00C95B6B">
          <w:rPr>
            <w:rFonts w:ascii="Iristis" w:hAnsi="Iristis" w:cs="Arial"/>
            <w:i/>
            <w:color w:val="0F486E" w:themeColor="text2" w:themeShade="BF"/>
          </w:rPr>
          <w:t>natural language processing</w:t>
        </w:r>
      </w:hyperlink>
      <w:r w:rsidRPr="00C95B6B">
        <w:rPr>
          <w:rFonts w:ascii="Iristis" w:hAnsi="Iristis" w:cs="Arial"/>
          <w:i/>
          <w:color w:val="0F486E" w:themeColor="text2" w:themeShade="BF"/>
        </w:rPr>
        <w:t>, </w:t>
      </w:r>
      <w:hyperlink r:id="rId44" w:tooltip="Text analytics" w:history="1">
        <w:r w:rsidRPr="00C95B6B">
          <w:rPr>
            <w:rFonts w:ascii="Iristis" w:hAnsi="Iristis" w:cs="Arial"/>
            <w:i/>
            <w:color w:val="0F486E" w:themeColor="text2" w:themeShade="BF"/>
          </w:rPr>
          <w:t>text analysis</w:t>
        </w:r>
      </w:hyperlink>
      <w:r w:rsidRPr="00C95B6B">
        <w:rPr>
          <w:rFonts w:ascii="Iristis" w:hAnsi="Iristis" w:cs="Arial"/>
          <w:i/>
          <w:color w:val="0F486E" w:themeColor="text2" w:themeShade="BF"/>
        </w:rPr>
        <w:t>, </w:t>
      </w:r>
      <w:hyperlink r:id="rId45" w:tooltip="Computational linguistics" w:history="1">
        <w:r w:rsidRPr="00C95B6B">
          <w:rPr>
            <w:rFonts w:ascii="Iristis" w:hAnsi="Iristis" w:cs="Arial"/>
            <w:i/>
            <w:color w:val="0F486E" w:themeColor="text2" w:themeShade="BF"/>
          </w:rPr>
          <w:t>computational linguistics</w:t>
        </w:r>
      </w:hyperlink>
      <w:r w:rsidRPr="00C95B6B">
        <w:rPr>
          <w:rFonts w:ascii="Iristis" w:hAnsi="Iristis" w:cs="Arial"/>
          <w:i/>
          <w:color w:val="0F486E" w:themeColor="text2" w:themeShade="BF"/>
        </w:rPr>
        <w:t>, and </w:t>
      </w:r>
      <w:hyperlink r:id="rId46" w:tooltip="Biometrics" w:history="1">
        <w:proofErr w:type="spellStart"/>
        <w:r w:rsidRPr="00C95B6B">
          <w:rPr>
            <w:rFonts w:ascii="Iristis" w:hAnsi="Iristis" w:cs="Arial"/>
            <w:i/>
            <w:color w:val="0F486E" w:themeColor="text2" w:themeShade="BF"/>
          </w:rPr>
          <w:t>biometrics</w:t>
        </w:r>
      </w:hyperlink>
      <w:r w:rsidRPr="00C95B6B">
        <w:rPr>
          <w:rFonts w:ascii="Iristis" w:hAnsi="Iristis" w:cs="Arial"/>
          <w:i/>
          <w:color w:val="0F486E" w:themeColor="text2" w:themeShade="BF"/>
        </w:rPr>
        <w:t>to</w:t>
      </w:r>
      <w:proofErr w:type="spellEnd"/>
      <w:r w:rsidRPr="00C95B6B">
        <w:rPr>
          <w:rFonts w:ascii="Iristis" w:hAnsi="Iristis" w:cs="Arial"/>
          <w:i/>
          <w:color w:val="0F486E" w:themeColor="text2" w:themeShade="BF"/>
        </w:rPr>
        <w:t xml:space="preserve"> systematically identify, extract, quantify, and study affective states and subjective information. Sentiment analysis is widely applied to </w:t>
      </w:r>
      <w:hyperlink r:id="rId47" w:tooltip="Voice of the customer" w:history="1">
        <w:r w:rsidRPr="00C95B6B">
          <w:rPr>
            <w:rFonts w:ascii="Iristis" w:hAnsi="Iristis" w:cs="Arial"/>
            <w:i/>
            <w:color w:val="0F486E" w:themeColor="text2" w:themeShade="BF"/>
          </w:rPr>
          <w:t>voice of the customer</w:t>
        </w:r>
      </w:hyperlink>
      <w:r w:rsidRPr="00C95B6B">
        <w:rPr>
          <w:rFonts w:ascii="Iristis" w:hAnsi="Iristis" w:cs="Arial"/>
          <w:i/>
          <w:color w:val="0F486E" w:themeColor="text2" w:themeShade="BF"/>
        </w:rPr>
        <w:t> materials such as reviews and survey responses, online and social media, and healthcare materials for applications that range from </w:t>
      </w:r>
      <w:hyperlink r:id="rId48" w:tooltip="Marketing" w:history="1">
        <w:r w:rsidRPr="00C95B6B">
          <w:rPr>
            <w:rFonts w:ascii="Iristis" w:hAnsi="Iristis" w:cs="Arial"/>
            <w:i/>
            <w:color w:val="0F486E" w:themeColor="text2" w:themeShade="BF"/>
          </w:rPr>
          <w:t>marketing</w:t>
        </w:r>
      </w:hyperlink>
      <w:r w:rsidRPr="00C95B6B">
        <w:rPr>
          <w:rFonts w:ascii="Iristis" w:hAnsi="Iristis" w:cs="Arial"/>
          <w:i/>
          <w:color w:val="0F486E" w:themeColor="text2" w:themeShade="BF"/>
        </w:rPr>
        <w:t> to </w:t>
      </w:r>
      <w:hyperlink r:id="rId49" w:tooltip="Customer relationship management" w:history="1">
        <w:r w:rsidRPr="00C95B6B">
          <w:rPr>
            <w:rFonts w:ascii="Iristis" w:hAnsi="Iristis" w:cs="Arial"/>
            <w:i/>
            <w:color w:val="0F486E" w:themeColor="text2" w:themeShade="BF"/>
          </w:rPr>
          <w:t>customer service</w:t>
        </w:r>
      </w:hyperlink>
      <w:r w:rsidRPr="00C95B6B">
        <w:rPr>
          <w:rFonts w:ascii="Iristis" w:hAnsi="Iristis" w:cs="Arial"/>
          <w:i/>
          <w:color w:val="0F486E" w:themeColor="text2" w:themeShade="BF"/>
        </w:rPr>
        <w:t> to clinical medicine.</w:t>
      </w:r>
    </w:p>
    <w:p w:rsidR="00A3749C" w:rsidRDefault="00A3749C" w:rsidP="00A3749C">
      <w:pPr>
        <w:shd w:val="clear" w:color="auto" w:fill="FFFFFF"/>
        <w:spacing w:before="120"/>
        <w:ind w:left="0" w:right="0"/>
        <w:rPr>
          <w:rFonts w:ascii="Iristis" w:eastAsia="Times New Roman" w:hAnsi="Iristis" w:cs="Arial"/>
          <w:i/>
          <w:color w:val="0F486E" w:themeColor="text2" w:themeShade="BF"/>
          <w:kern w:val="0"/>
          <w:sz w:val="24"/>
          <w:szCs w:val="24"/>
          <w:lang w:eastAsia="en-US"/>
          <w14:ligatures w14:val="none"/>
        </w:rPr>
      </w:pPr>
      <w:r w:rsidRPr="00A3749C">
        <w:rPr>
          <w:rFonts w:ascii="Iristis" w:eastAsia="Times New Roman" w:hAnsi="Iristis" w:cs="Arial"/>
          <w:i/>
          <w:color w:val="0F486E" w:themeColor="text2" w:themeShade="BF"/>
          <w:kern w:val="0"/>
          <w:sz w:val="24"/>
          <w:szCs w:val="24"/>
          <w:lang w:eastAsia="en-US"/>
          <w14:ligatures w14:val="none"/>
        </w:rPr>
        <w:t>Generally speaking, sentiment analysis aims to determine the attitude of a speaker, writer, or other subject with respect to some topic or the overall contextual polarity or emotional reaction to a document, interaction, or event. The attitude may be a judgment or evaluation (see </w:t>
      </w:r>
      <w:hyperlink r:id="rId50" w:tooltip="Appraisal theory" w:history="1">
        <w:r w:rsidRPr="00C95B6B">
          <w:rPr>
            <w:rFonts w:ascii="Iristis" w:eastAsia="Times New Roman" w:hAnsi="Iristis" w:cs="Arial"/>
            <w:i/>
            <w:color w:val="0F486E" w:themeColor="text2" w:themeShade="BF"/>
            <w:kern w:val="0"/>
            <w:sz w:val="24"/>
            <w:szCs w:val="24"/>
            <w:lang w:eastAsia="en-US"/>
            <w14:ligatures w14:val="none"/>
          </w:rPr>
          <w:t>appraisal theory</w:t>
        </w:r>
      </w:hyperlink>
      <w:r w:rsidRPr="00A3749C">
        <w:rPr>
          <w:rFonts w:ascii="Iristis" w:eastAsia="Times New Roman" w:hAnsi="Iristis" w:cs="Arial"/>
          <w:i/>
          <w:color w:val="0F486E" w:themeColor="text2" w:themeShade="BF"/>
          <w:kern w:val="0"/>
          <w:sz w:val="24"/>
          <w:szCs w:val="24"/>
          <w:lang w:eastAsia="en-US"/>
          <w14:ligatures w14:val="none"/>
        </w:rPr>
        <w:t xml:space="preserve">), affective state (that is to say, the emotional state of the author or speaker), or the </w:t>
      </w:r>
      <w:r w:rsidRPr="00A3749C">
        <w:rPr>
          <w:rFonts w:ascii="Iristis" w:eastAsia="Times New Roman" w:hAnsi="Iristis" w:cs="Arial"/>
          <w:i/>
          <w:color w:val="0F486E" w:themeColor="text2" w:themeShade="BF"/>
          <w:kern w:val="0"/>
          <w:sz w:val="24"/>
          <w:szCs w:val="24"/>
          <w:lang w:eastAsia="en-US"/>
          <w14:ligatures w14:val="none"/>
        </w:rPr>
        <w:lastRenderedPageBreak/>
        <w:t>intended emotional communication (that is to say, the emotional effect intended by the author or interlocutor).</w:t>
      </w:r>
    </w:p>
    <w:p w:rsidR="00C95B6B" w:rsidRDefault="00C95B6B" w:rsidP="00C95B6B">
      <w:pPr>
        <w:pStyle w:val="Heading1"/>
        <w:numPr>
          <w:ilvl w:val="0"/>
          <w:numId w:val="15"/>
        </w:numPr>
        <w:shd w:val="clear" w:color="auto" w:fill="FFFFFF"/>
        <w:spacing w:after="0"/>
        <w:textAlignment w:val="baseline"/>
        <w:rPr>
          <w:rFonts w:ascii="Iritis" w:hAnsi="Iritis" w:cs="Arial"/>
          <w:i/>
          <w:color w:val="0F486E" w:themeColor="text2" w:themeShade="BF"/>
          <w:spacing w:val="-15"/>
        </w:rPr>
      </w:pPr>
      <w:r w:rsidRPr="00C95B6B">
        <w:rPr>
          <w:rFonts w:ascii="Iritis" w:hAnsi="Iritis" w:cs="Arial"/>
          <w:i/>
          <w:color w:val="0F486E" w:themeColor="text2" w:themeShade="BF"/>
          <w:spacing w:val="-15"/>
        </w:rPr>
        <w:t>VADER Sentiment Analysis</w:t>
      </w:r>
      <w:r>
        <w:rPr>
          <w:rFonts w:ascii="Iritis" w:hAnsi="Iritis" w:cs="Arial"/>
          <w:i/>
          <w:color w:val="0F486E" w:themeColor="text2" w:themeShade="BF"/>
          <w:spacing w:val="-15"/>
        </w:rPr>
        <w:t>:</w:t>
      </w:r>
    </w:p>
    <w:p w:rsidR="00C95B6B" w:rsidRPr="00C95B6B" w:rsidRDefault="00C95B6B" w:rsidP="00C95B6B"/>
    <w:p w:rsidR="00C95B6B" w:rsidRPr="00C95B6B" w:rsidRDefault="00EE0DA2" w:rsidP="00C95B6B">
      <w:pPr>
        <w:pStyle w:val="NormalWeb"/>
        <w:shd w:val="clear" w:color="auto" w:fill="FFFFFF"/>
        <w:spacing w:before="0" w:beforeAutospacing="0" w:after="225" w:afterAutospacing="0"/>
        <w:textAlignment w:val="baseline"/>
        <w:rPr>
          <w:rFonts w:ascii="Iritis" w:hAnsi="Iritis"/>
          <w:i/>
          <w:color w:val="0F486E" w:themeColor="text2" w:themeShade="BF"/>
        </w:rPr>
      </w:pPr>
      <w:r w:rsidRPr="00EE0DA2">
        <w:rPr>
          <w:rFonts w:ascii="Iritis" w:hAnsi="Iritis"/>
          <w:i/>
          <w:noProof/>
          <w:color w:val="0F486E" w:themeColor="text2" w:themeShade="BF"/>
        </w:rPr>
        <w:drawing>
          <wp:anchor distT="0" distB="0" distL="114300" distR="114300" simplePos="0" relativeHeight="251664384" behindDoc="0" locked="0" layoutInCell="1" allowOverlap="1" wp14:anchorId="520F8E4B" wp14:editId="39D2B062">
            <wp:simplePos x="0" y="0"/>
            <wp:positionH relativeFrom="page">
              <wp:posOffset>4177030</wp:posOffset>
            </wp:positionH>
            <wp:positionV relativeFrom="paragraph">
              <wp:posOffset>5080</wp:posOffset>
            </wp:positionV>
            <wp:extent cx="3110180" cy="1687830"/>
            <wp:effectExtent l="0" t="0" r="0" b="7620"/>
            <wp:wrapSquare wrapText="bothSides"/>
            <wp:docPr id="14" name="Picture 14" descr="vader sentiment analysi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der sentiment analysis normaliz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0180" cy="1687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5B6B" w:rsidRPr="00C95B6B">
        <w:rPr>
          <w:rFonts w:ascii="Iritis" w:hAnsi="Iritis"/>
          <w:i/>
          <w:color w:val="0F486E" w:themeColor="text2" w:themeShade="BF"/>
        </w:rPr>
        <w:t xml:space="preserve">               VADER (Valence Aware Dictionary for </w:t>
      </w:r>
      <w:proofErr w:type="spellStart"/>
      <w:r w:rsidR="00C95B6B" w:rsidRPr="00C95B6B">
        <w:rPr>
          <w:rFonts w:ascii="Iritis" w:hAnsi="Iritis"/>
          <w:i/>
          <w:color w:val="0F486E" w:themeColor="text2" w:themeShade="BF"/>
        </w:rPr>
        <w:t>sEntiment</w:t>
      </w:r>
      <w:proofErr w:type="spellEnd"/>
      <w:r w:rsidR="00C95B6B" w:rsidRPr="00C95B6B">
        <w:rPr>
          <w:rFonts w:ascii="Iritis" w:hAnsi="Iritis"/>
          <w:i/>
          <w:color w:val="0F486E" w:themeColor="text2" w:themeShade="BF"/>
        </w:rPr>
        <w:t xml:space="preserve"> Reasoning) is a model used for text sentiment analysis that is sensitive to both polarity (positive/negative) and intensity (strength) of emotion. Introduced in 2014, VADER text sentiment analysis uses a human-centric approach, combining qualitative analysis and empirical validation by using human raters and the wisdom of the crowd.</w:t>
      </w:r>
    </w:p>
    <w:p w:rsidR="00C95B6B" w:rsidRDefault="00C95B6B" w:rsidP="00C95B6B">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C95B6B">
        <w:rPr>
          <w:rFonts w:ascii="Iritis" w:eastAsia="Times New Roman" w:hAnsi="Iritis" w:cs="Times New Roman"/>
          <w:i/>
          <w:color w:val="0F486E" w:themeColor="text2" w:themeShade="BF"/>
          <w:kern w:val="0"/>
          <w:sz w:val="24"/>
          <w:szCs w:val="24"/>
          <w:lang w:eastAsia="en-US"/>
          <w14:ligatures w14:val="none"/>
        </w:rPr>
        <w:t>In this post, I’ll discuss how VADER sentiment analysis calculates the sentiment score of an input text. It combines a dictionary, which maps lexical features to emotion intensity, and five simple heuristics, which encode how contextual elements increment, decrement, or negate the sentiment of text.</w:t>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color w:val="0F486E" w:themeColor="text2" w:themeShade="BF"/>
          <w:kern w:val="0"/>
          <w:sz w:val="24"/>
          <w:szCs w:val="24"/>
          <w:lang w:eastAsia="en-US"/>
          <w14:ligatures w14:val="none"/>
        </w:rPr>
        <w:t>VADER sentiment analysis (well, in the Python implementation anyway) returns a sentiment score in the range -1 to 1, from most negative to most positive.</w:t>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color w:val="0F486E" w:themeColor="text2" w:themeShade="BF"/>
          <w:kern w:val="0"/>
          <w:sz w:val="24"/>
          <w:szCs w:val="24"/>
          <w:lang w:eastAsia="en-US"/>
          <w14:ligatures w14:val="none"/>
        </w:rPr>
        <w:t>The sentiment score of a sentence is calculated by summing up the sentiment scores of each VADER-dictionary-listed word in the sentence. Cautious readers would probably notice that there is a contradiction: individual words have a sentiment score between -4 to 4, but the returned sentiment score of a sentence is between -1 to 1.</w:t>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color w:val="0F486E" w:themeColor="text2" w:themeShade="BF"/>
          <w:kern w:val="0"/>
          <w:sz w:val="24"/>
          <w:szCs w:val="24"/>
          <w:lang w:eastAsia="en-US"/>
          <w14:ligatures w14:val="none"/>
        </w:rPr>
        <w:t>They’re both true. The sentiment score of a sentence is the sum of the sentiment score of each sentiment-bearing word. However, we apply a normalization to the total to map it to a value between -1 to 1.</w:t>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color w:val="0F486E" w:themeColor="text2" w:themeShade="BF"/>
          <w:kern w:val="0"/>
          <w:sz w:val="24"/>
          <w:szCs w:val="24"/>
          <w:lang w:eastAsia="en-US"/>
          <w14:ligatures w14:val="none"/>
        </w:rPr>
        <w:t xml:space="preserve">The normalization used by </w:t>
      </w:r>
      <w:proofErr w:type="spellStart"/>
      <w:r w:rsidRPr="00EE0DA2">
        <w:rPr>
          <w:rFonts w:ascii="Iritis" w:eastAsia="Times New Roman" w:hAnsi="Iritis" w:cs="Times New Roman"/>
          <w:i/>
          <w:color w:val="0F486E" w:themeColor="text2" w:themeShade="BF"/>
          <w:kern w:val="0"/>
          <w:sz w:val="24"/>
          <w:szCs w:val="24"/>
          <w:lang w:eastAsia="en-US"/>
          <w14:ligatures w14:val="none"/>
        </w:rPr>
        <w:t>Hutto</w:t>
      </w:r>
      <w:proofErr w:type="spellEnd"/>
      <w:r w:rsidRPr="00EE0DA2">
        <w:rPr>
          <w:rFonts w:ascii="Iritis" w:eastAsia="Times New Roman" w:hAnsi="Iritis" w:cs="Times New Roman"/>
          <w:i/>
          <w:color w:val="0F486E" w:themeColor="text2" w:themeShade="BF"/>
          <w:kern w:val="0"/>
          <w:sz w:val="24"/>
          <w:szCs w:val="24"/>
          <w:lang w:eastAsia="en-US"/>
          <w14:ligatures w14:val="none"/>
        </w:rPr>
        <w:t xml:space="preserve"> is</w:t>
      </w:r>
    </w:p>
    <w:p w:rsidR="00EE0DA2" w:rsidRPr="00EE0DA2" w:rsidRDefault="00EE0DA2" w:rsidP="00EE0DA2">
      <w:pPr>
        <w:shd w:val="clear" w:color="auto" w:fill="FFFFFF"/>
        <w:spacing w:after="225"/>
        <w:ind w:left="0" w:right="0"/>
        <w:jc w:val="center"/>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noProof/>
          <w:color w:val="0F486E" w:themeColor="text2" w:themeShade="BF"/>
          <w:kern w:val="0"/>
          <w:sz w:val="24"/>
          <w:szCs w:val="24"/>
          <w:lang w:eastAsia="en-US"/>
          <w14:ligatures w14:val="none"/>
        </w:rPr>
        <w:drawing>
          <wp:inline distT="0" distB="0" distL="0" distR="0" wp14:anchorId="08EA0986" wp14:editId="157C0956">
            <wp:extent cx="581025" cy="323850"/>
            <wp:effectExtent l="0" t="0" r="9525" b="0"/>
            <wp:docPr id="17" name="Picture 17" descr="\large \dfrac{x}{\sqrt{x^2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ge \dfrac{x}{\sqrt{x^2 + \alph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025" cy="323850"/>
                    </a:xfrm>
                    <a:prstGeom prst="rect">
                      <a:avLst/>
                    </a:prstGeom>
                    <a:noFill/>
                    <a:ln>
                      <a:noFill/>
                    </a:ln>
                  </pic:spPr>
                </pic:pic>
              </a:graphicData>
            </a:graphic>
          </wp:inline>
        </w:drawing>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proofErr w:type="gramStart"/>
      <w:r w:rsidRPr="00EE0DA2">
        <w:rPr>
          <w:rFonts w:ascii="Iritis" w:eastAsia="Times New Roman" w:hAnsi="Iritis" w:cs="Times New Roman"/>
          <w:i/>
          <w:color w:val="0F486E" w:themeColor="text2" w:themeShade="BF"/>
          <w:kern w:val="0"/>
          <w:sz w:val="24"/>
          <w:szCs w:val="24"/>
          <w:lang w:eastAsia="en-US"/>
          <w14:ligatures w14:val="none"/>
        </w:rPr>
        <w:t>where</w:t>
      </w:r>
      <w:proofErr w:type="gramEnd"/>
      <w:r w:rsidRPr="00EE0DA2">
        <w:rPr>
          <w:rFonts w:ascii="Iritis" w:eastAsia="Times New Roman" w:hAnsi="Iritis" w:cs="Times New Roman"/>
          <w:i/>
          <w:color w:val="0F486E" w:themeColor="text2" w:themeShade="BF"/>
          <w:kern w:val="0"/>
          <w:sz w:val="24"/>
          <w:szCs w:val="24"/>
          <w:lang w:eastAsia="en-US"/>
          <w14:ligatures w14:val="none"/>
        </w:rPr>
        <w:t> </w:t>
      </w:r>
      <w:r w:rsidRPr="00EE0DA2">
        <w:rPr>
          <w:rFonts w:ascii="Iritis" w:eastAsia="Times New Roman" w:hAnsi="Iritis" w:cs="Times New Roman"/>
          <w:i/>
          <w:noProof/>
          <w:color w:val="0F486E" w:themeColor="text2" w:themeShade="BF"/>
          <w:kern w:val="0"/>
          <w:sz w:val="24"/>
          <w:szCs w:val="24"/>
          <w:lang w:eastAsia="en-US"/>
          <w14:ligatures w14:val="none"/>
        </w:rPr>
        <w:drawing>
          <wp:inline distT="0" distB="0" distL="0" distR="0" wp14:anchorId="527EEFCC" wp14:editId="6AC250DB">
            <wp:extent cx="85725" cy="66675"/>
            <wp:effectExtent l="0" t="0" r="9525" b="9525"/>
            <wp:docPr id="16" name="Picture 1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EE0DA2">
        <w:rPr>
          <w:rFonts w:ascii="Iritis" w:eastAsia="Times New Roman" w:hAnsi="Iritis" w:cs="Times New Roman"/>
          <w:i/>
          <w:color w:val="0F486E" w:themeColor="text2" w:themeShade="BF"/>
          <w:kern w:val="0"/>
          <w:sz w:val="24"/>
          <w:szCs w:val="24"/>
          <w:lang w:eastAsia="en-US"/>
          <w14:ligatures w14:val="none"/>
        </w:rPr>
        <w:t> is the sum of the sentiment scores of the constituent words of the sentence and </w:t>
      </w:r>
      <w:r w:rsidRPr="00EE0DA2">
        <w:rPr>
          <w:rFonts w:ascii="Iritis" w:eastAsia="Times New Roman" w:hAnsi="Iritis" w:cs="Times New Roman"/>
          <w:i/>
          <w:noProof/>
          <w:color w:val="0F486E" w:themeColor="text2" w:themeShade="BF"/>
          <w:kern w:val="0"/>
          <w:sz w:val="24"/>
          <w:szCs w:val="24"/>
          <w:lang w:eastAsia="en-US"/>
          <w14:ligatures w14:val="none"/>
        </w:rPr>
        <w:drawing>
          <wp:inline distT="0" distB="0" distL="0" distR="0" wp14:anchorId="3BA4C30A" wp14:editId="3ADB3C89">
            <wp:extent cx="95250" cy="66675"/>
            <wp:effectExtent l="0" t="0" r="0" b="9525"/>
            <wp:docPr id="15" name="Picture 1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EE0DA2">
        <w:rPr>
          <w:rFonts w:ascii="Iritis" w:eastAsia="Times New Roman" w:hAnsi="Iritis" w:cs="Times New Roman"/>
          <w:i/>
          <w:color w:val="0F486E" w:themeColor="text2" w:themeShade="BF"/>
          <w:kern w:val="0"/>
          <w:sz w:val="24"/>
          <w:szCs w:val="24"/>
          <w:lang w:eastAsia="en-US"/>
          <w14:ligatures w14:val="none"/>
        </w:rPr>
        <w:t> is a normalization parameter that we set to 15. The normalization is graphed below.</w:t>
      </w: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p>
    <w:p w:rsidR="00EE0DA2" w:rsidRPr="00EE0DA2" w:rsidRDefault="00EE0DA2" w:rsidP="00EE0DA2">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r w:rsidRPr="00EE0DA2">
        <w:rPr>
          <w:rFonts w:ascii="Iritis" w:eastAsia="Times New Roman" w:hAnsi="Iritis" w:cs="Times New Roman"/>
          <w:i/>
          <w:color w:val="0F486E" w:themeColor="text2" w:themeShade="BF"/>
          <w:kern w:val="0"/>
          <w:sz w:val="24"/>
          <w:szCs w:val="24"/>
          <w:lang w:eastAsia="en-US"/>
          <w14:ligatures w14:val="none"/>
        </w:rPr>
        <w:t>We see here that as </w:t>
      </w:r>
      <w:r w:rsidRPr="00EE0DA2">
        <w:rPr>
          <w:rFonts w:ascii="Iritis" w:eastAsia="Times New Roman" w:hAnsi="Iritis" w:cs="Times New Roman"/>
          <w:i/>
          <w:noProof/>
          <w:color w:val="0F486E" w:themeColor="text2" w:themeShade="BF"/>
          <w:kern w:val="0"/>
          <w:sz w:val="24"/>
          <w:szCs w:val="24"/>
          <w:lang w:eastAsia="en-US"/>
          <w14:ligatures w14:val="none"/>
        </w:rPr>
        <w:drawing>
          <wp:inline distT="0" distB="0" distL="0" distR="0" wp14:anchorId="76BA2A96" wp14:editId="5F00BF8A">
            <wp:extent cx="85725" cy="66675"/>
            <wp:effectExtent l="0" t="0" r="9525" b="9525"/>
            <wp:docPr id="13" name="Picture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EE0DA2">
        <w:rPr>
          <w:rFonts w:ascii="Iritis" w:eastAsia="Times New Roman" w:hAnsi="Iritis" w:cs="Times New Roman"/>
          <w:i/>
          <w:color w:val="0F486E" w:themeColor="text2" w:themeShade="BF"/>
          <w:kern w:val="0"/>
          <w:sz w:val="24"/>
          <w:szCs w:val="24"/>
          <w:lang w:eastAsia="en-US"/>
          <w14:ligatures w14:val="none"/>
        </w:rPr>
        <w:t> grows larger, it gets more and more close to -1 or 1. To similar effect, if there are a lot of words in the document you’re applying VADER sentiment analysis to, you get a score close to -1 or 1. Thus, VADER sentiment analysis works best on short documents, like tweets and sentences, not on large documents.</w:t>
      </w:r>
    </w:p>
    <w:p w:rsidR="00C95B6B" w:rsidRPr="00C95B6B" w:rsidRDefault="00C95B6B" w:rsidP="00C95B6B">
      <w:pPr>
        <w:shd w:val="clear" w:color="auto" w:fill="FFFFFF"/>
        <w:spacing w:after="225"/>
        <w:ind w:left="0" w:right="0"/>
        <w:textAlignment w:val="baseline"/>
        <w:rPr>
          <w:rFonts w:ascii="Iritis" w:eastAsia="Times New Roman" w:hAnsi="Iritis" w:cs="Times New Roman"/>
          <w:i/>
          <w:color w:val="0F486E" w:themeColor="text2" w:themeShade="BF"/>
          <w:kern w:val="0"/>
          <w:sz w:val="24"/>
          <w:szCs w:val="24"/>
          <w:lang w:eastAsia="en-US"/>
          <w14:ligatures w14:val="none"/>
        </w:rPr>
      </w:pPr>
    </w:p>
    <w:p w:rsidR="00C95B6B" w:rsidRPr="00C95B6B" w:rsidRDefault="00C95B6B" w:rsidP="00C95B6B"/>
    <w:p w:rsidR="00C95B6B" w:rsidRPr="00A3749C" w:rsidRDefault="00C95B6B" w:rsidP="00A3749C">
      <w:pPr>
        <w:shd w:val="clear" w:color="auto" w:fill="FFFFFF"/>
        <w:spacing w:before="120"/>
        <w:ind w:left="0" w:right="0"/>
        <w:rPr>
          <w:rFonts w:ascii="Iristis" w:eastAsia="Times New Roman" w:hAnsi="Iristis" w:cs="Arial"/>
          <w:i/>
          <w:color w:val="0F486E" w:themeColor="text2" w:themeShade="BF"/>
          <w:kern w:val="0"/>
          <w:sz w:val="24"/>
          <w:szCs w:val="24"/>
          <w:lang w:eastAsia="en-US"/>
          <w14:ligatures w14:val="none"/>
        </w:rPr>
      </w:pPr>
    </w:p>
    <w:p w:rsidR="00A3749C" w:rsidRDefault="00EE0DA2" w:rsidP="00A3749C">
      <w:pPr>
        <w:rPr>
          <w:rFonts w:ascii="Iristis" w:hAnsi="Iristis"/>
          <w:b/>
          <w:i/>
          <w:sz w:val="32"/>
          <w:szCs w:val="32"/>
        </w:rPr>
      </w:pPr>
      <w:r>
        <w:rPr>
          <w:rFonts w:ascii="Iristis" w:hAnsi="Iristis"/>
          <w:b/>
          <w:i/>
          <w:sz w:val="32"/>
          <w:szCs w:val="32"/>
        </w:rPr>
        <w:t xml:space="preserve">Below is the Python Code to run the </w:t>
      </w:r>
      <w:proofErr w:type="spellStart"/>
      <w:r>
        <w:rPr>
          <w:rFonts w:ascii="Iristis" w:hAnsi="Iristis"/>
          <w:b/>
          <w:i/>
          <w:sz w:val="32"/>
          <w:szCs w:val="32"/>
        </w:rPr>
        <w:t>Vadar</w:t>
      </w:r>
      <w:proofErr w:type="spellEnd"/>
      <w:r>
        <w:rPr>
          <w:rFonts w:ascii="Iristis" w:hAnsi="Iristis"/>
          <w:b/>
          <w:i/>
          <w:sz w:val="32"/>
          <w:szCs w:val="32"/>
        </w:rPr>
        <w:t xml:space="preserve"> Analysis Engine:</w:t>
      </w:r>
    </w:p>
    <w:p w:rsidR="00EE0DA2" w:rsidRDefault="00BD5792" w:rsidP="00A3749C">
      <w:pPr>
        <w:rPr>
          <w:rFonts w:ascii="Iristis" w:hAnsi="Iristis"/>
          <w:b/>
          <w:i/>
          <w:sz w:val="32"/>
          <w:szCs w:val="32"/>
        </w:rPr>
      </w:pPr>
      <w:r w:rsidRPr="00BD5792">
        <w:rPr>
          <w:rFonts w:ascii="Iristis" w:hAnsi="Iristis"/>
          <w:b/>
          <w:i/>
          <w:noProof/>
          <w:sz w:val="32"/>
          <w:szCs w:val="32"/>
          <w:lang w:eastAsia="en-US"/>
        </w:rPr>
        <w:drawing>
          <wp:inline distT="0" distB="0" distL="0" distR="0">
            <wp:extent cx="6429375" cy="2628735"/>
            <wp:effectExtent l="0" t="0" r="0" b="635"/>
            <wp:docPr id="18" name="Picture 18" descr="S:\New folder\train.csv\Vada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ew folder\train.csv\Vadat Analysi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0213" cy="2645432"/>
                    </a:xfrm>
                    <a:prstGeom prst="rect">
                      <a:avLst/>
                    </a:prstGeom>
                    <a:noFill/>
                    <a:ln>
                      <a:noFill/>
                    </a:ln>
                  </pic:spPr>
                </pic:pic>
              </a:graphicData>
            </a:graphic>
          </wp:inline>
        </w:drawing>
      </w:r>
    </w:p>
    <w:p w:rsidR="00EE0DA2" w:rsidRPr="00A3749C" w:rsidRDefault="00EE0DA2" w:rsidP="00A3749C">
      <w:pPr>
        <w:rPr>
          <w:rFonts w:ascii="Iristis" w:hAnsi="Iristis"/>
          <w:b/>
          <w:i/>
          <w:sz w:val="32"/>
          <w:szCs w:val="32"/>
        </w:rPr>
      </w:pPr>
    </w:p>
    <w:p w:rsidR="00A92E30" w:rsidRPr="0088440B" w:rsidRDefault="00BD5792" w:rsidP="0088440B">
      <w:pPr>
        <w:pStyle w:val="ListParagraph"/>
        <w:numPr>
          <w:ilvl w:val="0"/>
          <w:numId w:val="15"/>
        </w:numPr>
        <w:rPr>
          <w:rFonts w:ascii="Iristis" w:hAnsi="Iristis"/>
          <w:b/>
          <w:i/>
          <w:color w:val="0F486E" w:themeColor="text2" w:themeShade="BF"/>
          <w:sz w:val="24"/>
          <w:szCs w:val="24"/>
        </w:rPr>
      </w:pPr>
      <w:r w:rsidRPr="0088440B">
        <w:rPr>
          <w:rFonts w:ascii="Iristis" w:hAnsi="Iristis"/>
          <w:b/>
          <w:i/>
          <w:color w:val="0F486E" w:themeColor="text2" w:themeShade="BF"/>
          <w:sz w:val="24"/>
          <w:szCs w:val="24"/>
        </w:rPr>
        <w:t>Calculation:</w:t>
      </w:r>
    </w:p>
    <w:p w:rsidR="00BD5792" w:rsidRPr="0088440B" w:rsidRDefault="00BD5792"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 xml:space="preserve">  With Toxic value 1 total number of </w:t>
      </w:r>
      <w:proofErr w:type="gramStart"/>
      <w:r w:rsidRPr="0088440B">
        <w:rPr>
          <w:rFonts w:ascii="Iristis" w:hAnsi="Iristis"/>
          <w:i/>
          <w:color w:val="0F486E" w:themeColor="text2" w:themeShade="BF"/>
          <w:sz w:val="24"/>
          <w:szCs w:val="24"/>
        </w:rPr>
        <w:t>observation</w:t>
      </w:r>
      <w:r w:rsidR="0088440B" w:rsidRPr="0088440B">
        <w:rPr>
          <w:rFonts w:ascii="Iristis" w:hAnsi="Iristis"/>
          <w:i/>
          <w:color w:val="0F486E" w:themeColor="text2" w:themeShade="BF"/>
          <w:sz w:val="24"/>
          <w:szCs w:val="24"/>
        </w:rPr>
        <w:t>(</w:t>
      </w:r>
      <w:proofErr w:type="gramEnd"/>
      <w:r w:rsidR="0088440B" w:rsidRPr="0088440B">
        <w:rPr>
          <w:rFonts w:ascii="Iristis" w:hAnsi="Iristis"/>
          <w:i/>
          <w:color w:val="0F486E" w:themeColor="text2" w:themeShade="BF"/>
          <w:sz w:val="24"/>
          <w:szCs w:val="24"/>
        </w:rPr>
        <w:t>Toxic)</w:t>
      </w:r>
      <w:r w:rsidRPr="0088440B">
        <w:rPr>
          <w:rFonts w:ascii="Iristis" w:hAnsi="Iristis"/>
          <w:i/>
          <w:color w:val="0F486E" w:themeColor="text2" w:themeShade="BF"/>
          <w:sz w:val="24"/>
          <w:szCs w:val="24"/>
        </w:rPr>
        <w:t>=15294</w:t>
      </w:r>
    </w:p>
    <w:p w:rsidR="00BD5792"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 xml:space="preserve">With Toxic value 1 total number of </w:t>
      </w:r>
      <w:proofErr w:type="gramStart"/>
      <w:r w:rsidRPr="0088440B">
        <w:rPr>
          <w:rFonts w:ascii="Iristis" w:hAnsi="Iristis"/>
          <w:i/>
          <w:color w:val="0F486E" w:themeColor="text2" w:themeShade="BF"/>
          <w:sz w:val="24"/>
          <w:szCs w:val="24"/>
        </w:rPr>
        <w:t>observation(</w:t>
      </w:r>
      <w:proofErr w:type="spellStart"/>
      <w:proofErr w:type="gramEnd"/>
      <w:r w:rsidRPr="0088440B">
        <w:rPr>
          <w:rFonts w:ascii="Iristis" w:hAnsi="Iristis"/>
          <w:i/>
          <w:color w:val="0F486E" w:themeColor="text2" w:themeShade="BF"/>
          <w:sz w:val="24"/>
          <w:szCs w:val="24"/>
        </w:rPr>
        <w:t>Severe_</w:t>
      </w:r>
      <w:r w:rsidRPr="0088440B">
        <w:rPr>
          <w:rFonts w:ascii="Iristis" w:hAnsi="Iristis"/>
          <w:i/>
          <w:color w:val="0F486E" w:themeColor="text2" w:themeShade="BF"/>
          <w:sz w:val="24"/>
          <w:szCs w:val="24"/>
        </w:rPr>
        <w:t>Toxic</w:t>
      </w:r>
      <w:proofErr w:type="spellEnd"/>
      <w:r w:rsidRPr="0088440B">
        <w:rPr>
          <w:rFonts w:ascii="Iristis" w:hAnsi="Iristis"/>
          <w:i/>
          <w:color w:val="0F486E" w:themeColor="text2" w:themeShade="BF"/>
          <w:sz w:val="24"/>
          <w:szCs w:val="24"/>
        </w:rPr>
        <w:t>)=</w:t>
      </w:r>
      <w:r w:rsidRPr="0088440B">
        <w:rPr>
          <w:rFonts w:ascii="Iristis" w:hAnsi="Iristis"/>
          <w:i/>
          <w:color w:val="0F486E" w:themeColor="text2" w:themeShade="BF"/>
          <w:sz w:val="24"/>
          <w:szCs w:val="24"/>
        </w:rPr>
        <w:t>41</w:t>
      </w:r>
    </w:p>
    <w:p w:rsidR="0088440B"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So change in percentile=41/15294 *100=26%</w:t>
      </w:r>
    </w:p>
    <w:p w:rsidR="0088440B"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By doing the same calculation we can get the following value in percentile with respect Toxic value =1</w:t>
      </w:r>
    </w:p>
    <w:p w:rsidR="0088440B"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Treat=73</w:t>
      </w:r>
    </w:p>
    <w:p w:rsidR="0088440B"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Obscene=11.53</w:t>
      </w:r>
    </w:p>
    <w:p w:rsidR="0088440B" w:rsidRPr="0088440B" w:rsidRDefault="0088440B" w:rsidP="00BD5792">
      <w:pPr>
        <w:rPr>
          <w:rFonts w:ascii="Iristis" w:hAnsi="Iristis"/>
          <w:i/>
          <w:color w:val="0F486E" w:themeColor="text2" w:themeShade="BF"/>
          <w:sz w:val="24"/>
          <w:szCs w:val="24"/>
        </w:rPr>
      </w:pPr>
      <w:r w:rsidRPr="0088440B">
        <w:rPr>
          <w:rFonts w:ascii="Iristis" w:hAnsi="Iristis"/>
          <w:i/>
          <w:color w:val="0F486E" w:themeColor="text2" w:themeShade="BF"/>
          <w:sz w:val="24"/>
          <w:szCs w:val="24"/>
        </w:rPr>
        <w:t>Insult</w:t>
      </w:r>
      <w:proofErr w:type="gramStart"/>
      <w:r w:rsidRPr="0088440B">
        <w:rPr>
          <w:rFonts w:ascii="Iristis" w:hAnsi="Iristis"/>
          <w:i/>
          <w:color w:val="0F486E" w:themeColor="text2" w:themeShade="BF"/>
          <w:sz w:val="24"/>
          <w:szCs w:val="24"/>
        </w:rPr>
        <w:t>:7.91</w:t>
      </w:r>
      <w:proofErr w:type="gramEnd"/>
    </w:p>
    <w:p w:rsidR="0088440B" w:rsidRPr="0088440B" w:rsidRDefault="0088440B" w:rsidP="00BD5792">
      <w:pPr>
        <w:rPr>
          <w:rFonts w:ascii="Iristis" w:hAnsi="Iristis"/>
          <w:i/>
          <w:color w:val="0F486E" w:themeColor="text2" w:themeShade="BF"/>
          <w:sz w:val="24"/>
          <w:szCs w:val="24"/>
        </w:rPr>
      </w:pPr>
      <w:proofErr w:type="spellStart"/>
      <w:r w:rsidRPr="0088440B">
        <w:rPr>
          <w:rFonts w:ascii="Iristis" w:hAnsi="Iristis"/>
          <w:i/>
          <w:color w:val="0F486E" w:themeColor="text2" w:themeShade="BF"/>
          <w:sz w:val="24"/>
          <w:szCs w:val="24"/>
        </w:rPr>
        <w:t>Identity_Hate</w:t>
      </w:r>
      <w:proofErr w:type="spellEnd"/>
      <w:r w:rsidRPr="0088440B">
        <w:rPr>
          <w:rFonts w:ascii="Iristis" w:hAnsi="Iristis"/>
          <w:i/>
          <w:color w:val="0F486E" w:themeColor="text2" w:themeShade="BF"/>
          <w:sz w:val="24"/>
          <w:szCs w:val="24"/>
        </w:rPr>
        <w:t>=0.89</w:t>
      </w:r>
    </w:p>
    <w:p w:rsidR="00A92E30" w:rsidRDefault="00A92E30" w:rsidP="00A92E30">
      <w:pPr>
        <w:ind w:left="0"/>
      </w:pPr>
    </w:p>
    <w:p w:rsidR="00A92E30" w:rsidRDefault="00A92E30" w:rsidP="00A92E30">
      <w:pPr>
        <w:ind w:left="0"/>
      </w:pPr>
    </w:p>
    <w:p w:rsidR="00A92E30" w:rsidRDefault="00A92E30" w:rsidP="00A92E30">
      <w:pPr>
        <w:ind w:left="0"/>
      </w:pPr>
      <w:bookmarkStart w:id="0" w:name="_GoBack"/>
      <w:bookmarkEnd w:id="0"/>
    </w:p>
    <w:p w:rsidR="00A92E30" w:rsidRPr="008409D7" w:rsidRDefault="00A92E30" w:rsidP="00A92E30">
      <w:pPr>
        <w:ind w:left="0"/>
        <w:rPr>
          <w:rFonts w:ascii="Iritis" w:hAnsi="Iritis"/>
          <w:i/>
          <w:color w:val="0F486E" w:themeColor="text2" w:themeShade="BF"/>
          <w:u w:val="single"/>
        </w:rPr>
      </w:pPr>
    </w:p>
    <w:p w:rsidR="00A92E30" w:rsidRPr="00516AEB" w:rsidRDefault="0088440B" w:rsidP="00516AEB">
      <w:pPr>
        <w:pStyle w:val="ListParagraph"/>
        <w:numPr>
          <w:ilvl w:val="0"/>
          <w:numId w:val="25"/>
        </w:numPr>
        <w:rPr>
          <w:rFonts w:ascii="Iritis" w:hAnsi="Iritis"/>
          <w:i/>
          <w:color w:val="0F486E" w:themeColor="text2" w:themeShade="BF"/>
          <w:sz w:val="32"/>
          <w:szCs w:val="32"/>
          <w:u w:val="single"/>
        </w:rPr>
      </w:pPr>
      <w:r w:rsidRPr="00516AEB">
        <w:rPr>
          <w:rFonts w:ascii="Iritis" w:hAnsi="Iritis"/>
          <w:i/>
          <w:color w:val="0F486E" w:themeColor="text2" w:themeShade="BF"/>
          <w:sz w:val="32"/>
          <w:szCs w:val="32"/>
          <w:u w:val="single"/>
        </w:rPr>
        <w:t>Python Code for the Comment Analysis:</w:t>
      </w:r>
    </w:p>
    <w:p w:rsidR="008409D7" w:rsidRDefault="008409D7" w:rsidP="00A92E30">
      <w:pPr>
        <w:ind w:left="0"/>
        <w:rPr>
          <w:rFonts w:ascii="Iritis" w:hAnsi="Iritis"/>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csv</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lastRenderedPageBreak/>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os</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pandas as </w:t>
      </w:r>
      <w:proofErr w:type="spellStart"/>
      <w:r w:rsidRPr="008409D7">
        <w:rPr>
          <w:rFonts w:ascii="Calibri" w:hAnsi="Calibri"/>
          <w:i/>
          <w:color w:val="0F486E" w:themeColor="text2" w:themeShade="BF"/>
          <w:u w:val="single"/>
        </w:rPr>
        <w:t>pd</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from</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vaderSentiment.vaderSentiment</w:t>
      </w:r>
      <w:proofErr w:type="spellEnd"/>
      <w:r w:rsidRPr="008409D7">
        <w:rPr>
          <w:rFonts w:ascii="Calibri" w:hAnsi="Calibri"/>
          <w:i/>
          <w:color w:val="0F486E" w:themeColor="text2" w:themeShade="BF"/>
          <w:u w:val="single"/>
        </w:rPr>
        <w:t xml:space="preserve"> import </w:t>
      </w:r>
      <w:proofErr w:type="spellStart"/>
      <w:r w:rsidRPr="008409D7">
        <w:rPr>
          <w:rFonts w:ascii="Calibri" w:hAnsi="Calibri"/>
          <w:i/>
          <w:color w:val="0F486E" w:themeColor="text2" w:themeShade="BF"/>
          <w:u w:val="single"/>
        </w:rPr>
        <w:t>SentimentIntensityAnalyzer</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from</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nltk.corpus</w:t>
      </w:r>
      <w:proofErr w:type="spellEnd"/>
      <w:r w:rsidRPr="008409D7">
        <w:rPr>
          <w:rFonts w:ascii="Calibri" w:hAnsi="Calibri"/>
          <w:i/>
          <w:color w:val="0F486E" w:themeColor="text2" w:themeShade="BF"/>
          <w:u w:val="single"/>
        </w:rPr>
        <w:t xml:space="preserve"> import </w:t>
      </w:r>
      <w:proofErr w:type="spellStart"/>
      <w:r w:rsidRPr="008409D7">
        <w:rPr>
          <w:rFonts w:ascii="Calibri" w:hAnsi="Calibri"/>
          <w:i/>
          <w:color w:val="0F486E" w:themeColor="text2" w:themeShade="BF"/>
          <w:u w:val="single"/>
        </w:rPr>
        <w:t>stopwords</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string</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nltk</w:t>
      </w:r>
      <w:proofErr w:type="spellEnd"/>
      <w:r w:rsidRPr="008409D7">
        <w:rPr>
          <w:rFonts w:ascii="Calibri" w:hAnsi="Calibri"/>
          <w:i/>
          <w:color w:val="0F486E" w:themeColor="text2" w:themeShade="BF"/>
          <w:u w:val="single"/>
        </w:rPr>
        <w:t xml:space="preserve"> </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textmining</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matplotlib.pyplot</w:t>
      </w:r>
      <w:proofErr w:type="spellEnd"/>
      <w:r w:rsidRPr="008409D7">
        <w:rPr>
          <w:rFonts w:ascii="Calibri" w:hAnsi="Calibri"/>
          <w:i/>
          <w:color w:val="0F486E" w:themeColor="text2" w:themeShade="BF"/>
          <w:u w:val="single"/>
        </w:rPr>
        <w:t xml:space="preserve"> as </w:t>
      </w:r>
      <w:proofErr w:type="spellStart"/>
      <w:r w:rsidRPr="008409D7">
        <w:rPr>
          <w:rFonts w:ascii="Calibri" w:hAnsi="Calibri"/>
          <w:i/>
          <w:color w:val="0F486E" w:themeColor="text2" w:themeShade="BF"/>
          <w:u w:val="single"/>
        </w:rPr>
        <w:t>plt</w:t>
      </w:r>
      <w:proofErr w:type="spell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from</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wordcloud</w:t>
      </w:r>
      <w:proofErr w:type="spellEnd"/>
      <w:r w:rsidRPr="008409D7">
        <w:rPr>
          <w:rFonts w:ascii="Calibri" w:hAnsi="Calibri"/>
          <w:i/>
          <w:color w:val="0F486E" w:themeColor="text2" w:themeShade="BF"/>
          <w:u w:val="single"/>
        </w:rPr>
        <w:t xml:space="preserve"> import </w:t>
      </w:r>
      <w:proofErr w:type="spellStart"/>
      <w:r w:rsidRPr="008409D7">
        <w:rPr>
          <w:rFonts w:ascii="Calibri" w:hAnsi="Calibri"/>
          <w:i/>
          <w:color w:val="0F486E" w:themeColor="text2" w:themeShade="BF"/>
          <w:u w:val="single"/>
        </w:rPr>
        <w:t>WordCloud</w:t>
      </w:r>
      <w:proofErr w:type="spellEnd"/>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os.chdir</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"S:/New folder/train.csv")</w:t>
      </w: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df</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pd.read_csv</w:t>
      </w:r>
      <w:proofErr w:type="spellEnd"/>
      <w:r w:rsidRPr="008409D7">
        <w:rPr>
          <w:rFonts w:ascii="Calibri" w:hAnsi="Calibri"/>
          <w:i/>
          <w:color w:val="0F486E" w:themeColor="text2" w:themeShade="BF"/>
          <w:u w:val="single"/>
        </w:rPr>
        <w:t>("train.csv")</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df_</w:t>
      </w:r>
      <w:proofErr w:type="gramStart"/>
      <w:r w:rsidRPr="008409D7">
        <w:rPr>
          <w:rFonts w:ascii="Calibri" w:hAnsi="Calibri"/>
          <w:i/>
          <w:color w:val="0F486E" w:themeColor="text2" w:themeShade="BF"/>
          <w:u w:val="single"/>
        </w:rPr>
        <w:t>ts.head</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2)</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Extract stop words</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stop</w:t>
      </w:r>
      <w:proofErr w:type="gramEnd"/>
      <w:r w:rsidRPr="008409D7">
        <w:rPr>
          <w:rFonts w:ascii="Calibri" w:hAnsi="Calibri"/>
          <w:i/>
          <w:color w:val="0F486E" w:themeColor="text2" w:themeShade="BF"/>
          <w:u w:val="single"/>
        </w:rPr>
        <w:t xml:space="preserve"> = set(</w:t>
      </w:r>
      <w:proofErr w:type="spellStart"/>
      <w:r w:rsidRPr="008409D7">
        <w:rPr>
          <w:rFonts w:ascii="Calibri" w:hAnsi="Calibri"/>
          <w:i/>
          <w:color w:val="0F486E" w:themeColor="text2" w:themeShade="BF"/>
          <w:u w:val="single"/>
        </w:rPr>
        <w:t>stopwords.words</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english</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Remove punctuation marks</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exclude</w:t>
      </w:r>
      <w:proofErr w:type="gramEnd"/>
      <w:r w:rsidRPr="008409D7">
        <w:rPr>
          <w:rFonts w:ascii="Calibri" w:hAnsi="Calibri"/>
          <w:i/>
          <w:color w:val="0F486E" w:themeColor="text2" w:themeShade="BF"/>
          <w:u w:val="single"/>
        </w:rPr>
        <w:t xml:space="preserve"> = set(</w:t>
      </w:r>
      <w:proofErr w:type="spellStart"/>
      <w:r w:rsidRPr="008409D7">
        <w:rPr>
          <w:rFonts w:ascii="Calibri" w:hAnsi="Calibri"/>
          <w:i/>
          <w:color w:val="0F486E" w:themeColor="text2" w:themeShade="BF"/>
          <w:u w:val="single"/>
        </w:rPr>
        <w:t>string.punctuation</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j in  range(0,df_ts.shape[0]):</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post_trial</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df_</w:t>
      </w:r>
      <w:proofErr w:type="gramStart"/>
      <w:r w:rsidRPr="008409D7">
        <w:rPr>
          <w:rFonts w:ascii="Calibri" w:hAnsi="Calibri"/>
          <w:i/>
          <w:color w:val="0F486E" w:themeColor="text2" w:themeShade="BF"/>
          <w:u w:val="single"/>
        </w:rPr>
        <w:t>ts.iloc</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j,1]</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spellStart"/>
      <w:proofErr w:type="gramEnd"/>
      <w:r w:rsidRPr="008409D7">
        <w:rPr>
          <w:rFonts w:ascii="Calibri" w:hAnsi="Calibri"/>
          <w:i/>
          <w:color w:val="0F486E" w:themeColor="text2" w:themeShade="BF"/>
          <w:u w:val="single"/>
        </w:rPr>
        <w:t>post_trial</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k</w:t>
      </w:r>
      <w:proofErr w:type="spellEnd"/>
      <w:r w:rsidRPr="008409D7">
        <w:rPr>
          <w:rFonts w:ascii="Calibri" w:hAnsi="Calibri"/>
          <w:i/>
          <w:color w:val="0F486E" w:themeColor="text2" w:themeShade="BF"/>
          <w:u w:val="single"/>
        </w:rPr>
        <w:t xml:space="preserve"> in exclude:</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post_trial</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post_</w:t>
      </w:r>
      <w:proofErr w:type="gramStart"/>
      <w:r w:rsidRPr="008409D7">
        <w:rPr>
          <w:rFonts w:ascii="Calibri" w:hAnsi="Calibri"/>
          <w:i/>
          <w:color w:val="0F486E" w:themeColor="text2" w:themeShade="BF"/>
          <w:u w:val="single"/>
        </w:rPr>
        <w:t>trial.replace</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k,'')</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spellStart"/>
      <w:proofErr w:type="gramEnd"/>
      <w:r w:rsidRPr="008409D7">
        <w:rPr>
          <w:rFonts w:ascii="Calibri" w:hAnsi="Calibri"/>
          <w:i/>
          <w:color w:val="0F486E" w:themeColor="text2" w:themeShade="BF"/>
          <w:u w:val="single"/>
        </w:rPr>
        <w:t>post_trial</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df_</w:t>
      </w:r>
      <w:proofErr w:type="gramStart"/>
      <w:r w:rsidRPr="008409D7">
        <w:rPr>
          <w:rFonts w:ascii="Calibri" w:hAnsi="Calibri"/>
          <w:i/>
          <w:color w:val="0F486E" w:themeColor="text2" w:themeShade="BF"/>
          <w:u w:val="single"/>
        </w:rPr>
        <w:t>ts.iloc</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j,1]=</w:t>
      </w:r>
      <w:proofErr w:type="spellStart"/>
      <w:r w:rsidRPr="008409D7">
        <w:rPr>
          <w:rFonts w:ascii="Calibri" w:hAnsi="Calibri"/>
          <w:i/>
          <w:color w:val="0F486E" w:themeColor="text2" w:themeShade="BF"/>
          <w:u w:val="single"/>
        </w:rPr>
        <w:t>post_trial</w:t>
      </w:r>
      <w:proofErr w:type="spellEnd"/>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Text pre processing</w:t>
      </w: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def</w:t>
      </w:r>
      <w:proofErr w:type="spellEnd"/>
      <w:proofErr w:type="gramEnd"/>
      <w:r w:rsidRPr="008409D7">
        <w:rPr>
          <w:rFonts w:ascii="Calibri" w:hAnsi="Calibri"/>
          <w:i/>
          <w:color w:val="0F486E" w:themeColor="text2" w:themeShade="BF"/>
          <w:u w:val="single"/>
        </w:rPr>
        <w:t xml:space="preserve"> clean(doc):</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stop_free</w:t>
      </w:r>
      <w:proofErr w:type="spellEnd"/>
      <w:r w:rsidRPr="008409D7">
        <w:rPr>
          <w:rFonts w:ascii="Calibri" w:hAnsi="Calibri"/>
          <w:i/>
          <w:color w:val="0F486E" w:themeColor="text2" w:themeShade="BF"/>
          <w:u w:val="single"/>
        </w:rPr>
        <w:t xml:space="preserve"> = " ".</w:t>
      </w:r>
      <w:proofErr w:type="gramStart"/>
      <w:r w:rsidRPr="008409D7">
        <w:rPr>
          <w:rFonts w:ascii="Calibri" w:hAnsi="Calibri"/>
          <w:i/>
          <w:color w:val="0F486E" w:themeColor="text2" w:themeShade="BF"/>
          <w:u w:val="single"/>
        </w:rPr>
        <w:t>join(</w:t>
      </w:r>
      <w:proofErr w:type="gram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for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w:t>
      </w:r>
      <w:proofErr w:type="spellStart"/>
      <w:r w:rsidRPr="008409D7">
        <w:rPr>
          <w:rFonts w:ascii="Calibri" w:hAnsi="Calibri"/>
          <w:i/>
          <w:color w:val="0F486E" w:themeColor="text2" w:themeShade="BF"/>
          <w:u w:val="single"/>
        </w:rPr>
        <w:t>doc.lower</w:t>
      </w:r>
      <w:proofErr w:type="spellEnd"/>
      <w:r w:rsidRPr="008409D7">
        <w:rPr>
          <w:rFonts w:ascii="Calibri" w:hAnsi="Calibri"/>
          <w:i/>
          <w:color w:val="0F486E" w:themeColor="text2" w:themeShade="BF"/>
          <w:u w:val="single"/>
        </w:rPr>
        <w:t xml:space="preserve">().split() if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not in stop])</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punc_free</w:t>
      </w:r>
      <w:proofErr w:type="spellEnd"/>
      <w:r w:rsidRPr="008409D7">
        <w:rPr>
          <w:rFonts w:ascii="Calibri" w:hAnsi="Calibri"/>
          <w:i/>
          <w:color w:val="0F486E" w:themeColor="text2" w:themeShade="BF"/>
          <w:u w:val="single"/>
        </w:rPr>
        <w:t xml:space="preserve"> = " ".</w:t>
      </w:r>
      <w:proofErr w:type="gramStart"/>
      <w:r w:rsidRPr="008409D7">
        <w:rPr>
          <w:rFonts w:ascii="Calibri" w:hAnsi="Calibri"/>
          <w:i/>
          <w:color w:val="0F486E" w:themeColor="text2" w:themeShade="BF"/>
          <w:u w:val="single"/>
        </w:rPr>
        <w:t>join(</w:t>
      </w:r>
      <w:proofErr w:type="gram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ch</w:t>
      </w:r>
      <w:proofErr w:type="spellEnd"/>
      <w:r w:rsidRPr="008409D7">
        <w:rPr>
          <w:rFonts w:ascii="Calibri" w:hAnsi="Calibri"/>
          <w:i/>
          <w:color w:val="0F486E" w:themeColor="text2" w:themeShade="BF"/>
          <w:u w:val="single"/>
        </w:rPr>
        <w:t xml:space="preserve"> for </w:t>
      </w:r>
      <w:proofErr w:type="spellStart"/>
      <w:r w:rsidRPr="008409D7">
        <w:rPr>
          <w:rFonts w:ascii="Calibri" w:hAnsi="Calibri"/>
          <w:i/>
          <w:color w:val="0F486E" w:themeColor="text2" w:themeShade="BF"/>
          <w:u w:val="single"/>
        </w:rPr>
        <w:t>ch</w:t>
      </w:r>
      <w:proofErr w:type="spellEnd"/>
      <w:r w:rsidRPr="008409D7">
        <w:rPr>
          <w:rFonts w:ascii="Calibri" w:hAnsi="Calibri"/>
          <w:i/>
          <w:color w:val="0F486E" w:themeColor="text2" w:themeShade="BF"/>
          <w:u w:val="single"/>
        </w:rPr>
        <w:t xml:space="preserve"> in </w:t>
      </w:r>
      <w:proofErr w:type="spellStart"/>
      <w:r w:rsidRPr="008409D7">
        <w:rPr>
          <w:rFonts w:ascii="Calibri" w:hAnsi="Calibri"/>
          <w:i/>
          <w:color w:val="0F486E" w:themeColor="text2" w:themeShade="BF"/>
          <w:u w:val="single"/>
        </w:rPr>
        <w:t>stop_free.lower</w:t>
      </w:r>
      <w:proofErr w:type="spellEnd"/>
      <w:r w:rsidRPr="008409D7">
        <w:rPr>
          <w:rFonts w:ascii="Calibri" w:hAnsi="Calibri"/>
          <w:i/>
          <w:color w:val="0F486E" w:themeColor="text2" w:themeShade="BF"/>
          <w:u w:val="single"/>
        </w:rPr>
        <w:t xml:space="preserve">().split() if </w:t>
      </w:r>
      <w:proofErr w:type="spellStart"/>
      <w:r w:rsidRPr="008409D7">
        <w:rPr>
          <w:rFonts w:ascii="Calibri" w:hAnsi="Calibri"/>
          <w:i/>
          <w:color w:val="0F486E" w:themeColor="text2" w:themeShade="BF"/>
          <w:u w:val="single"/>
        </w:rPr>
        <w:t>ch</w:t>
      </w:r>
      <w:proofErr w:type="spellEnd"/>
      <w:r w:rsidRPr="008409D7">
        <w:rPr>
          <w:rFonts w:ascii="Calibri" w:hAnsi="Calibri"/>
          <w:i/>
          <w:color w:val="0F486E" w:themeColor="text2" w:themeShade="BF"/>
          <w:u w:val="single"/>
        </w:rPr>
        <w:t xml:space="preserve"> not in exclude])</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num_free</w:t>
      </w:r>
      <w:proofErr w:type="spellEnd"/>
      <w:r w:rsidRPr="008409D7">
        <w:rPr>
          <w:rFonts w:ascii="Calibri" w:hAnsi="Calibri"/>
          <w:i/>
          <w:color w:val="0F486E" w:themeColor="text2" w:themeShade="BF"/>
          <w:u w:val="single"/>
        </w:rPr>
        <w:t xml:space="preserve"> = ''.</w:t>
      </w:r>
      <w:proofErr w:type="gramStart"/>
      <w:r w:rsidRPr="008409D7">
        <w:rPr>
          <w:rFonts w:ascii="Calibri" w:hAnsi="Calibri"/>
          <w:i/>
          <w:color w:val="0F486E" w:themeColor="text2" w:themeShade="BF"/>
          <w:u w:val="single"/>
        </w:rPr>
        <w:t>join(</w:t>
      </w:r>
      <w:proofErr w:type="spellStart"/>
      <w:proofErr w:type="gramEnd"/>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for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w:t>
      </w:r>
      <w:proofErr w:type="spellStart"/>
      <w:r w:rsidRPr="008409D7">
        <w:rPr>
          <w:rFonts w:ascii="Calibri" w:hAnsi="Calibri"/>
          <w:i/>
          <w:color w:val="0F486E" w:themeColor="text2" w:themeShade="BF"/>
          <w:u w:val="single"/>
        </w:rPr>
        <w:t>stop_free</w:t>
      </w:r>
      <w:proofErr w:type="spellEnd"/>
      <w:r w:rsidRPr="008409D7">
        <w:rPr>
          <w:rFonts w:ascii="Calibri" w:hAnsi="Calibri"/>
          <w:i/>
          <w:color w:val="0F486E" w:themeColor="text2" w:themeShade="BF"/>
          <w:u w:val="single"/>
        </w:rPr>
        <w:t xml:space="preserve"> if not </w:t>
      </w:r>
      <w:proofErr w:type="spellStart"/>
      <w:r w:rsidRPr="008409D7">
        <w:rPr>
          <w:rFonts w:ascii="Calibri" w:hAnsi="Calibri"/>
          <w:i/>
          <w:color w:val="0F486E" w:themeColor="text2" w:themeShade="BF"/>
          <w:u w:val="single"/>
        </w:rPr>
        <w:t>i.isdigit</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d=["et","sh","</w:t>
      </w:r>
      <w:proofErr w:type="spellStart"/>
      <w:r w:rsidRPr="008409D7">
        <w:rPr>
          <w:rFonts w:ascii="Calibri" w:hAnsi="Calibri"/>
          <w:i/>
          <w:color w:val="0F486E" w:themeColor="text2" w:themeShade="BF"/>
          <w:u w:val="single"/>
        </w:rPr>
        <w:t>pele</w:t>
      </w:r>
      <w:proofErr w:type="spellEnd"/>
      <w:r w:rsidRPr="008409D7">
        <w:rPr>
          <w:rFonts w:ascii="Calibri" w:hAnsi="Calibri"/>
          <w:i/>
          <w:color w:val="0F486E" w:themeColor="text2" w:themeShade="BF"/>
          <w:u w:val="single"/>
        </w:rPr>
        <w:t>","wikipedia","article",'</w:t>
      </w:r>
      <w:proofErr w:type="spellStart"/>
      <w:r w:rsidRPr="008409D7">
        <w:rPr>
          <w:rFonts w:ascii="Calibri" w:hAnsi="Calibri"/>
          <w:i/>
          <w:color w:val="0F486E" w:themeColor="text2" w:themeShade="BF"/>
          <w:u w:val="single"/>
        </w:rPr>
        <w:t>pag</w:t>
      </w:r>
      <w:proofErr w:type="spellEnd"/>
      <w:r w:rsidRPr="008409D7">
        <w:rPr>
          <w:rFonts w:ascii="Calibri" w:hAnsi="Calibri"/>
          <w:i/>
          <w:color w:val="0F486E" w:themeColor="text2" w:themeShade="BF"/>
          <w:u w:val="single"/>
        </w:rPr>
        <w:t>','am', '</w:t>
      </w:r>
      <w:proofErr w:type="spellStart"/>
      <w:r w:rsidRPr="008409D7">
        <w:rPr>
          <w:rFonts w:ascii="Calibri" w:hAnsi="Calibri"/>
          <w:i/>
          <w:color w:val="0F486E" w:themeColor="text2" w:themeShade="BF"/>
          <w:u w:val="single"/>
        </w:rPr>
        <w:t>im</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av</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wa</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aa</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ing</w:t>
      </w:r>
      <w:proofErr w:type="spellEnd"/>
      <w:r w:rsidRPr="008409D7">
        <w:rPr>
          <w:rFonts w:ascii="Calibri" w:hAnsi="Calibri"/>
          <w:i/>
          <w:color w:val="0F486E" w:themeColor="text2" w:themeShade="BF"/>
          <w:u w:val="single"/>
        </w:rPr>
        <w:t>', 'on',  'don', 'op', 'di', 'at', 'gt', 'it', '</w:t>
      </w:r>
      <w:proofErr w:type="spellStart"/>
      <w:r w:rsidRPr="008409D7">
        <w:rPr>
          <w:rFonts w:ascii="Calibri" w:hAnsi="Calibri"/>
          <w:i/>
          <w:color w:val="0F486E" w:themeColor="text2" w:themeShade="BF"/>
          <w:u w:val="single"/>
        </w:rPr>
        <w:t>lik</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dont</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page','get</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like','second</w:t>
      </w:r>
      <w:proofErr w:type="spellEnd"/>
      <w:r w:rsidRPr="008409D7">
        <w:rPr>
          <w:rFonts w:ascii="Calibri" w:hAnsi="Calibri"/>
          <w:i/>
          <w:color w:val="0F486E" w:themeColor="text2" w:themeShade="BF"/>
          <w:u w:val="single"/>
        </w:rPr>
        <w:t>', '</w:t>
      </w:r>
      <w:proofErr w:type="spellStart"/>
      <w:r w:rsidRPr="008409D7">
        <w:rPr>
          <w:rFonts w:ascii="Calibri" w:hAnsi="Calibri"/>
          <w:i/>
          <w:color w:val="0F486E" w:themeColor="text2" w:themeShade="BF"/>
          <w:u w:val="single"/>
        </w:rPr>
        <w:t>life','white</w:t>
      </w:r>
      <w:proofErr w:type="spellEnd"/>
      <w:r w:rsidRPr="008409D7">
        <w:rPr>
          <w:rFonts w:ascii="Calibri" w:hAnsi="Calibri"/>
          <w:i/>
          <w:color w:val="0F486E" w:themeColor="text2" w:themeShade="BF"/>
          <w:u w:val="single"/>
        </w:rPr>
        <w:t>', 'holocaust',  'research', 'mum', 'full', 'bias', 'spreading', 'wide', 'topics', '</w:t>
      </w:r>
      <w:proofErr w:type="spellStart"/>
      <w:r w:rsidRPr="008409D7">
        <w:rPr>
          <w:rFonts w:ascii="Calibri" w:hAnsi="Calibri"/>
          <w:i/>
          <w:color w:val="0F486E" w:themeColor="text2" w:themeShade="BF"/>
          <w:u w:val="single"/>
        </w:rPr>
        <w:t>scjessey','dvd</w:t>
      </w:r>
      <w:proofErr w:type="spellEnd"/>
      <w:r w:rsidRPr="008409D7">
        <w:rPr>
          <w:rFonts w:ascii="Calibri" w:hAnsi="Calibri"/>
          <w:i/>
          <w:color w:val="0F486E" w:themeColor="text2" w:themeShade="BF"/>
          <w:u w:val="single"/>
        </w:rPr>
        <w:t xml:space="preserve">', 'mentions', 'guide', 'mike', 'knob', 'ignores','example','spread', </w:t>
      </w:r>
      <w:r w:rsidRPr="008409D7">
        <w:rPr>
          <w:rFonts w:ascii="Calibri" w:hAnsi="Calibri"/>
          <w:i/>
          <w:color w:val="0F486E" w:themeColor="text2" w:themeShade="BF"/>
          <w:u w:val="single"/>
        </w:rPr>
        <w:lastRenderedPageBreak/>
        <w:t>'false', 'information', 'person', 'ignorant', 'sources', 'let', '</w:t>
      </w:r>
      <w:proofErr w:type="spellStart"/>
      <w:r w:rsidRPr="008409D7">
        <w:rPr>
          <w:rFonts w:ascii="Calibri" w:hAnsi="Calibri"/>
          <w:i/>
          <w:color w:val="0F486E" w:themeColor="text2" w:themeShade="BF"/>
          <w:u w:val="single"/>
        </w:rPr>
        <w:t>arses</w:t>
      </w:r>
      <w:proofErr w:type="spellEnd"/>
      <w:r w:rsidRPr="008409D7">
        <w:rPr>
          <w:rFonts w:ascii="Calibri" w:hAnsi="Calibri"/>
          <w:i/>
          <w:color w:val="0F486E" w:themeColor="text2" w:themeShade="BF"/>
          <w:u w:val="single"/>
        </w:rPr>
        <w:t>', 'user', '</w:t>
      </w:r>
      <w:proofErr w:type="spellStart"/>
      <w:r w:rsidRPr="008409D7">
        <w:rPr>
          <w:rFonts w:ascii="Calibri" w:hAnsi="Calibri"/>
          <w:i/>
          <w:color w:val="0F486E" w:themeColor="text2" w:themeShade="BF"/>
          <w:u w:val="single"/>
        </w:rPr>
        <w:t>makes','make</w:t>
      </w:r>
      <w:proofErr w:type="spellEnd"/>
      <w:r w:rsidRPr="008409D7">
        <w:rPr>
          <w:rFonts w:ascii="Calibri" w:hAnsi="Calibri"/>
          <w:i/>
          <w:color w:val="0F486E" w:themeColor="text2" w:themeShade="BF"/>
          <w:u w:val="single"/>
        </w:rPr>
        <w:t>', 'first', 'last', 'warning','</w:t>
      </w:r>
      <w:proofErr w:type="spellStart"/>
      <w:r w:rsidRPr="008409D7">
        <w:rPr>
          <w:rFonts w:ascii="Calibri" w:hAnsi="Calibri"/>
          <w:i/>
          <w:color w:val="0F486E" w:themeColor="text2" w:themeShade="BF"/>
          <w:u w:val="single"/>
        </w:rPr>
        <w:t>jews</w:t>
      </w:r>
      <w:proofErr w:type="spellEnd"/>
      <w:r w:rsidRPr="008409D7">
        <w:rPr>
          <w:rFonts w:ascii="Calibri" w:hAnsi="Calibri"/>
          <w:i/>
          <w:color w:val="0F486E" w:themeColor="text2" w:themeShade="BF"/>
          <w:u w:val="single"/>
        </w:rPr>
        <w:t>', 'shave', 'head', 'bald', 'go', 'meetings', 'doubt', 'words', '</w:t>
      </w:r>
      <w:proofErr w:type="spellStart"/>
      <w:r w:rsidRPr="008409D7">
        <w:rPr>
          <w:rFonts w:ascii="Calibri" w:hAnsi="Calibri"/>
          <w:i/>
          <w:color w:val="0F486E" w:themeColor="text2" w:themeShade="BF"/>
          <w:u w:val="single"/>
        </w:rPr>
        <w:t>bible','uh</w:t>
      </w:r>
      <w:proofErr w:type="spellEnd"/>
      <w:r w:rsidRPr="008409D7">
        <w:rPr>
          <w:rFonts w:ascii="Calibri" w:hAnsi="Calibri"/>
          <w:i/>
          <w:color w:val="0F486E" w:themeColor="text2" w:themeShade="BF"/>
          <w:u w:val="single"/>
        </w:rPr>
        <w:t>', 'two', 'become', 'done', '</w:t>
      </w:r>
      <w:proofErr w:type="spellStart"/>
      <w:r w:rsidRPr="008409D7">
        <w:rPr>
          <w:rFonts w:ascii="Calibri" w:hAnsi="Calibri"/>
          <w:i/>
          <w:color w:val="0F486E" w:themeColor="text2" w:themeShade="BF"/>
          <w:u w:val="single"/>
        </w:rPr>
        <w:t>didnt</w:t>
      </w:r>
      <w:proofErr w:type="spellEnd"/>
      <w:r w:rsidRPr="008409D7">
        <w:rPr>
          <w:rFonts w:ascii="Calibri" w:hAnsi="Calibri"/>
          <w:i/>
          <w:color w:val="0F486E" w:themeColor="text2" w:themeShade="BF"/>
          <w:u w:val="single"/>
        </w:rPr>
        <w:t>', 'take', 'long', 'nope', 'certainly', 'aware', 'sitting', 'front',]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d:</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num_free</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num_</w:t>
      </w:r>
      <w:proofErr w:type="gramStart"/>
      <w:r w:rsidRPr="008409D7">
        <w:rPr>
          <w:rFonts w:ascii="Calibri" w:hAnsi="Calibri"/>
          <w:i/>
          <w:color w:val="0F486E" w:themeColor="text2" w:themeShade="BF"/>
          <w:u w:val="single"/>
        </w:rPr>
        <w:t>free.replace</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return</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num_free</w:t>
      </w:r>
      <w:proofErr w:type="spellEnd"/>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post_corpus</w:t>
      </w:r>
      <w:proofErr w:type="spellEnd"/>
      <w:r w:rsidRPr="008409D7">
        <w:rPr>
          <w:rFonts w:ascii="Calibri" w:hAnsi="Calibri"/>
          <w:i/>
          <w:color w:val="0F486E" w:themeColor="text2" w:themeShade="BF"/>
          <w:u w:val="single"/>
        </w:rPr>
        <w:t xml:space="preserve"> = [</w:t>
      </w:r>
      <w:proofErr w:type="gramStart"/>
      <w:r w:rsidRPr="008409D7">
        <w:rPr>
          <w:rFonts w:ascii="Calibri" w:hAnsi="Calibri"/>
          <w:i/>
          <w:color w:val="0F486E" w:themeColor="text2" w:themeShade="BF"/>
          <w:u w:val="single"/>
        </w:rPr>
        <w:t>clean(</w:t>
      </w:r>
      <w:proofErr w:type="spellStart"/>
      <w:proofErr w:type="gramEnd"/>
      <w:r w:rsidRPr="008409D7">
        <w:rPr>
          <w:rFonts w:ascii="Calibri" w:hAnsi="Calibri"/>
          <w:i/>
          <w:color w:val="0F486E" w:themeColor="text2" w:themeShade="BF"/>
          <w:u w:val="single"/>
        </w:rPr>
        <w:t>df_ts.iloc</w:t>
      </w:r>
      <w:proofErr w:type="spellEnd"/>
      <w:r w:rsidRPr="008409D7">
        <w:rPr>
          <w:rFonts w:ascii="Calibri" w:hAnsi="Calibri"/>
          <w:i/>
          <w:color w:val="0F486E" w:themeColor="text2" w:themeShade="BF"/>
          <w:u w:val="single"/>
        </w:rPr>
        <w:t xml:space="preserve">[i,1]) for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range(0, </w:t>
      </w:r>
      <w:proofErr w:type="spellStart"/>
      <w:r w:rsidRPr="008409D7">
        <w:rPr>
          <w:rFonts w:ascii="Calibri" w:hAnsi="Calibri"/>
          <w:i/>
          <w:color w:val="0F486E" w:themeColor="text2" w:themeShade="BF"/>
          <w:u w:val="single"/>
        </w:rPr>
        <w:t>df_ts.shape</w:t>
      </w:r>
      <w:proofErr w:type="spellEnd"/>
      <w:r w:rsidRPr="008409D7">
        <w:rPr>
          <w:rFonts w:ascii="Calibri" w:hAnsi="Calibri"/>
          <w:i/>
          <w:color w:val="0F486E" w:themeColor="text2" w:themeShade="BF"/>
          <w:u w:val="single"/>
        </w:rPr>
        <w:t>[0])]</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df_trial</w:t>
      </w:r>
      <w:proofErr w:type="spellEnd"/>
      <w:r w:rsidRPr="008409D7">
        <w:rPr>
          <w:rFonts w:ascii="Calibri" w:hAnsi="Calibri"/>
          <w:i/>
          <w:color w:val="0F486E" w:themeColor="text2" w:themeShade="BF"/>
          <w:u w:val="single"/>
        </w:rPr>
        <w:t>=</w:t>
      </w:r>
      <w:proofErr w:type="spellStart"/>
      <w:proofErr w:type="gramStart"/>
      <w:r w:rsidRPr="008409D7">
        <w:rPr>
          <w:rFonts w:ascii="Calibri" w:hAnsi="Calibri"/>
          <w:i/>
          <w:color w:val="0F486E" w:themeColor="text2" w:themeShade="BF"/>
          <w:u w:val="single"/>
        </w:rPr>
        <w:t>pd.DataFrame</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Comm</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post_corpus</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Create</w:t>
      </w:r>
      <w:proofErr w:type="gramEnd"/>
      <w:r w:rsidRPr="008409D7">
        <w:rPr>
          <w:rFonts w:ascii="Calibri" w:hAnsi="Calibri"/>
          <w:i/>
          <w:color w:val="0F486E" w:themeColor="text2" w:themeShade="BF"/>
          <w:u w:val="single"/>
        </w:rPr>
        <w:t xml:space="preserve"> document term matrix</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tdm_severetoxic</w:t>
      </w:r>
      <w:proofErr w:type="spellEnd"/>
      <w:r w:rsidRPr="008409D7">
        <w:rPr>
          <w:rFonts w:ascii="Calibri" w:hAnsi="Calibri"/>
          <w:i/>
          <w:color w:val="0F486E" w:themeColor="text2" w:themeShade="BF"/>
          <w:u w:val="single"/>
        </w:rPr>
        <w:t xml:space="preserve"> = </w:t>
      </w:r>
      <w:proofErr w:type="spellStart"/>
      <w:proofErr w:type="gramStart"/>
      <w:r w:rsidRPr="008409D7">
        <w:rPr>
          <w:rFonts w:ascii="Calibri" w:hAnsi="Calibri"/>
          <w:i/>
          <w:color w:val="0F486E" w:themeColor="text2" w:themeShade="BF"/>
          <w:u w:val="single"/>
        </w:rPr>
        <w:t>textmining.TermDocumentMatrix</w:t>
      </w:r>
      <w:proofErr w:type="spellEnd"/>
      <w:r w:rsidRPr="008409D7">
        <w:rPr>
          <w:rFonts w:ascii="Calibri" w:hAnsi="Calibri"/>
          <w:i/>
          <w:color w:val="0F486E" w:themeColor="text2" w:themeShade="BF"/>
          <w:u w:val="single"/>
        </w:rPr>
        <w:t>()</w:t>
      </w:r>
      <w:proofErr w:type="gram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w:t>
      </w:r>
      <w:proofErr w:type="spellStart"/>
      <w:r w:rsidRPr="008409D7">
        <w:rPr>
          <w:rFonts w:ascii="Calibri" w:hAnsi="Calibri"/>
          <w:i/>
          <w:color w:val="0F486E" w:themeColor="text2" w:themeShade="BF"/>
          <w:u w:val="single"/>
        </w:rPr>
        <w:t>post_corpus</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tdm_severetoxic.add_</w:t>
      </w:r>
      <w:proofErr w:type="gramStart"/>
      <w:r w:rsidRPr="008409D7">
        <w:rPr>
          <w:rFonts w:ascii="Calibri" w:hAnsi="Calibri"/>
          <w:i/>
          <w:color w:val="0F486E" w:themeColor="text2" w:themeShade="BF"/>
          <w:u w:val="single"/>
        </w:rPr>
        <w:t>doc</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df_tri</w:t>
      </w:r>
      <w:proofErr w:type="spellEnd"/>
      <w:r w:rsidRPr="008409D7">
        <w:rPr>
          <w:rFonts w:ascii="Calibri" w:hAnsi="Calibri"/>
          <w:i/>
          <w:color w:val="0F486E" w:themeColor="text2" w:themeShade="BF"/>
          <w:u w:val="single"/>
        </w:rPr>
        <w:t>=</w:t>
      </w:r>
      <w:proofErr w:type="spellStart"/>
      <w:proofErr w:type="gramStart"/>
      <w:r w:rsidRPr="008409D7">
        <w:rPr>
          <w:rFonts w:ascii="Calibri" w:hAnsi="Calibri"/>
          <w:i/>
          <w:color w:val="0F486E" w:themeColor="text2" w:themeShade="BF"/>
          <w:u w:val="single"/>
        </w:rPr>
        <w:t>pd.DataFrame</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Comm</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post_corpus</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#Plot </w:t>
      </w:r>
      <w:proofErr w:type="spellStart"/>
      <w:r w:rsidRPr="008409D7">
        <w:rPr>
          <w:rFonts w:ascii="Calibri" w:hAnsi="Calibri"/>
          <w:i/>
          <w:color w:val="0F486E" w:themeColor="text2" w:themeShade="BF"/>
          <w:u w:val="single"/>
        </w:rPr>
        <w:t>wordcloud</w:t>
      </w:r>
      <w:proofErr w:type="spellEnd"/>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wordcloud</w:t>
      </w:r>
      <w:proofErr w:type="spellEnd"/>
      <w:proofErr w:type="gramEnd"/>
      <w:r w:rsidRPr="008409D7">
        <w:rPr>
          <w:rFonts w:ascii="Calibri" w:hAnsi="Calibri"/>
          <w:i/>
          <w:color w:val="0F486E" w:themeColor="text2" w:themeShade="BF"/>
          <w:u w:val="single"/>
        </w:rPr>
        <w:t xml:space="preserve"> = </w:t>
      </w:r>
      <w:proofErr w:type="spellStart"/>
      <w:r w:rsidRPr="008409D7">
        <w:rPr>
          <w:rFonts w:ascii="Calibri" w:hAnsi="Calibri"/>
          <w:i/>
          <w:color w:val="0F486E" w:themeColor="text2" w:themeShade="BF"/>
          <w:u w:val="single"/>
        </w:rPr>
        <w:t>WordCloud</w:t>
      </w:r>
      <w:proofErr w:type="spellEnd"/>
      <w:r w:rsidRPr="008409D7">
        <w:rPr>
          <w:rFonts w:ascii="Calibri" w:hAnsi="Calibri"/>
          <w:i/>
          <w:color w:val="0F486E" w:themeColor="text2" w:themeShade="BF"/>
          <w:u w:val="single"/>
        </w:rPr>
        <w:t xml:space="preserve">(width = 1000, </w:t>
      </w:r>
      <w:proofErr w:type="spellStart"/>
      <w:r w:rsidRPr="008409D7">
        <w:rPr>
          <w:rFonts w:ascii="Calibri" w:hAnsi="Calibri"/>
          <w:i/>
          <w:color w:val="0F486E" w:themeColor="text2" w:themeShade="BF"/>
          <w:u w:val="single"/>
        </w:rPr>
        <w:t>hieght</w:t>
      </w:r>
      <w:proofErr w:type="spellEnd"/>
      <w:r w:rsidRPr="008409D7">
        <w:rPr>
          <w:rFonts w:ascii="Calibri" w:hAnsi="Calibri"/>
          <w:i/>
          <w:color w:val="0F486E" w:themeColor="text2" w:themeShade="BF"/>
          <w:u w:val="single"/>
        </w:rPr>
        <w:t xml:space="preserve"> = 500, </w:t>
      </w:r>
      <w:proofErr w:type="spellStart"/>
      <w:r w:rsidRPr="008409D7">
        <w:rPr>
          <w:rFonts w:ascii="Calibri" w:hAnsi="Calibri"/>
          <w:i/>
          <w:color w:val="0F486E" w:themeColor="text2" w:themeShade="BF"/>
          <w:u w:val="single"/>
        </w:rPr>
        <w:t>stopwords</w:t>
      </w:r>
      <w:proofErr w:type="spellEnd"/>
      <w:r w:rsidRPr="008409D7">
        <w:rPr>
          <w:rFonts w:ascii="Calibri" w:hAnsi="Calibri"/>
          <w:i/>
          <w:color w:val="0F486E" w:themeColor="text2" w:themeShade="BF"/>
          <w:u w:val="single"/>
        </w:rPr>
        <w:t xml:space="preserve"> = STOPWORDS, </w:t>
      </w:r>
      <w:proofErr w:type="spellStart"/>
      <w:r w:rsidRPr="008409D7">
        <w:rPr>
          <w:rFonts w:ascii="Calibri" w:hAnsi="Calibri"/>
          <w:i/>
          <w:color w:val="0F486E" w:themeColor="text2" w:themeShade="BF"/>
          <w:u w:val="single"/>
        </w:rPr>
        <w:t>background_color</w:t>
      </w:r>
      <w:proofErr w:type="spellEnd"/>
      <w:r w:rsidRPr="008409D7">
        <w:rPr>
          <w:rFonts w:ascii="Calibri" w:hAnsi="Calibri"/>
          <w:i/>
          <w:color w:val="0F486E" w:themeColor="text2" w:themeShade="BF"/>
          <w:u w:val="single"/>
        </w:rPr>
        <w:t xml:space="preserve"> = 'white').generate(</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join(</w:t>
      </w:r>
      <w:proofErr w:type="spellStart"/>
      <w:proofErr w:type="gramEnd"/>
      <w:r w:rsidRPr="008409D7">
        <w:rPr>
          <w:rFonts w:ascii="Calibri" w:hAnsi="Calibri"/>
          <w:i/>
          <w:color w:val="0F486E" w:themeColor="text2" w:themeShade="BF"/>
          <w:u w:val="single"/>
        </w:rPr>
        <w:t>df_trial</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Comm</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plt.figure</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figsize</w:t>
      </w:r>
      <w:proofErr w:type="spellEnd"/>
      <w:r w:rsidRPr="008409D7">
        <w:rPr>
          <w:rFonts w:ascii="Calibri" w:hAnsi="Calibri"/>
          <w:i/>
          <w:color w:val="0F486E" w:themeColor="text2" w:themeShade="BF"/>
          <w:u w:val="single"/>
        </w:rPr>
        <w:t xml:space="preserve"> = (15,8))</w:t>
      </w: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plt.imshow</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wordcloud</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plt.axis</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'off')</w:t>
      </w:r>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plt.show</w:t>
      </w:r>
      <w:proofErr w:type="spellEnd"/>
      <w:r w:rsidRPr="008409D7">
        <w:rPr>
          <w:rFonts w:ascii="Calibri" w:hAnsi="Calibri"/>
          <w:i/>
          <w:color w:val="0F486E" w:themeColor="text2" w:themeShade="BF"/>
          <w:u w:val="single"/>
        </w:rPr>
        <w:t>()</w:t>
      </w:r>
      <w:proofErr w:type="gramEnd"/>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import</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os</w:t>
      </w:r>
      <w:proofErr w:type="spellEnd"/>
    </w:p>
    <w:p w:rsidR="008409D7" w:rsidRPr="008409D7" w:rsidRDefault="008409D7" w:rsidP="008409D7">
      <w:pPr>
        <w:ind w:left="0"/>
        <w:rPr>
          <w:rFonts w:ascii="Calibri" w:hAnsi="Calibri"/>
          <w:i/>
          <w:color w:val="0F486E" w:themeColor="text2" w:themeShade="BF"/>
          <w:u w:val="single"/>
        </w:rPr>
      </w:pPr>
      <w:proofErr w:type="spellStart"/>
      <w:proofErr w:type="gramStart"/>
      <w:r w:rsidRPr="008409D7">
        <w:rPr>
          <w:rFonts w:ascii="Calibri" w:hAnsi="Calibri"/>
          <w:i/>
          <w:color w:val="0F486E" w:themeColor="text2" w:themeShade="BF"/>
          <w:u w:val="single"/>
        </w:rPr>
        <w:t>os.chdir</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"S:/New folder/train.csv")</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List=</w:t>
      </w:r>
      <w:proofErr w:type="gramStart"/>
      <w:r w:rsidRPr="008409D7">
        <w:rPr>
          <w:rFonts w:ascii="Calibri" w:hAnsi="Calibri"/>
          <w:i/>
          <w:color w:val="0F486E" w:themeColor="text2" w:themeShade="BF"/>
          <w:u w:val="single"/>
        </w:rPr>
        <w:t>open(</w:t>
      </w:r>
      <w:proofErr w:type="gramEnd"/>
      <w:r w:rsidRPr="008409D7">
        <w:rPr>
          <w:rFonts w:ascii="Calibri" w:hAnsi="Calibri"/>
          <w:i/>
          <w:color w:val="0F486E" w:themeColor="text2" w:themeShade="BF"/>
          <w:u w:val="single"/>
        </w:rPr>
        <w:t>"toxics.txt").</w:t>
      </w:r>
      <w:proofErr w:type="spellStart"/>
      <w:r w:rsidRPr="008409D7">
        <w:rPr>
          <w:rFonts w:ascii="Calibri" w:hAnsi="Calibri"/>
          <w:i/>
          <w:color w:val="0F486E" w:themeColor="text2" w:themeShade="BF"/>
          <w:u w:val="single"/>
        </w:rPr>
        <w:t>readlines</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l</w:t>
      </w:r>
      <w:proofErr w:type="gramStart"/>
      <w:r w:rsidRPr="008409D7">
        <w:rPr>
          <w:rFonts w:ascii="Calibri" w:hAnsi="Calibri"/>
          <w:i/>
          <w:color w:val="0F486E" w:themeColor="text2" w:themeShade="BF"/>
          <w:u w:val="single"/>
        </w:rPr>
        <w:t>=[]</w:t>
      </w:r>
      <w:proofErr w:type="gram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List: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proofErr w:type="gramStart"/>
      <w:r w:rsidRPr="008409D7">
        <w:rPr>
          <w:rFonts w:ascii="Calibri" w:hAnsi="Calibri"/>
          <w:i/>
          <w:color w:val="0F486E" w:themeColor="text2" w:themeShade="BF"/>
          <w:u w:val="single"/>
        </w:rPr>
        <w:t>l.append</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i.lower</w:t>
      </w:r>
      <w:proofErr w:type="spellEnd"/>
      <w:r w:rsidRPr="008409D7">
        <w:rPr>
          <w:rFonts w:ascii="Calibri" w:hAnsi="Calibri"/>
          <w:i/>
          <w:color w:val="0F486E" w:themeColor="text2" w:themeShade="BF"/>
          <w:u w:val="single"/>
        </w:rPr>
        <w:t>().split(","))</w:t>
      </w:r>
    </w:p>
    <w:p w:rsidR="008409D7" w:rsidRPr="008409D7" w:rsidRDefault="008409D7" w:rsidP="008409D7">
      <w:pPr>
        <w:ind w:left="0"/>
        <w:rPr>
          <w:rFonts w:ascii="Calibri" w:hAnsi="Calibri"/>
          <w:i/>
          <w:color w:val="0F486E" w:themeColor="text2" w:themeShade="BF"/>
          <w:u w:val="single"/>
        </w:rPr>
      </w:pP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Create</w:t>
      </w:r>
      <w:proofErr w:type="gramEnd"/>
      <w:r w:rsidRPr="008409D7">
        <w:rPr>
          <w:rFonts w:ascii="Calibri" w:hAnsi="Calibri"/>
          <w:i/>
          <w:color w:val="0F486E" w:themeColor="text2" w:themeShade="BF"/>
          <w:u w:val="single"/>
        </w:rPr>
        <w:t xml:space="preserve"> engine</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FinalResults_Vader</w:t>
      </w:r>
      <w:proofErr w:type="spellEnd"/>
      <w:r w:rsidRPr="008409D7">
        <w:rPr>
          <w:rFonts w:ascii="Calibri" w:hAnsi="Calibri"/>
          <w:i/>
          <w:color w:val="0F486E" w:themeColor="text2" w:themeShade="BF"/>
          <w:u w:val="single"/>
        </w:rPr>
        <w:t xml:space="preserve"> = </w:t>
      </w:r>
      <w:proofErr w:type="spellStart"/>
      <w:proofErr w:type="gramStart"/>
      <w:r w:rsidRPr="008409D7">
        <w:rPr>
          <w:rFonts w:ascii="Calibri" w:hAnsi="Calibri"/>
          <w:i/>
          <w:color w:val="0F486E" w:themeColor="text2" w:themeShade="BF"/>
          <w:u w:val="single"/>
        </w:rPr>
        <w:t>pd.DataFrame</w:t>
      </w:r>
      <w:proofErr w:type="spellEnd"/>
      <w:r w:rsidRPr="008409D7">
        <w:rPr>
          <w:rFonts w:ascii="Calibri" w:hAnsi="Calibri"/>
          <w:i/>
          <w:color w:val="0F486E" w:themeColor="text2" w:themeShade="BF"/>
          <w:u w:val="single"/>
        </w:rPr>
        <w:t>()</w:t>
      </w:r>
      <w:proofErr w:type="gram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lastRenderedPageBreak/>
        <w:t>analyzer</w:t>
      </w:r>
      <w:proofErr w:type="gramEnd"/>
      <w:r w:rsidRPr="008409D7">
        <w:rPr>
          <w:rFonts w:ascii="Calibri" w:hAnsi="Calibri"/>
          <w:i/>
          <w:color w:val="0F486E" w:themeColor="text2" w:themeShade="BF"/>
          <w:u w:val="single"/>
        </w:rPr>
        <w:t xml:space="preserve"> = </w:t>
      </w:r>
      <w:proofErr w:type="spellStart"/>
      <w:r w:rsidRPr="008409D7">
        <w:rPr>
          <w:rFonts w:ascii="Calibri" w:hAnsi="Calibri"/>
          <w:i/>
          <w:color w:val="0F486E" w:themeColor="text2" w:themeShade="BF"/>
          <w:u w:val="single"/>
        </w:rPr>
        <w:t>SentimentIntensityAnalyzer</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h=</w:t>
      </w:r>
      <w:proofErr w:type="spellStart"/>
      <w:proofErr w:type="gramStart"/>
      <w:r w:rsidRPr="008409D7">
        <w:rPr>
          <w:rFonts w:ascii="Calibri" w:hAnsi="Calibri"/>
          <w:i/>
          <w:color w:val="0F486E" w:themeColor="text2" w:themeShade="BF"/>
          <w:u w:val="single"/>
        </w:rPr>
        <w:t>int</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input("Enter the number of comment u want to check"))</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k</w:t>
      </w:r>
      <w:proofErr w:type="gramStart"/>
      <w:r w:rsidRPr="008409D7">
        <w:rPr>
          <w:rFonts w:ascii="Calibri" w:hAnsi="Calibri"/>
          <w:i/>
          <w:color w:val="0F486E" w:themeColor="text2" w:themeShade="BF"/>
          <w:u w:val="single"/>
        </w:rPr>
        <w:t>=[]</w:t>
      </w:r>
      <w:proofErr w:type="gramEnd"/>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range(0,h):</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a=</w:t>
      </w:r>
      <w:proofErr w:type="spellStart"/>
      <w:proofErr w:type="gramStart"/>
      <w:r w:rsidRPr="008409D7">
        <w:rPr>
          <w:rFonts w:ascii="Calibri" w:hAnsi="Calibri"/>
          <w:i/>
          <w:color w:val="0F486E" w:themeColor="text2" w:themeShade="BF"/>
          <w:u w:val="single"/>
        </w:rPr>
        <w:t>df.iloc</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i,1]</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k</w:t>
      </w:r>
      <w:proofErr w:type="spellEnd"/>
      <w:r w:rsidRPr="008409D7">
        <w:rPr>
          <w:rFonts w:ascii="Calibri" w:hAnsi="Calibri"/>
          <w:i/>
          <w:color w:val="0F486E" w:themeColor="text2" w:themeShade="BF"/>
          <w:u w:val="single"/>
        </w:rPr>
        <w:t xml:space="preserve"> in exclude:</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a=</w:t>
      </w:r>
      <w:proofErr w:type="spellStart"/>
      <w:proofErr w:type="gramStart"/>
      <w:r w:rsidRPr="008409D7">
        <w:rPr>
          <w:rFonts w:ascii="Calibri" w:hAnsi="Calibri"/>
          <w:i/>
          <w:color w:val="0F486E" w:themeColor="text2" w:themeShade="BF"/>
          <w:u w:val="single"/>
        </w:rPr>
        <w:t>a.replace</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k,'')</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x=''.</w:t>
      </w:r>
      <w:proofErr w:type="gramStart"/>
      <w:r w:rsidRPr="008409D7">
        <w:rPr>
          <w:rFonts w:ascii="Calibri" w:hAnsi="Calibri"/>
          <w:i/>
          <w:color w:val="0F486E" w:themeColor="text2" w:themeShade="BF"/>
          <w:u w:val="single"/>
        </w:rPr>
        <w:t>join(</w:t>
      </w:r>
      <w:proofErr w:type="gramEnd"/>
      <w:r w:rsidRPr="008409D7">
        <w:rPr>
          <w:rFonts w:ascii="Calibri" w:hAnsi="Calibri"/>
          <w:i/>
          <w:color w:val="0F486E" w:themeColor="text2" w:themeShade="BF"/>
          <w:u w:val="single"/>
        </w:rPr>
        <w:t>a)</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temp=</w:t>
      </w:r>
      <w:proofErr w:type="gramEnd"/>
      <w:r w:rsidRPr="008409D7">
        <w:rPr>
          <w:rFonts w:ascii="Calibri" w:hAnsi="Calibri"/>
          <w:i/>
          <w:color w:val="0F486E" w:themeColor="text2" w:themeShade="BF"/>
          <w:u w:val="single"/>
        </w:rPr>
        <w:t>0</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proofErr w:type="gramStart"/>
      <w:r w:rsidRPr="008409D7">
        <w:rPr>
          <w:rFonts w:ascii="Calibri" w:hAnsi="Calibri"/>
          <w:i/>
          <w:color w:val="0F486E" w:themeColor="text2" w:themeShade="BF"/>
          <w:u w:val="single"/>
        </w:rPr>
        <w:t>snt</w:t>
      </w:r>
      <w:proofErr w:type="spellEnd"/>
      <w:proofErr w:type="gramEnd"/>
      <w:r w:rsidRPr="008409D7">
        <w:rPr>
          <w:rFonts w:ascii="Calibri" w:hAnsi="Calibri"/>
          <w:i/>
          <w:color w:val="0F486E" w:themeColor="text2" w:themeShade="BF"/>
          <w:u w:val="single"/>
        </w:rPr>
        <w:t xml:space="preserve"> = </w:t>
      </w:r>
      <w:proofErr w:type="spellStart"/>
      <w:r w:rsidRPr="008409D7">
        <w:rPr>
          <w:rFonts w:ascii="Calibri" w:hAnsi="Calibri"/>
          <w:i/>
          <w:color w:val="0F486E" w:themeColor="text2" w:themeShade="BF"/>
          <w:u w:val="single"/>
        </w:rPr>
        <w:t>analyzer.polarity_scores</w:t>
      </w:r>
      <w:proofErr w:type="spellEnd"/>
      <w:r w:rsidRPr="008409D7">
        <w:rPr>
          <w:rFonts w:ascii="Calibri" w:hAnsi="Calibri"/>
          <w:i/>
          <w:color w:val="0F486E" w:themeColor="text2" w:themeShade="BF"/>
          <w:u w:val="single"/>
        </w:rPr>
        <w:t>(a)</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b=</w:t>
      </w:r>
      <w:proofErr w:type="gramStart"/>
      <w:r w:rsidRPr="008409D7">
        <w:rPr>
          <w:rFonts w:ascii="Calibri" w:hAnsi="Calibri"/>
          <w:i/>
          <w:color w:val="0F486E" w:themeColor="text2" w:themeShade="BF"/>
          <w:u w:val="single"/>
        </w:rPr>
        <w:t>list(</w:t>
      </w:r>
      <w:proofErr w:type="spellStart"/>
      <w:proofErr w:type="gramEnd"/>
      <w:r w:rsidRPr="008409D7">
        <w:rPr>
          <w:rFonts w:ascii="Calibri" w:hAnsi="Calibri"/>
          <w:i/>
          <w:color w:val="0F486E" w:themeColor="text2" w:themeShade="BF"/>
          <w:u w:val="single"/>
        </w:rPr>
        <w:t>snt.items</w:t>
      </w:r>
      <w:proofErr w:type="spellEnd"/>
      <w:r w:rsidRPr="008409D7">
        <w:rPr>
          <w:rFonts w:ascii="Calibri" w:hAnsi="Calibri"/>
          <w:i/>
          <w:color w:val="0F486E" w:themeColor="text2" w:themeShade="BF"/>
          <w:u w:val="single"/>
        </w:rPr>
        <w:t>())[3][1]</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j in l[0]:</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for</w:t>
      </w:r>
      <w:proofErr w:type="gramEnd"/>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 xml:space="preserve"> in </w:t>
      </w:r>
      <w:proofErr w:type="spellStart"/>
      <w:r w:rsidRPr="008409D7">
        <w:rPr>
          <w:rFonts w:ascii="Calibri" w:hAnsi="Calibri"/>
          <w:i/>
          <w:color w:val="0F486E" w:themeColor="text2" w:themeShade="BF"/>
          <w:u w:val="single"/>
        </w:rPr>
        <w:t>x.split</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gramEnd"/>
      <w:r w:rsidRPr="008409D7">
        <w:rPr>
          <w:rFonts w:ascii="Calibri" w:hAnsi="Calibri"/>
          <w:i/>
          <w:color w:val="0F486E" w:themeColor="text2" w:themeShade="BF"/>
          <w:u w:val="single"/>
        </w:rPr>
        <w:t>"x is ",</w:t>
      </w:r>
      <w:proofErr w:type="spellStart"/>
      <w:r w:rsidRPr="008409D7">
        <w:rPr>
          <w:rFonts w:ascii="Calibri" w:hAnsi="Calibri"/>
          <w:i/>
          <w:color w:val="0F486E" w:themeColor="text2" w:themeShade="BF"/>
          <w:u w:val="single"/>
        </w:rPr>
        <w:t>i</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if(</w:t>
      </w:r>
      <w:proofErr w:type="spellStart"/>
      <w:proofErr w:type="gramEnd"/>
      <w:r w:rsidRPr="008409D7">
        <w:rPr>
          <w:rFonts w:ascii="Calibri" w:hAnsi="Calibri"/>
          <w:i/>
          <w:color w:val="0F486E" w:themeColor="text2" w:themeShade="BF"/>
          <w:u w:val="single"/>
        </w:rPr>
        <w:t>i.lower</w:t>
      </w:r>
      <w:proofErr w:type="spellEnd"/>
      <w:r w:rsidRPr="008409D7">
        <w:rPr>
          <w:rFonts w:ascii="Calibri" w:hAnsi="Calibri"/>
          <w:i/>
          <w:color w:val="0F486E" w:themeColor="text2" w:themeShade="BF"/>
          <w:u w:val="single"/>
        </w:rPr>
        <w:t>()==j):</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analyzer.polarity_</w:t>
      </w:r>
      <w:proofErr w:type="gramStart"/>
      <w:r w:rsidRPr="008409D7">
        <w:rPr>
          <w:rFonts w:ascii="Calibri" w:hAnsi="Calibri"/>
          <w:i/>
          <w:color w:val="0F486E" w:themeColor="text2" w:themeShade="BF"/>
          <w:u w:val="single"/>
        </w:rPr>
        <w:t>scores</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j)</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temp=</w:t>
      </w:r>
      <w:proofErr w:type="spellStart"/>
      <w:proofErr w:type="gramEnd"/>
      <w:r w:rsidRPr="008409D7">
        <w:rPr>
          <w:rFonts w:ascii="Calibri" w:hAnsi="Calibri"/>
          <w:i/>
          <w:color w:val="0F486E" w:themeColor="text2" w:themeShade="BF"/>
          <w:u w:val="single"/>
        </w:rPr>
        <w:t>temp+list</w:t>
      </w:r>
      <w:proofErr w:type="spellEnd"/>
      <w:r w:rsidRPr="008409D7">
        <w:rPr>
          <w:rFonts w:ascii="Calibri" w:hAnsi="Calibri"/>
          <w:i/>
          <w:color w:val="0F486E" w:themeColor="text2" w:themeShade="BF"/>
          <w:u w:val="single"/>
        </w:rPr>
        <w:t>(</w:t>
      </w:r>
      <w:proofErr w:type="spellStart"/>
      <w:r w:rsidRPr="008409D7">
        <w:rPr>
          <w:rFonts w:ascii="Calibri" w:hAnsi="Calibri"/>
          <w:i/>
          <w:color w:val="0F486E" w:themeColor="text2" w:themeShade="BF"/>
          <w:u w:val="single"/>
        </w:rPr>
        <w:t>snt.items</w:t>
      </w:r>
      <w:proofErr w:type="spellEnd"/>
      <w:r w:rsidRPr="008409D7">
        <w:rPr>
          <w:rFonts w:ascii="Calibri" w:hAnsi="Calibri"/>
          <w:i/>
          <w:color w:val="0F486E" w:themeColor="text2" w:themeShade="BF"/>
          <w:u w:val="single"/>
        </w:rPr>
        <w:t>())[3][1]</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gramEnd"/>
      <w:r w:rsidRPr="008409D7">
        <w:rPr>
          <w:rFonts w:ascii="Calibri" w:hAnsi="Calibri"/>
          <w:i/>
          <w:color w:val="0F486E" w:themeColor="text2" w:themeShade="BF"/>
          <w:u w:val="single"/>
        </w:rPr>
        <w:t>"Temp in the loop")</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b=0</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temp=</w:t>
      </w:r>
      <w:proofErr w:type="spellStart"/>
      <w:proofErr w:type="gramEnd"/>
      <w:r w:rsidRPr="008409D7">
        <w:rPr>
          <w:rFonts w:ascii="Calibri" w:hAnsi="Calibri"/>
          <w:i/>
          <w:color w:val="0F486E" w:themeColor="text2" w:themeShade="BF"/>
          <w:u w:val="single"/>
        </w:rPr>
        <w:t>b+temp</w:t>
      </w:r>
      <w:proofErr w:type="spellEnd"/>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gramEnd"/>
      <w:r w:rsidRPr="008409D7">
        <w:rPr>
          <w:rFonts w:ascii="Calibri" w:hAnsi="Calibri"/>
          <w:i/>
          <w:color w:val="0F486E" w:themeColor="text2" w:themeShade="BF"/>
          <w:u w:val="single"/>
        </w:rPr>
        <w:t xml:space="preserve">"Temp outside the </w:t>
      </w:r>
      <w:proofErr w:type="spellStart"/>
      <w:r w:rsidRPr="008409D7">
        <w:rPr>
          <w:rFonts w:ascii="Calibri" w:hAnsi="Calibri"/>
          <w:i/>
          <w:color w:val="0F486E" w:themeColor="text2" w:themeShade="BF"/>
          <w:u w:val="single"/>
        </w:rPr>
        <w:t>loop",temp</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if(</w:t>
      </w:r>
      <w:proofErr w:type="gramEnd"/>
      <w:r w:rsidRPr="008409D7">
        <w:rPr>
          <w:rFonts w:ascii="Calibri" w:hAnsi="Calibri"/>
          <w:i/>
          <w:color w:val="0F486E" w:themeColor="text2" w:themeShade="BF"/>
          <w:u w:val="single"/>
        </w:rPr>
        <w:t>temp&gt;0.8):</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print(</w:t>
      </w:r>
      <w:proofErr w:type="gramEnd"/>
      <w:r w:rsidRPr="008409D7">
        <w:rPr>
          <w:rFonts w:ascii="Calibri" w:hAnsi="Calibri"/>
          <w:i/>
          <w:color w:val="0F486E" w:themeColor="text2" w:themeShade="BF"/>
          <w:u w:val="single"/>
        </w:rPr>
        <w:t xml:space="preserve">"This is good </w:t>
      </w:r>
      <w:proofErr w:type="spellStart"/>
      <w:r w:rsidRPr="008409D7">
        <w:rPr>
          <w:rFonts w:ascii="Calibri" w:hAnsi="Calibri"/>
          <w:i/>
          <w:color w:val="0F486E" w:themeColor="text2" w:themeShade="BF"/>
          <w:u w:val="single"/>
        </w:rPr>
        <w:t>comment.",temp</w:t>
      </w:r>
      <w:proofErr w:type="spellEnd"/>
      <w:r w:rsidRPr="008409D7">
        <w:rPr>
          <w:rFonts w:ascii="Calibri" w:hAnsi="Calibri"/>
          <w:i/>
          <w:color w:val="0F486E" w:themeColor="text2" w:themeShade="BF"/>
          <w:u w:val="single"/>
        </w:rPr>
        <w:t>)</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proofErr w:type="gramStart"/>
      <w:r w:rsidRPr="008409D7">
        <w:rPr>
          <w:rFonts w:ascii="Calibri" w:hAnsi="Calibri"/>
          <w:i/>
          <w:color w:val="0F486E" w:themeColor="text2" w:themeShade="BF"/>
          <w:u w:val="single"/>
        </w:rPr>
        <w:t>elif</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 xml:space="preserve">temp&gt;=-1 or temp&lt;0.8):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 c = </w:t>
      </w:r>
      <w:proofErr w:type="spellStart"/>
      <w:proofErr w:type="gramStart"/>
      <w:r w:rsidRPr="008409D7">
        <w:rPr>
          <w:rFonts w:ascii="Calibri" w:hAnsi="Calibri"/>
          <w:i/>
          <w:color w:val="0F486E" w:themeColor="text2" w:themeShade="BF"/>
          <w:u w:val="single"/>
        </w:rPr>
        <w:t>pd.DataFrame</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 xml:space="preserve">{'Toxic': temp,'treat':(temp*0.73)/100,'severe_toxic':(temp*.27)/100,'obsence':(temp*11.52)/100,'insult':(temp*7.91)/100,'hate':(0.89*temp)/100}, index = [0])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dict_test</w:t>
      </w:r>
      <w:proofErr w:type="spellEnd"/>
      <w:proofErr w:type="gramStart"/>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'Toxic': temp,'treat':(temp*0.73)/100,'severe_toxic':(temp*.27)/100,'obsence':(temp*11.52)/100,'insult':(temp*7.91)/100,'hate':(0.89*temp)/100}</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c = </w:t>
      </w:r>
      <w:proofErr w:type="spellStart"/>
      <w:r w:rsidRPr="008409D7">
        <w:rPr>
          <w:rFonts w:ascii="Calibri" w:hAnsi="Calibri"/>
          <w:i/>
          <w:color w:val="0F486E" w:themeColor="text2" w:themeShade="BF"/>
          <w:u w:val="single"/>
        </w:rPr>
        <w:t>pd.DataFrame.from_</w:t>
      </w:r>
      <w:proofErr w:type="gramStart"/>
      <w:r w:rsidRPr="008409D7">
        <w:rPr>
          <w:rFonts w:ascii="Calibri" w:hAnsi="Calibri"/>
          <w:i/>
          <w:color w:val="0F486E" w:themeColor="text2" w:themeShade="BF"/>
          <w:u w:val="single"/>
        </w:rPr>
        <w:t>dict</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list(</w:t>
      </w:r>
      <w:proofErr w:type="spellStart"/>
      <w:r w:rsidRPr="008409D7">
        <w:rPr>
          <w:rFonts w:ascii="Calibri" w:hAnsi="Calibri"/>
          <w:i/>
          <w:color w:val="0F486E" w:themeColor="text2" w:themeShade="BF"/>
          <w:u w:val="single"/>
        </w:rPr>
        <w:t>dict_test.items</w:t>
      </w:r>
      <w:proofErr w:type="spellEnd"/>
      <w:r w:rsidRPr="008409D7">
        <w:rPr>
          <w:rFonts w:ascii="Calibri" w:hAnsi="Calibri"/>
          <w:i/>
          <w:color w:val="0F486E" w:themeColor="text2" w:themeShade="BF"/>
          <w:u w:val="single"/>
        </w:rPr>
        <w:t xml:space="preserve">())) </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pd.DataFrame.from_</w:t>
      </w:r>
      <w:proofErr w:type="gramStart"/>
      <w:r w:rsidRPr="008409D7">
        <w:rPr>
          <w:rFonts w:ascii="Calibri" w:hAnsi="Calibri"/>
          <w:i/>
          <w:color w:val="0F486E" w:themeColor="text2" w:themeShade="BF"/>
          <w:u w:val="single"/>
        </w:rPr>
        <w:t>dict</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dict_test</w:t>
      </w:r>
      <w:proofErr w:type="spellEnd"/>
      <w:r w:rsidRPr="008409D7">
        <w:rPr>
          <w:rFonts w:ascii="Calibri" w:hAnsi="Calibri"/>
          <w:i/>
          <w:color w:val="0F486E" w:themeColor="text2" w:themeShade="BF"/>
          <w:u w:val="single"/>
        </w:rPr>
        <w:t>, orient = 'index')</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s = </w:t>
      </w:r>
      <w:proofErr w:type="spellStart"/>
      <w:proofErr w:type="gramStart"/>
      <w:r w:rsidRPr="008409D7">
        <w:rPr>
          <w:rFonts w:ascii="Calibri" w:hAnsi="Calibri"/>
          <w:i/>
          <w:color w:val="0F486E" w:themeColor="text2" w:themeShade="BF"/>
          <w:u w:val="single"/>
        </w:rPr>
        <w:t>pd.Series</w:t>
      </w:r>
      <w:proofErr w:type="spellEnd"/>
      <w:r w:rsidRPr="008409D7">
        <w:rPr>
          <w:rFonts w:ascii="Calibri" w:hAnsi="Calibri"/>
          <w:i/>
          <w:color w:val="0F486E" w:themeColor="text2" w:themeShade="BF"/>
          <w:u w:val="single"/>
        </w:rPr>
        <w:t>(</w:t>
      </w:r>
      <w:proofErr w:type="spellStart"/>
      <w:proofErr w:type="gramEnd"/>
      <w:r w:rsidRPr="008409D7">
        <w:rPr>
          <w:rFonts w:ascii="Calibri" w:hAnsi="Calibri"/>
          <w:i/>
          <w:color w:val="0F486E" w:themeColor="text2" w:themeShade="BF"/>
          <w:u w:val="single"/>
        </w:rPr>
        <w:t>dict_test</w:t>
      </w:r>
      <w:proofErr w:type="spellEnd"/>
      <w:r w:rsidRPr="008409D7">
        <w:rPr>
          <w:rFonts w:ascii="Calibri" w:hAnsi="Calibri"/>
          <w:i/>
          <w:color w:val="0F486E" w:themeColor="text2" w:themeShade="BF"/>
          <w:u w:val="single"/>
        </w:rPr>
        <w:t>, name = a)</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lastRenderedPageBreak/>
        <w:t xml:space="preserve">        </w:t>
      </w:r>
      <w:proofErr w:type="gramStart"/>
      <w:r w:rsidRPr="008409D7">
        <w:rPr>
          <w:rFonts w:ascii="Calibri" w:hAnsi="Calibri"/>
          <w:i/>
          <w:color w:val="0F486E" w:themeColor="text2" w:themeShade="BF"/>
          <w:u w:val="single"/>
        </w:rPr>
        <w:t>dl</w:t>
      </w:r>
      <w:proofErr w:type="gramEnd"/>
      <w:r w:rsidRPr="008409D7">
        <w:rPr>
          <w:rFonts w:ascii="Calibri" w:hAnsi="Calibri"/>
          <w:i/>
          <w:color w:val="0F486E" w:themeColor="text2" w:themeShade="BF"/>
          <w:u w:val="single"/>
        </w:rPr>
        <w:t xml:space="preserve"> = </w:t>
      </w:r>
      <w:proofErr w:type="spellStart"/>
      <w:r w:rsidRPr="008409D7">
        <w:rPr>
          <w:rFonts w:ascii="Calibri" w:hAnsi="Calibri"/>
          <w:i/>
          <w:color w:val="0F486E" w:themeColor="text2" w:themeShade="BF"/>
          <w:u w:val="single"/>
        </w:rPr>
        <w:t>pd.DataFrame</w:t>
      </w:r>
      <w:proofErr w:type="spellEnd"/>
      <w:r w:rsidRPr="008409D7">
        <w:rPr>
          <w:rFonts w:ascii="Calibri" w:hAnsi="Calibri"/>
          <w:i/>
          <w:color w:val="0F486E" w:themeColor="text2" w:themeShade="BF"/>
          <w:u w:val="single"/>
        </w:rPr>
        <w:t>(s)</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gramStart"/>
      <w:r w:rsidRPr="008409D7">
        <w:rPr>
          <w:rFonts w:ascii="Calibri" w:hAnsi="Calibri"/>
          <w:i/>
          <w:color w:val="0F486E" w:themeColor="text2" w:themeShade="BF"/>
          <w:u w:val="single"/>
        </w:rPr>
        <w:t>new=</w:t>
      </w:r>
      <w:proofErr w:type="spellStart"/>
      <w:proofErr w:type="gramEnd"/>
      <w:r w:rsidRPr="008409D7">
        <w:rPr>
          <w:rFonts w:ascii="Calibri" w:hAnsi="Calibri"/>
          <w:i/>
          <w:color w:val="0F486E" w:themeColor="text2" w:themeShade="BF"/>
          <w:u w:val="single"/>
        </w:rPr>
        <w:t>dl.T</w:t>
      </w:r>
      <w:proofErr w:type="spellEnd"/>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roofErr w:type="spellStart"/>
      <w:r w:rsidRPr="008409D7">
        <w:rPr>
          <w:rFonts w:ascii="Calibri" w:hAnsi="Calibri"/>
          <w:i/>
          <w:color w:val="0F486E" w:themeColor="text2" w:themeShade="BF"/>
          <w:u w:val="single"/>
        </w:rPr>
        <w:t>FinalResults_Vader</w:t>
      </w:r>
      <w:proofErr w:type="spellEnd"/>
      <w:r w:rsidRPr="008409D7">
        <w:rPr>
          <w:rFonts w:ascii="Calibri" w:hAnsi="Calibri"/>
          <w:i/>
          <w:color w:val="0F486E" w:themeColor="text2" w:themeShade="BF"/>
          <w:u w:val="single"/>
        </w:rPr>
        <w:t xml:space="preserve"> = </w:t>
      </w:r>
      <w:proofErr w:type="spellStart"/>
      <w:r w:rsidRPr="008409D7">
        <w:rPr>
          <w:rFonts w:ascii="Calibri" w:hAnsi="Calibri"/>
          <w:i/>
          <w:color w:val="0F486E" w:themeColor="text2" w:themeShade="BF"/>
          <w:u w:val="single"/>
        </w:rPr>
        <w:t>FinalResults_</w:t>
      </w:r>
      <w:proofErr w:type="gramStart"/>
      <w:r w:rsidRPr="008409D7">
        <w:rPr>
          <w:rFonts w:ascii="Calibri" w:hAnsi="Calibri"/>
          <w:i/>
          <w:color w:val="0F486E" w:themeColor="text2" w:themeShade="BF"/>
          <w:u w:val="single"/>
        </w:rPr>
        <w:t>Vader.append</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new)</w:t>
      </w:r>
    </w:p>
    <w:p w:rsidR="008409D7" w:rsidRPr="008409D7" w:rsidRDefault="008409D7" w:rsidP="008409D7">
      <w:pPr>
        <w:ind w:left="0"/>
        <w:rPr>
          <w:rFonts w:ascii="Calibri" w:hAnsi="Calibri"/>
          <w:i/>
          <w:color w:val="0F486E" w:themeColor="text2" w:themeShade="BF"/>
          <w:u w:val="single"/>
        </w:rPr>
      </w:pPr>
      <w:proofErr w:type="spellStart"/>
      <w:r w:rsidRPr="008409D7">
        <w:rPr>
          <w:rFonts w:ascii="Calibri" w:hAnsi="Calibri"/>
          <w:i/>
          <w:color w:val="0F486E" w:themeColor="text2" w:themeShade="BF"/>
          <w:u w:val="single"/>
        </w:rPr>
        <w:t>FinalResults_Vader.to_</w:t>
      </w:r>
      <w:proofErr w:type="gramStart"/>
      <w:r w:rsidRPr="008409D7">
        <w:rPr>
          <w:rFonts w:ascii="Calibri" w:hAnsi="Calibri"/>
          <w:i/>
          <w:color w:val="0F486E" w:themeColor="text2" w:themeShade="BF"/>
          <w:u w:val="single"/>
        </w:rPr>
        <w:t>csv</w:t>
      </w:r>
      <w:proofErr w:type="spellEnd"/>
      <w:r w:rsidRPr="008409D7">
        <w:rPr>
          <w:rFonts w:ascii="Calibri" w:hAnsi="Calibri"/>
          <w:i/>
          <w:color w:val="0F486E" w:themeColor="text2" w:themeShade="BF"/>
          <w:u w:val="single"/>
        </w:rPr>
        <w:t>(</w:t>
      </w:r>
      <w:proofErr w:type="gramEnd"/>
      <w:r w:rsidRPr="008409D7">
        <w:rPr>
          <w:rFonts w:ascii="Calibri" w:hAnsi="Calibri"/>
          <w:i/>
          <w:color w:val="0F486E" w:themeColor="text2" w:themeShade="BF"/>
          <w:u w:val="single"/>
        </w:rPr>
        <w:t>"My Final value.csv")</w:t>
      </w:r>
    </w:p>
    <w:p w:rsidR="008409D7" w:rsidRPr="008409D7" w:rsidRDefault="008409D7" w:rsidP="008409D7">
      <w:pPr>
        <w:ind w:left="0"/>
        <w:rPr>
          <w:rFonts w:ascii="Calibri" w:hAnsi="Calibri"/>
          <w:i/>
          <w:color w:val="0F486E" w:themeColor="text2" w:themeShade="BF"/>
          <w:u w:val="single"/>
        </w:rPr>
      </w:pPr>
      <w:proofErr w:type="gramStart"/>
      <w:r w:rsidRPr="008409D7">
        <w:rPr>
          <w:rFonts w:ascii="Calibri" w:hAnsi="Calibri"/>
          <w:i/>
          <w:color w:val="0F486E" w:themeColor="text2" w:themeShade="BF"/>
          <w:u w:val="single"/>
        </w:rPr>
        <w:t>print(</w:t>
      </w:r>
      <w:proofErr w:type="gramEnd"/>
      <w:r w:rsidRPr="008409D7">
        <w:rPr>
          <w:rFonts w:ascii="Calibri" w:hAnsi="Calibri"/>
          <w:i/>
          <w:color w:val="0F486E" w:themeColor="text2" w:themeShade="BF"/>
          <w:u w:val="single"/>
        </w:rPr>
        <w:t xml:space="preserve">"Negative </w:t>
      </w:r>
      <w:proofErr w:type="spellStart"/>
      <w:r w:rsidRPr="008409D7">
        <w:rPr>
          <w:rFonts w:ascii="Calibri" w:hAnsi="Calibri"/>
          <w:i/>
          <w:color w:val="0F486E" w:themeColor="text2" w:themeShade="BF"/>
          <w:u w:val="single"/>
        </w:rPr>
        <w:t>toxity</w:t>
      </w:r>
      <w:proofErr w:type="spellEnd"/>
      <w:r w:rsidRPr="008409D7">
        <w:rPr>
          <w:rFonts w:ascii="Calibri" w:hAnsi="Calibri"/>
          <w:i/>
          <w:color w:val="0F486E" w:themeColor="text2" w:themeShade="BF"/>
          <w:u w:val="single"/>
        </w:rPr>
        <w:t xml:space="preserve"> is saved in My Final value.csv")</w:t>
      </w:r>
    </w:p>
    <w:p w:rsidR="008409D7" w:rsidRPr="008409D7" w:rsidRDefault="008409D7" w:rsidP="008409D7">
      <w:pPr>
        <w:ind w:left="0"/>
        <w:rPr>
          <w:rFonts w:ascii="Calibri" w:hAnsi="Calibri"/>
          <w:i/>
          <w:color w:val="0F486E" w:themeColor="text2" w:themeShade="BF"/>
          <w:u w:val="single"/>
        </w:rPr>
      </w:pPr>
      <w:r w:rsidRPr="008409D7">
        <w:rPr>
          <w:rFonts w:ascii="Calibri" w:hAnsi="Calibri"/>
          <w:i/>
          <w:color w:val="0F486E" w:themeColor="text2" w:themeShade="BF"/>
          <w:u w:val="single"/>
        </w:rPr>
        <w:t xml:space="preserve">    </w:t>
      </w:r>
    </w:p>
    <w:p w:rsidR="008409D7" w:rsidRPr="008409D7" w:rsidRDefault="008409D7" w:rsidP="008409D7">
      <w:pPr>
        <w:ind w:left="0"/>
        <w:rPr>
          <w:rFonts w:ascii="Iritis" w:hAnsi="Iritis"/>
          <w:i/>
          <w:color w:val="0F486E" w:themeColor="text2" w:themeShade="BF"/>
          <w:u w:val="single"/>
        </w:rPr>
      </w:pPr>
      <w:r w:rsidRPr="008409D7">
        <w:rPr>
          <w:rFonts w:ascii="Iritis" w:hAnsi="Iritis"/>
          <w:i/>
          <w:color w:val="0F486E" w:themeColor="text2" w:themeShade="BF"/>
          <w:u w:val="single"/>
        </w:rPr>
        <w:t xml:space="preserve">    </w:t>
      </w:r>
    </w:p>
    <w:p w:rsidR="008409D7" w:rsidRPr="008409D7" w:rsidRDefault="008409D7" w:rsidP="00A92E30">
      <w:pPr>
        <w:ind w:left="0"/>
        <w:rPr>
          <w:rFonts w:ascii="Iritis" w:hAnsi="Iritis"/>
          <w:i/>
          <w:color w:val="0F486E" w:themeColor="text2" w:themeShade="BF"/>
          <w:u w:val="single"/>
        </w:rPr>
      </w:pPr>
    </w:p>
    <w:p w:rsidR="0088440B" w:rsidRDefault="0088440B" w:rsidP="00A92E30">
      <w:pPr>
        <w:ind w:left="0"/>
      </w:pPr>
    </w:p>
    <w:p w:rsidR="0088440B" w:rsidRDefault="0088440B" w:rsidP="00A92E30">
      <w:pPr>
        <w:ind w:left="0"/>
      </w:pPr>
      <w:r>
        <w:t xml:space="preserve"> </w:t>
      </w:r>
    </w:p>
    <w:p w:rsidR="00A92E30" w:rsidRDefault="00A92E30" w:rsidP="00A92E30">
      <w:pPr>
        <w:ind w:left="0"/>
      </w:pPr>
    </w:p>
    <w:p w:rsidR="008409D7" w:rsidRPr="008409D7" w:rsidRDefault="008409D7" w:rsidP="00A92E30">
      <w:pPr>
        <w:ind w:left="0"/>
        <w:rPr>
          <w:rFonts w:ascii="Calibri" w:hAnsi="Calibri"/>
          <w:i/>
          <w:color w:val="0F486E" w:themeColor="text2" w:themeShade="BF"/>
          <w:sz w:val="28"/>
          <w:szCs w:val="28"/>
        </w:rPr>
      </w:pPr>
      <w:r w:rsidRPr="008409D7">
        <w:rPr>
          <w:rFonts w:ascii="Calibri" w:hAnsi="Calibri"/>
          <w:i/>
          <w:color w:val="0F486E" w:themeColor="text2" w:themeShade="BF"/>
          <w:sz w:val="28"/>
          <w:szCs w:val="28"/>
        </w:rPr>
        <w:t>Reference:</w:t>
      </w:r>
    </w:p>
    <w:p w:rsidR="008409D7" w:rsidRDefault="008409D7" w:rsidP="008409D7">
      <w:pPr>
        <w:pStyle w:val="ListParagraph"/>
        <w:numPr>
          <w:ilvl w:val="0"/>
          <w:numId w:val="15"/>
        </w:numPr>
      </w:pPr>
      <w:hyperlink r:id="rId56" w:history="1">
        <w:r w:rsidRPr="00280D6F">
          <w:rPr>
            <w:rStyle w:val="Hyperlink"/>
          </w:rPr>
          <w:t>http://datameetsmedia.com/vader-sentiment-analysis-explained/</w:t>
        </w:r>
      </w:hyperlink>
    </w:p>
    <w:p w:rsidR="008409D7" w:rsidRDefault="008409D7" w:rsidP="008409D7">
      <w:pPr>
        <w:pStyle w:val="ListParagraph"/>
        <w:numPr>
          <w:ilvl w:val="0"/>
          <w:numId w:val="15"/>
        </w:numPr>
      </w:pPr>
      <w:hyperlink r:id="rId57" w:history="1">
        <w:r w:rsidRPr="00280D6F">
          <w:rPr>
            <w:rStyle w:val="Hyperlink"/>
          </w:rPr>
          <w:t>https://en.wikipedia.org/wiki/Sentiment_analysis</w:t>
        </w:r>
      </w:hyperlink>
    </w:p>
    <w:p w:rsidR="008409D7" w:rsidRPr="004011A0" w:rsidRDefault="008409D7" w:rsidP="008409D7">
      <w:pPr>
        <w:pStyle w:val="ListParagraph"/>
        <w:numPr>
          <w:ilvl w:val="0"/>
          <w:numId w:val="15"/>
        </w:numPr>
      </w:pPr>
      <w:r w:rsidRPr="008409D7">
        <w:t>https://stackoverflow.com/questions/15899861/efficient-term-document-matrix-with-nltk</w:t>
      </w:r>
    </w:p>
    <w:sectPr w:rsidR="008409D7" w:rsidRPr="004011A0">
      <w:footerReference w:type="default" r:id="rId58"/>
      <w:headerReference w:type="first" r:id="rId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B40" w:rsidRDefault="00963B40">
      <w:r>
        <w:separator/>
      </w:r>
    </w:p>
    <w:p w:rsidR="00963B40" w:rsidRDefault="00963B40"/>
  </w:endnote>
  <w:endnote w:type="continuationSeparator" w:id="0">
    <w:p w:rsidR="00963B40" w:rsidRDefault="00963B40">
      <w:r>
        <w:continuationSeparator/>
      </w:r>
    </w:p>
    <w:p w:rsidR="00963B40" w:rsidRDefault="00963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Irihit">
    <w:altName w:val="Times New Roman"/>
    <w:panose1 w:val="00000000000000000000"/>
    <w:charset w:val="00"/>
    <w:family w:val="roman"/>
    <w:notTrueType/>
    <w:pitch w:val="default"/>
  </w:font>
  <w:font w:name="Iritis">
    <w:altName w:val="Times New Roman"/>
    <w:panose1 w:val="00000000000000000000"/>
    <w:charset w:val="00"/>
    <w:family w:val="roman"/>
    <w:notTrueType/>
    <w:pitch w:val="default"/>
  </w:font>
  <w:font w:name="Iriitis">
    <w:altName w:val="Times New Roman"/>
    <w:panose1 w:val="00000000000000000000"/>
    <w:charset w:val="00"/>
    <w:family w:val="roman"/>
    <w:notTrueType/>
    <w:pitch w:val="default"/>
  </w:font>
  <w:font w:name="Iristi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8409D7">
          <w:pPr>
            <w:pStyle w:val="Footer"/>
          </w:pPr>
          <w:r w:rsidRPr="004011A0">
            <w:t>May 23, 2018</w:t>
          </w:r>
        </w:p>
      </w:tc>
      <w:tc>
        <w:tcPr>
          <w:tcW w:w="3500" w:type="pct"/>
        </w:tcPr>
        <w:p w:rsidR="00907CBB" w:rsidRDefault="00963B40" w:rsidP="00B87079">
          <w:pPr>
            <w:pStyle w:val="Footer"/>
            <w:jc w:val="center"/>
          </w:pPr>
          <w:sdt>
            <w:sdtPr>
              <w:rPr>
                <w:rFonts w:eastAsiaTheme="majorEastAsia" w:cs="Arial"/>
                <w:i/>
                <w:caps/>
                <w:color w:val="0F486E" w:themeColor="text2" w:themeShade="BF"/>
                <w:sz w:val="20"/>
                <w:szCs w:val="20"/>
                <w:u w:val="single"/>
              </w:rPr>
              <w:alias w:val="Title:"/>
              <w:tag w:val="Title:"/>
              <w:id w:val="1144241896"/>
              <w:placeholder>
                <w:docPart w:val="79B51C98A9714A6A80BA5ADCFE01DC8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E2652" w:rsidRPr="006E2652">
                <w:rPr>
                  <w:rFonts w:eastAsiaTheme="majorEastAsia" w:cs="Arial"/>
                  <w:i/>
                  <w:caps/>
                  <w:color w:val="0F486E" w:themeColor="text2" w:themeShade="BF"/>
                  <w:sz w:val="20"/>
                  <w:szCs w:val="20"/>
                  <w:u w:val="single"/>
                </w:rPr>
                <w:t>Identify and classify toxic online comments</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516AEB">
            <w:rPr>
              <w:noProof/>
            </w:rPr>
            <w:t>12</w:t>
          </w:r>
          <w:r>
            <w:fldChar w:fldCharType="end"/>
          </w:r>
        </w:p>
      </w:tc>
    </w:tr>
  </w:tbl>
  <w:p w:rsidR="00907CBB" w:rsidRDefault="00907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B40" w:rsidRDefault="00963B40">
      <w:r>
        <w:separator/>
      </w:r>
    </w:p>
    <w:p w:rsidR="00963B40" w:rsidRDefault="00963B40"/>
  </w:footnote>
  <w:footnote w:type="continuationSeparator" w:id="0">
    <w:p w:rsidR="00963B40" w:rsidRDefault="00963B40">
      <w:r>
        <w:continuationSeparator/>
      </w:r>
    </w:p>
    <w:p w:rsidR="00963B40" w:rsidRDefault="00963B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8D243C"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528MA&#10;AADaAAAADwAAAGRycy9kb3ducmV2LnhtbESPzWrCQBSF94LvMFzBXZ1osZToKEGwdSVqu9DdJXNN&#10;0mbupJkxiT69IxRcHs7Px5kvO1OKhmpXWFYwHkUgiFOrC84UfH+tX95BOI+ssbRMCq7kYLno9+YY&#10;a9vynpqDz0QYYRejgtz7KpbSpTkZdCNbEQfvbGuDPsg6k7rGNoybUk6i6E0aLDgQcqxolVP6e7iY&#10;wP2cHv/8bXeKmn2T3NqP5Ge6zZQaDrpkBsJT55/h//ZGK3iFx5Vw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t528MAAADaAAAADwAAAAAAAAAAAAAAAACYAgAAZHJzL2Rv&#10;d25yZXYueG1sUEsFBgAAAAAEAAQA9QAAAIgDAAAAAA==&#10;" fillcolor="#a50e82 [3205]" stroked="f" strokeweight="1.25pt">
                <v:stroke endcap="round"/>
              </v:rect>
              <v:rect id="Rectangle 5" o:spid="_x0000_s1028" alt="Decorative sidebar"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ciMIA&#10;AADaAAAADwAAAGRycy9kb3ducmV2LnhtbESPQWuDQBSE74H8h+UFekvWtFSsySqhIPRUaJreH+6L&#10;iu5bdVdj+uu7hUKPw8x8wxzzxXRiptE1lhXsdxEI4tLqhisFl89im4BwHlljZ5kU3MlBnq1XR0y1&#10;vfEHzWdfiQBhl6KC2vs+ldKVNRl0O9sTB+9qR4M+yLGSesRbgJtOPkZRLA02HBZq7Om1prI9T0aB&#10;eZcv8xN/9XHRxvdhKfE7mQalHjbL6QDC0+L/w3/tN63gGX6vhBs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VyIwgAAANoAAAAPAAAAAAAAAAAAAAAAAJgCAABkcnMvZG93&#10;bnJldi54bWxQSwUGAAAAAAQABAD1AAAAhwMAAAAA&#10;" fillcolor="#052f61 [3204]" stroked="f" strokeweight="1.25pt">
                <v:stroke endcap="round"/>
                <v:path arrowok="t"/>
                <o:lock v:ext="edit" aspectratio="t"/>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67EA"/>
      </v:shape>
    </w:pict>
  </w:numPicBullet>
  <w:abstractNum w:abstractNumId="0">
    <w:nsid w:val="FFFFFF7C"/>
    <w:multiLevelType w:val="singleLevel"/>
    <w:tmpl w:val="11AAEFE6"/>
    <w:lvl w:ilvl="0">
      <w:start w:val="1"/>
      <w:numFmt w:val="decimal"/>
      <w:lvlText w:val="%1."/>
      <w:lvlJc w:val="left"/>
      <w:pPr>
        <w:tabs>
          <w:tab w:val="num" w:pos="1492"/>
        </w:tabs>
        <w:ind w:left="1492" w:hanging="360"/>
      </w:pPr>
    </w:lvl>
  </w:abstractNum>
  <w:abstractNum w:abstractNumId="1">
    <w:nsid w:val="FFFFFF7D"/>
    <w:multiLevelType w:val="singleLevel"/>
    <w:tmpl w:val="A9CA513E"/>
    <w:lvl w:ilvl="0">
      <w:start w:val="1"/>
      <w:numFmt w:val="decimal"/>
      <w:lvlText w:val="%1."/>
      <w:lvlJc w:val="left"/>
      <w:pPr>
        <w:tabs>
          <w:tab w:val="num" w:pos="1209"/>
        </w:tabs>
        <w:ind w:left="1209" w:hanging="360"/>
      </w:pPr>
    </w:lvl>
  </w:abstractNum>
  <w:abstractNum w:abstractNumId="2">
    <w:nsid w:val="FFFFFF7E"/>
    <w:multiLevelType w:val="singleLevel"/>
    <w:tmpl w:val="73E6C522"/>
    <w:lvl w:ilvl="0">
      <w:start w:val="1"/>
      <w:numFmt w:val="decimal"/>
      <w:lvlText w:val="%1."/>
      <w:lvlJc w:val="left"/>
      <w:pPr>
        <w:tabs>
          <w:tab w:val="num" w:pos="926"/>
        </w:tabs>
        <w:ind w:left="926" w:hanging="360"/>
      </w:pPr>
    </w:lvl>
  </w:abstractNum>
  <w:abstractNum w:abstractNumId="3">
    <w:nsid w:val="FFFFFF7F"/>
    <w:multiLevelType w:val="singleLevel"/>
    <w:tmpl w:val="9E78F45C"/>
    <w:lvl w:ilvl="0">
      <w:start w:val="1"/>
      <w:numFmt w:val="decimal"/>
      <w:lvlText w:val="%1."/>
      <w:lvlJc w:val="left"/>
      <w:pPr>
        <w:tabs>
          <w:tab w:val="num" w:pos="643"/>
        </w:tabs>
        <w:ind w:left="643" w:hanging="360"/>
      </w:pPr>
    </w:lvl>
  </w:abstractNum>
  <w:abstractNum w:abstractNumId="4">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43096B4"/>
    <w:lvl w:ilvl="0">
      <w:start w:val="1"/>
      <w:numFmt w:val="decimal"/>
      <w:lvlText w:val="%1."/>
      <w:lvlJc w:val="left"/>
      <w:pPr>
        <w:tabs>
          <w:tab w:val="num" w:pos="360"/>
        </w:tabs>
        <w:ind w:left="360" w:hanging="360"/>
      </w:pPr>
    </w:lvl>
  </w:abstractNum>
  <w:abstractNum w:abstractNumId="9">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nsid w:val="01DF03EE"/>
    <w:multiLevelType w:val="multilevel"/>
    <w:tmpl w:val="C42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78819D5"/>
    <w:multiLevelType w:val="hybridMultilevel"/>
    <w:tmpl w:val="711466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4A6550"/>
    <w:multiLevelType w:val="hybridMultilevel"/>
    <w:tmpl w:val="F13C4236"/>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1F652E91"/>
    <w:multiLevelType w:val="hybridMultilevel"/>
    <w:tmpl w:val="773479F6"/>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7249D"/>
    <w:multiLevelType w:val="hybridMultilevel"/>
    <w:tmpl w:val="A0545C5A"/>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16">
    <w:nsid w:val="2B62034E"/>
    <w:multiLevelType w:val="hybridMultilevel"/>
    <w:tmpl w:val="EF3684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932D4"/>
    <w:multiLevelType w:val="hybridMultilevel"/>
    <w:tmpl w:val="6F06C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873315"/>
    <w:multiLevelType w:val="hybridMultilevel"/>
    <w:tmpl w:val="AE4C0B62"/>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9">
    <w:nsid w:val="459534CC"/>
    <w:multiLevelType w:val="hybridMultilevel"/>
    <w:tmpl w:val="684A58A4"/>
    <w:lvl w:ilvl="0" w:tplc="04090007">
      <w:start w:val="1"/>
      <w:numFmt w:val="bullet"/>
      <w:lvlText w:val=""/>
      <w:lvlPicBulletId w:val="0"/>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0">
    <w:nsid w:val="4E9907DB"/>
    <w:multiLevelType w:val="hybridMultilevel"/>
    <w:tmpl w:val="DE98EAA0"/>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4F180D69"/>
    <w:multiLevelType w:val="hybridMultilevel"/>
    <w:tmpl w:val="3B66415C"/>
    <w:lvl w:ilvl="0" w:tplc="0409000F">
      <w:start w:val="1"/>
      <w:numFmt w:val="decimal"/>
      <w:lvlText w:val="%1."/>
      <w:lvlJc w:val="left"/>
      <w:pPr>
        <w:ind w:left="3345" w:hanging="360"/>
      </w:p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22">
    <w:nsid w:val="58626E7B"/>
    <w:multiLevelType w:val="multilevel"/>
    <w:tmpl w:val="8CB6A3D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4A0AEB"/>
    <w:multiLevelType w:val="hybridMultilevel"/>
    <w:tmpl w:val="11E833F0"/>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4">
    <w:nsid w:val="76696B4B"/>
    <w:multiLevelType w:val="hybridMultilevel"/>
    <w:tmpl w:val="0B645C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2"/>
  </w:num>
  <w:num w:numId="14">
    <w:abstractNumId w:val="10"/>
  </w:num>
  <w:num w:numId="15">
    <w:abstractNumId w:val="24"/>
  </w:num>
  <w:num w:numId="16">
    <w:abstractNumId w:val="12"/>
  </w:num>
  <w:num w:numId="17">
    <w:abstractNumId w:val="21"/>
  </w:num>
  <w:num w:numId="18">
    <w:abstractNumId w:val="23"/>
  </w:num>
  <w:num w:numId="19">
    <w:abstractNumId w:val="19"/>
  </w:num>
  <w:num w:numId="20">
    <w:abstractNumId w:val="11"/>
  </w:num>
  <w:num w:numId="21">
    <w:abstractNumId w:val="15"/>
  </w:num>
  <w:num w:numId="22">
    <w:abstractNumId w:val="16"/>
  </w:num>
  <w:num w:numId="23">
    <w:abstractNumId w:val="18"/>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BB"/>
    <w:rsid w:val="00067E02"/>
    <w:rsid w:val="00107CB6"/>
    <w:rsid w:val="0013333F"/>
    <w:rsid w:val="00193898"/>
    <w:rsid w:val="002B21AE"/>
    <w:rsid w:val="00312DD5"/>
    <w:rsid w:val="0033593E"/>
    <w:rsid w:val="004011A0"/>
    <w:rsid w:val="004534A5"/>
    <w:rsid w:val="004566FA"/>
    <w:rsid w:val="00495232"/>
    <w:rsid w:val="004A4EC4"/>
    <w:rsid w:val="004A7714"/>
    <w:rsid w:val="004B7FD5"/>
    <w:rsid w:val="00516AEB"/>
    <w:rsid w:val="005331CA"/>
    <w:rsid w:val="005504AE"/>
    <w:rsid w:val="005F7165"/>
    <w:rsid w:val="00660B21"/>
    <w:rsid w:val="006E2652"/>
    <w:rsid w:val="00713299"/>
    <w:rsid w:val="00714CE5"/>
    <w:rsid w:val="00736E05"/>
    <w:rsid w:val="00822A8D"/>
    <w:rsid w:val="00831731"/>
    <w:rsid w:val="008409D7"/>
    <w:rsid w:val="00852FE0"/>
    <w:rsid w:val="00874542"/>
    <w:rsid w:val="0088440B"/>
    <w:rsid w:val="00907CBB"/>
    <w:rsid w:val="00913AE4"/>
    <w:rsid w:val="00922CE2"/>
    <w:rsid w:val="00963B40"/>
    <w:rsid w:val="00976A9B"/>
    <w:rsid w:val="0099384F"/>
    <w:rsid w:val="009A32A1"/>
    <w:rsid w:val="00A3749C"/>
    <w:rsid w:val="00A54F22"/>
    <w:rsid w:val="00A72CC5"/>
    <w:rsid w:val="00A92E30"/>
    <w:rsid w:val="00B55F12"/>
    <w:rsid w:val="00B85FAB"/>
    <w:rsid w:val="00B87079"/>
    <w:rsid w:val="00BD5792"/>
    <w:rsid w:val="00C41938"/>
    <w:rsid w:val="00C64B77"/>
    <w:rsid w:val="00C745BC"/>
    <w:rsid w:val="00C95B6B"/>
    <w:rsid w:val="00CB5473"/>
    <w:rsid w:val="00D240E3"/>
    <w:rsid w:val="00D956D1"/>
    <w:rsid w:val="00DA0B66"/>
    <w:rsid w:val="00E279B8"/>
    <w:rsid w:val="00E756E6"/>
    <w:rsid w:val="00EA05B8"/>
    <w:rsid w:val="00EA1C4C"/>
    <w:rsid w:val="00EB203B"/>
    <w:rsid w:val="00EB48BB"/>
    <w:rsid w:val="00E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277307F4-D907-4CA7-901F-FE43DCF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021730"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7B0A6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0A4B3E"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021730"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7B0A6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0A4B3E"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7B0A6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7B0A6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ListTable7Colorful-Accent1">
    <w:name w:val="List Table 7 Colorful Accent 1"/>
    <w:basedOn w:val="TableNormal"/>
    <w:uiPriority w:val="52"/>
    <w:pPr>
      <w:spacing w:after="0" w:line="240" w:lineRule="auto"/>
    </w:pPr>
    <w:rPr>
      <w:color w:val="032348"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167AF3" w:themeColor="accent1" w:themeTint="99"/>
        <w:bottom w:val="single" w:sz="4" w:space="0" w:color="167AF3" w:themeColor="accent1" w:themeTint="99"/>
        <w:insideH w:val="single" w:sz="4" w:space="0" w:color="167AF3"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F47C8" w:themeColor="accent2" w:themeTint="99"/>
        </w:tcBorders>
      </w:tcPr>
    </w:tblStylePr>
    <w:tblStylePr w:type="lastRow">
      <w:rPr>
        <w:b/>
        <w:bCs/>
      </w:rPr>
      <w:tblPr/>
      <w:tcPr>
        <w:tcBorders>
          <w:top w:val="sing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EEA0A0" w:themeColor="accent6" w:themeTint="66"/>
        <w:left w:val="single" w:sz="4" w:space="0" w:color="EEA0A0" w:themeColor="accent6" w:themeTint="66"/>
        <w:bottom w:val="single" w:sz="4" w:space="0" w:color="EEA0A0" w:themeColor="accent6" w:themeTint="66"/>
        <w:right w:val="single" w:sz="4" w:space="0" w:color="EEA0A0" w:themeColor="accent6" w:themeTint="66"/>
        <w:insideH w:val="single" w:sz="4" w:space="0" w:color="EEA0A0" w:themeColor="accent6" w:themeTint="66"/>
        <w:insideV w:val="single" w:sz="4" w:space="0" w:color="EEA0A0" w:themeColor="accent6" w:themeTint="66"/>
      </w:tblBorders>
      <w:tblCellMar>
        <w:top w:w="29" w:type="dxa"/>
        <w:left w:w="108" w:type="dxa"/>
        <w:bottom w:w="29" w:type="dxa"/>
        <w:right w:w="108" w:type="dxa"/>
      </w:tblCellMar>
    </w:tblPr>
    <w:tblStylePr w:type="firstRow">
      <w:rPr>
        <w:b/>
        <w:bCs/>
      </w:rPr>
      <w:tblPr/>
      <w:tcPr>
        <w:tcBorders>
          <w:bottom w:val="single" w:sz="12" w:space="0" w:color="E67172" w:themeColor="accent6" w:themeTint="99"/>
        </w:tcBorders>
      </w:tcPr>
    </w:tblStylePr>
    <w:tblStylePr w:type="lastRow">
      <w:rPr>
        <w:b/>
        <w:bCs/>
      </w:rPr>
      <w:tblPr/>
      <w:tcPr>
        <w:tcBorders>
          <w:top w:val="double" w:sz="2" w:space="0" w:color="E67172"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67172" w:themeColor="accent6" w:themeTint="99"/>
        </w:tcBorders>
      </w:tcPr>
    </w:tblStylePr>
    <w:tblStylePr w:type="lastRow">
      <w:rPr>
        <w:b/>
        <w:bCs/>
      </w:rPr>
      <w:tblPr/>
      <w:tcPr>
        <w:tcBorders>
          <w:top w:val="single" w:sz="4" w:space="0" w:color="E67172" w:themeColor="accent6" w:themeTint="99"/>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052F61"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052F61" w:themeColor="accent1"/>
          <w:right w:val="nil"/>
          <w:insideH w:val="nil"/>
          <w:insideV w:val="nil"/>
          <w:tl2br w:val="nil"/>
          <w:tr2bl w:val="nil"/>
        </w:tcBorders>
      </w:tcPr>
    </w:tblStylePr>
    <w:tblStylePr w:type="lastRow">
      <w:rPr>
        <w:b/>
        <w:bCs/>
      </w:rPr>
      <w:tblPr/>
      <w:tcPr>
        <w:tcBorders>
          <w:top w:val="double" w:sz="2" w:space="0" w:color="167AF3"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0F486E"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F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96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96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96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967C" w:themeFill="accent3"/>
      </w:tcPr>
    </w:tblStylePr>
    <w:tblStylePr w:type="band1Vert">
      <w:tblPr/>
      <w:tcPr>
        <w:shd w:val="clear" w:color="auto" w:fill="87EFDA" w:themeFill="accent3" w:themeFillTint="66"/>
      </w:tcPr>
    </w:tblStylePr>
    <w:tblStylePr w:type="band1Horz">
      <w:tblPr/>
      <w:tcPr>
        <w:shd w:val="clear" w:color="auto" w:fill="87EFDA"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87EFDA" w:themeColor="accent3" w:themeTint="66"/>
        <w:left w:val="single" w:sz="4" w:space="0" w:color="87EFDA" w:themeColor="accent3" w:themeTint="66"/>
        <w:bottom w:val="single" w:sz="4" w:space="0" w:color="87EFDA" w:themeColor="accent3" w:themeTint="66"/>
        <w:right w:val="single" w:sz="4" w:space="0" w:color="87EFDA" w:themeColor="accent3" w:themeTint="66"/>
        <w:insideH w:val="single" w:sz="4" w:space="0" w:color="87EFDA" w:themeColor="accent3" w:themeTint="66"/>
        <w:insideV w:val="single" w:sz="4" w:space="0" w:color="87EFDA" w:themeColor="accent3" w:themeTint="66"/>
      </w:tblBorders>
      <w:tblCellMar>
        <w:top w:w="0" w:type="dxa"/>
        <w:left w:w="108" w:type="dxa"/>
        <w:bottom w:w="0" w:type="dxa"/>
        <w:right w:w="108" w:type="dxa"/>
      </w:tblCellMar>
    </w:tblPr>
    <w:tblStylePr w:type="firstRow">
      <w:rPr>
        <w:b/>
        <w:bCs/>
      </w:rPr>
      <w:tblPr/>
      <w:tcPr>
        <w:tcBorders>
          <w:bottom w:val="single" w:sz="12" w:space="0" w:color="4BE7C7" w:themeColor="accent3" w:themeTint="99"/>
        </w:tcBorders>
      </w:tcPr>
    </w:tblStylePr>
    <w:tblStylePr w:type="lastRow">
      <w:rPr>
        <w:b/>
        <w:bCs/>
      </w:rPr>
      <w:tblPr/>
      <w:tcPr>
        <w:tcBorders>
          <w:top w:val="double" w:sz="2" w:space="0" w:color="4BE7C7"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7B0A60" w:themeColor="accent2" w:themeShade="BF"/>
    </w:rPr>
    <w:tblPr>
      <w:tblStyleRowBandSize w:val="1"/>
      <w:tblStyleColBandSize w:val="1"/>
      <w:tblInd w:w="0" w:type="dxa"/>
      <w:tblBorders>
        <w:top w:val="single" w:sz="4" w:space="0" w:color="A50E82" w:themeColor="accent2"/>
        <w:bottom w:val="single" w:sz="4" w:space="0" w:color="A50E82" w:themeColor="accent2"/>
      </w:tblBorders>
      <w:tblCellMar>
        <w:top w:w="0" w:type="dxa"/>
        <w:left w:w="108" w:type="dxa"/>
        <w:bottom w:w="0" w:type="dxa"/>
        <w:right w:w="108" w:type="dxa"/>
      </w:tblCellMar>
    </w:tblPr>
    <w:tblStylePr w:type="firstRow">
      <w:rPr>
        <w:b/>
        <w:bCs/>
      </w:rPr>
      <w:tblPr/>
      <w:tcPr>
        <w:tcBorders>
          <w:bottom w:val="single" w:sz="4" w:space="0" w:color="A50E82" w:themeColor="accent2"/>
        </w:tcBorders>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484DA" w:themeColor="accent2" w:themeTint="66"/>
        <w:left w:val="single" w:sz="4" w:space="0" w:color="F484DA" w:themeColor="accent2" w:themeTint="66"/>
        <w:bottom w:val="single" w:sz="4" w:space="0" w:color="F484DA" w:themeColor="accent2" w:themeTint="66"/>
        <w:right w:val="single" w:sz="4" w:space="0" w:color="F484DA" w:themeColor="accent2" w:themeTint="66"/>
        <w:insideH w:val="single" w:sz="4" w:space="0" w:color="F484DA" w:themeColor="accent2" w:themeTint="66"/>
        <w:insideV w:val="single" w:sz="4" w:space="0" w:color="F484DA" w:themeColor="accent2" w:themeTint="66"/>
      </w:tblBorders>
      <w:tblCellMar>
        <w:top w:w="0" w:type="dxa"/>
        <w:left w:w="108" w:type="dxa"/>
        <w:bottom w:w="0" w:type="dxa"/>
        <w:right w:w="108" w:type="dxa"/>
      </w:tblCellMar>
    </w:tblPr>
    <w:tblStylePr w:type="firstRow">
      <w:rPr>
        <w:b/>
        <w:bCs/>
      </w:rPr>
      <w:tblPr/>
      <w:tcPr>
        <w:tcBorders>
          <w:bottom w:val="single" w:sz="12" w:space="0" w:color="EF47C8" w:themeColor="accent2" w:themeTint="99"/>
        </w:tcBorders>
      </w:tcPr>
    </w:tblStylePr>
    <w:tblStylePr w:type="lastRow">
      <w:rPr>
        <w:b/>
        <w:bCs/>
      </w:rPr>
      <w:tblPr/>
      <w:tcPr>
        <w:tcBorders>
          <w:top w:val="double" w:sz="2" w:space="0" w:color="EF47C8"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021730"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052F61" w:themeColor="accent1"/>
        <w:bottom w:val="single" w:sz="4" w:space="10" w:color="052F61" w:themeColor="accent1"/>
      </w:pBdr>
      <w:spacing w:before="360" w:after="360"/>
      <w:ind w:left="864" w:right="864"/>
      <w:jc w:val="center"/>
    </w:pPr>
    <w:rPr>
      <w:i/>
      <w:iCs/>
      <w:color w:val="021730" w:themeColor="accent1" w:themeShade="80"/>
    </w:rPr>
  </w:style>
  <w:style w:type="character" w:customStyle="1" w:styleId="IntenseQuoteChar">
    <w:name w:val="Intense Quote Char"/>
    <w:basedOn w:val="DefaultParagraphFont"/>
    <w:link w:val="IntenseQuote"/>
    <w:uiPriority w:val="30"/>
    <w:semiHidden/>
    <w:rsid w:val="0013333F"/>
    <w:rPr>
      <w:i/>
      <w:iCs/>
      <w:color w:val="021730" w:themeColor="accent1" w:themeShade="80"/>
    </w:rPr>
  </w:style>
  <w:style w:type="character" w:styleId="IntenseReference">
    <w:name w:val="Intense Reference"/>
    <w:basedOn w:val="DefaultParagraphFont"/>
    <w:uiPriority w:val="32"/>
    <w:semiHidden/>
    <w:unhideWhenUsed/>
    <w:rsid w:val="0013333F"/>
    <w:rPr>
      <w:b/>
      <w:bCs/>
      <w:caps w:val="0"/>
      <w:smallCaps/>
      <w:color w:val="021730" w:themeColor="accent1" w:themeShade="80"/>
      <w:spacing w:val="5"/>
    </w:rPr>
  </w:style>
  <w:style w:type="paragraph" w:styleId="BlockText">
    <w:name w:val="Block Text"/>
    <w:basedOn w:val="Normal"/>
    <w:uiPriority w:val="99"/>
    <w:semiHidden/>
    <w:unhideWhenUsed/>
    <w:rsid w:val="0013333F"/>
    <w:pPr>
      <w:pBdr>
        <w:top w:val="single" w:sz="2" w:space="10" w:color="021730" w:themeColor="accent1" w:themeShade="80" w:shadow="1"/>
        <w:left w:val="single" w:sz="2" w:space="10" w:color="021730" w:themeColor="accent1" w:themeShade="80" w:shadow="1"/>
        <w:bottom w:val="single" w:sz="2" w:space="10" w:color="021730" w:themeColor="accent1" w:themeShade="80" w:shadow="1"/>
        <w:right w:val="single" w:sz="2" w:space="10" w:color="021730" w:themeColor="accent1" w:themeShade="80" w:shadow="1"/>
      </w:pBdr>
      <w:ind w:left="1152" w:right="1152"/>
    </w:pPr>
    <w:rPr>
      <w:i/>
      <w:iCs/>
      <w:color w:val="021730" w:themeColor="accent1" w:themeShade="80"/>
    </w:rPr>
  </w:style>
  <w:style w:type="character" w:styleId="Hyperlink">
    <w:name w:val="Hyperlink"/>
    <w:basedOn w:val="DefaultParagraphFont"/>
    <w:uiPriority w:val="99"/>
    <w:unhideWhenUsed/>
    <w:rsid w:val="0013333F"/>
    <w:rPr>
      <w:color w:val="344F0F"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4011A0"/>
    <w:pPr>
      <w:ind w:left="720"/>
      <w:contextualSpacing/>
    </w:pPr>
  </w:style>
  <w:style w:type="paragraph" w:styleId="NormalWeb">
    <w:name w:val="Normal (Web)"/>
    <w:basedOn w:val="Normal"/>
    <w:uiPriority w:val="99"/>
    <w:semiHidden/>
    <w:unhideWhenUsed/>
    <w:rsid w:val="004011A0"/>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styleId="HTMLCode">
    <w:name w:val="HTML Code"/>
    <w:basedOn w:val="DefaultParagraphFont"/>
    <w:uiPriority w:val="99"/>
    <w:semiHidden/>
    <w:unhideWhenUsed/>
    <w:rsid w:val="00713299"/>
    <w:rPr>
      <w:rFonts w:ascii="Courier New" w:eastAsia="Times New Roman" w:hAnsi="Courier New" w:cs="Courier New"/>
      <w:sz w:val="20"/>
      <w:szCs w:val="20"/>
    </w:rPr>
  </w:style>
  <w:style w:type="character" w:customStyle="1" w:styleId="ls3">
    <w:name w:val="ls3"/>
    <w:basedOn w:val="DefaultParagraphFont"/>
    <w:rsid w:val="00D956D1"/>
  </w:style>
  <w:style w:type="character" w:customStyle="1" w:styleId="ls4">
    <w:name w:val="ls4"/>
    <w:basedOn w:val="DefaultParagraphFont"/>
    <w:rsid w:val="00D956D1"/>
  </w:style>
  <w:style w:type="character" w:customStyle="1" w:styleId="ff2">
    <w:name w:val="ff2"/>
    <w:basedOn w:val="DefaultParagraphFont"/>
    <w:rsid w:val="00D956D1"/>
  </w:style>
  <w:style w:type="character" w:customStyle="1" w:styleId="ff4">
    <w:name w:val="ff4"/>
    <w:basedOn w:val="DefaultParagraphFont"/>
    <w:rsid w:val="00D956D1"/>
  </w:style>
  <w:style w:type="character" w:customStyle="1" w:styleId="ff1">
    <w:name w:val="ff1"/>
    <w:basedOn w:val="DefaultParagraphFont"/>
    <w:rsid w:val="00D9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8006">
      <w:bodyDiv w:val="1"/>
      <w:marLeft w:val="0"/>
      <w:marRight w:val="0"/>
      <w:marTop w:val="0"/>
      <w:marBottom w:val="0"/>
      <w:divBdr>
        <w:top w:val="none" w:sz="0" w:space="0" w:color="auto"/>
        <w:left w:val="none" w:sz="0" w:space="0" w:color="auto"/>
        <w:bottom w:val="none" w:sz="0" w:space="0" w:color="auto"/>
        <w:right w:val="none" w:sz="0" w:space="0" w:color="auto"/>
      </w:divBdr>
    </w:div>
    <w:div w:id="97524611">
      <w:bodyDiv w:val="1"/>
      <w:marLeft w:val="0"/>
      <w:marRight w:val="0"/>
      <w:marTop w:val="0"/>
      <w:marBottom w:val="0"/>
      <w:divBdr>
        <w:top w:val="none" w:sz="0" w:space="0" w:color="auto"/>
        <w:left w:val="none" w:sz="0" w:space="0" w:color="auto"/>
        <w:bottom w:val="none" w:sz="0" w:space="0" w:color="auto"/>
        <w:right w:val="none" w:sz="0" w:space="0" w:color="auto"/>
      </w:divBdr>
    </w:div>
    <w:div w:id="386102670">
      <w:bodyDiv w:val="1"/>
      <w:marLeft w:val="0"/>
      <w:marRight w:val="0"/>
      <w:marTop w:val="0"/>
      <w:marBottom w:val="0"/>
      <w:divBdr>
        <w:top w:val="none" w:sz="0" w:space="0" w:color="auto"/>
        <w:left w:val="none" w:sz="0" w:space="0" w:color="auto"/>
        <w:bottom w:val="none" w:sz="0" w:space="0" w:color="auto"/>
        <w:right w:val="none" w:sz="0" w:space="0" w:color="auto"/>
      </w:divBdr>
    </w:div>
    <w:div w:id="638536137">
      <w:bodyDiv w:val="1"/>
      <w:marLeft w:val="0"/>
      <w:marRight w:val="0"/>
      <w:marTop w:val="0"/>
      <w:marBottom w:val="0"/>
      <w:divBdr>
        <w:top w:val="none" w:sz="0" w:space="0" w:color="auto"/>
        <w:left w:val="none" w:sz="0" w:space="0" w:color="auto"/>
        <w:bottom w:val="none" w:sz="0" w:space="0" w:color="auto"/>
        <w:right w:val="none" w:sz="0" w:space="0" w:color="auto"/>
      </w:divBdr>
    </w:div>
    <w:div w:id="783234881">
      <w:bodyDiv w:val="1"/>
      <w:marLeft w:val="0"/>
      <w:marRight w:val="0"/>
      <w:marTop w:val="0"/>
      <w:marBottom w:val="0"/>
      <w:divBdr>
        <w:top w:val="none" w:sz="0" w:space="0" w:color="auto"/>
        <w:left w:val="none" w:sz="0" w:space="0" w:color="auto"/>
        <w:bottom w:val="none" w:sz="0" w:space="0" w:color="auto"/>
        <w:right w:val="none" w:sz="0" w:space="0" w:color="auto"/>
      </w:divBdr>
    </w:div>
    <w:div w:id="1044332490">
      <w:bodyDiv w:val="1"/>
      <w:marLeft w:val="0"/>
      <w:marRight w:val="0"/>
      <w:marTop w:val="0"/>
      <w:marBottom w:val="0"/>
      <w:divBdr>
        <w:top w:val="none" w:sz="0" w:space="0" w:color="auto"/>
        <w:left w:val="none" w:sz="0" w:space="0" w:color="auto"/>
        <w:bottom w:val="none" w:sz="0" w:space="0" w:color="auto"/>
        <w:right w:val="none" w:sz="0" w:space="0" w:color="auto"/>
      </w:divBdr>
    </w:div>
    <w:div w:id="1172187934">
      <w:bodyDiv w:val="1"/>
      <w:marLeft w:val="0"/>
      <w:marRight w:val="0"/>
      <w:marTop w:val="0"/>
      <w:marBottom w:val="0"/>
      <w:divBdr>
        <w:top w:val="none" w:sz="0" w:space="0" w:color="auto"/>
        <w:left w:val="none" w:sz="0" w:space="0" w:color="auto"/>
        <w:bottom w:val="none" w:sz="0" w:space="0" w:color="auto"/>
        <w:right w:val="none" w:sz="0" w:space="0" w:color="auto"/>
      </w:divBdr>
    </w:div>
    <w:div w:id="1304002460">
      <w:bodyDiv w:val="1"/>
      <w:marLeft w:val="0"/>
      <w:marRight w:val="0"/>
      <w:marTop w:val="0"/>
      <w:marBottom w:val="0"/>
      <w:divBdr>
        <w:top w:val="none" w:sz="0" w:space="0" w:color="auto"/>
        <w:left w:val="none" w:sz="0" w:space="0" w:color="auto"/>
        <w:bottom w:val="none" w:sz="0" w:space="0" w:color="auto"/>
        <w:right w:val="none" w:sz="0" w:space="0" w:color="auto"/>
      </w:divBdr>
    </w:div>
    <w:div w:id="1466194259">
      <w:bodyDiv w:val="1"/>
      <w:marLeft w:val="0"/>
      <w:marRight w:val="0"/>
      <w:marTop w:val="0"/>
      <w:marBottom w:val="0"/>
      <w:divBdr>
        <w:top w:val="none" w:sz="0" w:space="0" w:color="auto"/>
        <w:left w:val="none" w:sz="0" w:space="0" w:color="auto"/>
        <w:bottom w:val="none" w:sz="0" w:space="0" w:color="auto"/>
        <w:right w:val="none" w:sz="0" w:space="0" w:color="auto"/>
      </w:divBdr>
    </w:div>
    <w:div w:id="1551499716">
      <w:bodyDiv w:val="1"/>
      <w:marLeft w:val="0"/>
      <w:marRight w:val="0"/>
      <w:marTop w:val="0"/>
      <w:marBottom w:val="0"/>
      <w:divBdr>
        <w:top w:val="none" w:sz="0" w:space="0" w:color="auto"/>
        <w:left w:val="none" w:sz="0" w:space="0" w:color="auto"/>
        <w:bottom w:val="none" w:sz="0" w:space="0" w:color="auto"/>
        <w:right w:val="none" w:sz="0" w:space="0" w:color="auto"/>
      </w:divBdr>
    </w:div>
    <w:div w:id="1674408304">
      <w:bodyDiv w:val="1"/>
      <w:marLeft w:val="0"/>
      <w:marRight w:val="0"/>
      <w:marTop w:val="0"/>
      <w:marBottom w:val="0"/>
      <w:divBdr>
        <w:top w:val="none" w:sz="0" w:space="0" w:color="auto"/>
        <w:left w:val="none" w:sz="0" w:space="0" w:color="auto"/>
        <w:bottom w:val="none" w:sz="0" w:space="0" w:color="auto"/>
        <w:right w:val="none" w:sz="0" w:space="0" w:color="auto"/>
      </w:divBdr>
    </w:div>
    <w:div w:id="1686439166">
      <w:bodyDiv w:val="1"/>
      <w:marLeft w:val="0"/>
      <w:marRight w:val="0"/>
      <w:marTop w:val="0"/>
      <w:marBottom w:val="0"/>
      <w:divBdr>
        <w:top w:val="none" w:sz="0" w:space="0" w:color="auto"/>
        <w:left w:val="none" w:sz="0" w:space="0" w:color="auto"/>
        <w:bottom w:val="none" w:sz="0" w:space="0" w:color="auto"/>
        <w:right w:val="none" w:sz="0" w:space="0" w:color="auto"/>
      </w:divBdr>
    </w:div>
    <w:div w:id="1712531034">
      <w:bodyDiv w:val="1"/>
      <w:marLeft w:val="0"/>
      <w:marRight w:val="0"/>
      <w:marTop w:val="0"/>
      <w:marBottom w:val="0"/>
      <w:divBdr>
        <w:top w:val="none" w:sz="0" w:space="0" w:color="auto"/>
        <w:left w:val="none" w:sz="0" w:space="0" w:color="auto"/>
        <w:bottom w:val="none" w:sz="0" w:space="0" w:color="auto"/>
        <w:right w:val="none" w:sz="0" w:space="0" w:color="auto"/>
      </w:divBdr>
    </w:div>
    <w:div w:id="1752578833">
      <w:bodyDiv w:val="1"/>
      <w:marLeft w:val="0"/>
      <w:marRight w:val="0"/>
      <w:marTop w:val="0"/>
      <w:marBottom w:val="0"/>
      <w:divBdr>
        <w:top w:val="none" w:sz="0" w:space="0" w:color="auto"/>
        <w:left w:val="none" w:sz="0" w:space="0" w:color="auto"/>
        <w:bottom w:val="none" w:sz="0" w:space="0" w:color="auto"/>
        <w:right w:val="none" w:sz="0" w:space="0" w:color="auto"/>
      </w:divBdr>
    </w:div>
    <w:div w:id="1964995036">
      <w:bodyDiv w:val="1"/>
      <w:marLeft w:val="0"/>
      <w:marRight w:val="0"/>
      <w:marTop w:val="0"/>
      <w:marBottom w:val="0"/>
      <w:divBdr>
        <w:top w:val="none" w:sz="0" w:space="0" w:color="auto"/>
        <w:left w:val="none" w:sz="0" w:space="0" w:color="auto"/>
        <w:bottom w:val="none" w:sz="0" w:space="0" w:color="auto"/>
        <w:right w:val="none" w:sz="0" w:space="0" w:color="auto"/>
      </w:divBdr>
    </w:div>
    <w:div w:id="2063819430">
      <w:bodyDiv w:val="1"/>
      <w:marLeft w:val="0"/>
      <w:marRight w:val="0"/>
      <w:marTop w:val="0"/>
      <w:marBottom w:val="0"/>
      <w:divBdr>
        <w:top w:val="none" w:sz="0" w:space="0" w:color="auto"/>
        <w:left w:val="none" w:sz="0" w:space="0" w:color="auto"/>
        <w:bottom w:val="none" w:sz="0" w:space="0" w:color="auto"/>
        <w:right w:val="none" w:sz="0" w:space="0" w:color="auto"/>
      </w:divBdr>
      <w:divsChild>
        <w:div w:id="623199935">
          <w:marLeft w:val="0"/>
          <w:marRight w:val="0"/>
          <w:marTop w:val="0"/>
          <w:marBottom w:val="0"/>
          <w:divBdr>
            <w:top w:val="none" w:sz="0" w:space="0" w:color="auto"/>
            <w:left w:val="none" w:sz="0" w:space="0" w:color="auto"/>
            <w:bottom w:val="none" w:sz="0" w:space="0" w:color="auto"/>
            <w:right w:val="none" w:sz="0" w:space="0" w:color="auto"/>
          </w:divBdr>
        </w:div>
        <w:div w:id="640962477">
          <w:marLeft w:val="0"/>
          <w:marRight w:val="0"/>
          <w:marTop w:val="0"/>
          <w:marBottom w:val="0"/>
          <w:divBdr>
            <w:top w:val="none" w:sz="0" w:space="0" w:color="auto"/>
            <w:left w:val="none" w:sz="0" w:space="0" w:color="auto"/>
            <w:bottom w:val="none" w:sz="0" w:space="0" w:color="auto"/>
            <w:right w:val="none" w:sz="0" w:space="0" w:color="auto"/>
          </w:divBdr>
        </w:div>
        <w:div w:id="1074622925">
          <w:marLeft w:val="0"/>
          <w:marRight w:val="0"/>
          <w:marTop w:val="0"/>
          <w:marBottom w:val="0"/>
          <w:divBdr>
            <w:top w:val="none" w:sz="0" w:space="0" w:color="auto"/>
            <w:left w:val="none" w:sz="0" w:space="0" w:color="auto"/>
            <w:bottom w:val="none" w:sz="0" w:space="0" w:color="auto"/>
            <w:right w:val="none" w:sz="0" w:space="0" w:color="auto"/>
          </w:divBdr>
        </w:div>
        <w:div w:id="2040277614">
          <w:marLeft w:val="0"/>
          <w:marRight w:val="0"/>
          <w:marTop w:val="0"/>
          <w:marBottom w:val="0"/>
          <w:divBdr>
            <w:top w:val="none" w:sz="0" w:space="0" w:color="auto"/>
            <w:left w:val="none" w:sz="0" w:space="0" w:color="auto"/>
            <w:bottom w:val="none" w:sz="0" w:space="0" w:color="auto"/>
            <w:right w:val="none" w:sz="0" w:space="0" w:color="auto"/>
          </w:divBdr>
        </w:div>
        <w:div w:id="1284120695">
          <w:marLeft w:val="0"/>
          <w:marRight w:val="0"/>
          <w:marTop w:val="0"/>
          <w:marBottom w:val="0"/>
          <w:divBdr>
            <w:top w:val="none" w:sz="0" w:space="0" w:color="auto"/>
            <w:left w:val="none" w:sz="0" w:space="0" w:color="auto"/>
            <w:bottom w:val="none" w:sz="0" w:space="0" w:color="auto"/>
            <w:right w:val="none" w:sz="0" w:space="0" w:color="auto"/>
          </w:divBdr>
        </w:div>
        <w:div w:id="304549487">
          <w:marLeft w:val="0"/>
          <w:marRight w:val="0"/>
          <w:marTop w:val="0"/>
          <w:marBottom w:val="0"/>
          <w:divBdr>
            <w:top w:val="none" w:sz="0" w:space="0" w:color="auto"/>
            <w:left w:val="none" w:sz="0" w:space="0" w:color="auto"/>
            <w:bottom w:val="none" w:sz="0" w:space="0" w:color="auto"/>
            <w:right w:val="none" w:sz="0" w:space="0" w:color="auto"/>
          </w:divBdr>
        </w:div>
        <w:div w:id="1293631200">
          <w:marLeft w:val="0"/>
          <w:marRight w:val="0"/>
          <w:marTop w:val="0"/>
          <w:marBottom w:val="0"/>
          <w:divBdr>
            <w:top w:val="none" w:sz="0" w:space="0" w:color="auto"/>
            <w:left w:val="none" w:sz="0" w:space="0" w:color="auto"/>
            <w:bottom w:val="none" w:sz="0" w:space="0" w:color="auto"/>
            <w:right w:val="none" w:sz="0" w:space="0" w:color="auto"/>
          </w:divBdr>
        </w:div>
        <w:div w:id="807354660">
          <w:marLeft w:val="0"/>
          <w:marRight w:val="0"/>
          <w:marTop w:val="0"/>
          <w:marBottom w:val="0"/>
          <w:divBdr>
            <w:top w:val="none" w:sz="0" w:space="0" w:color="auto"/>
            <w:left w:val="none" w:sz="0" w:space="0" w:color="auto"/>
            <w:bottom w:val="none" w:sz="0" w:space="0" w:color="auto"/>
            <w:right w:val="none" w:sz="0" w:space="0" w:color="auto"/>
          </w:divBdr>
        </w:div>
        <w:div w:id="773749635">
          <w:marLeft w:val="0"/>
          <w:marRight w:val="0"/>
          <w:marTop w:val="0"/>
          <w:marBottom w:val="0"/>
          <w:divBdr>
            <w:top w:val="none" w:sz="0" w:space="0" w:color="auto"/>
            <w:left w:val="none" w:sz="0" w:space="0" w:color="auto"/>
            <w:bottom w:val="none" w:sz="0" w:space="0" w:color="auto"/>
            <w:right w:val="none" w:sz="0" w:space="0" w:color="auto"/>
          </w:divBdr>
        </w:div>
        <w:div w:id="1998457724">
          <w:marLeft w:val="0"/>
          <w:marRight w:val="0"/>
          <w:marTop w:val="0"/>
          <w:marBottom w:val="0"/>
          <w:divBdr>
            <w:top w:val="none" w:sz="0" w:space="0" w:color="auto"/>
            <w:left w:val="none" w:sz="0" w:space="0" w:color="auto"/>
            <w:bottom w:val="none" w:sz="0" w:space="0" w:color="auto"/>
            <w:right w:val="none" w:sz="0" w:space="0" w:color="auto"/>
          </w:divBdr>
        </w:div>
        <w:div w:id="748573193">
          <w:marLeft w:val="0"/>
          <w:marRight w:val="0"/>
          <w:marTop w:val="0"/>
          <w:marBottom w:val="0"/>
          <w:divBdr>
            <w:top w:val="none" w:sz="0" w:space="0" w:color="auto"/>
            <w:left w:val="none" w:sz="0" w:space="0" w:color="auto"/>
            <w:bottom w:val="none" w:sz="0" w:space="0" w:color="auto"/>
            <w:right w:val="none" w:sz="0" w:space="0" w:color="auto"/>
          </w:divBdr>
        </w:div>
        <w:div w:id="890196205">
          <w:marLeft w:val="0"/>
          <w:marRight w:val="0"/>
          <w:marTop w:val="0"/>
          <w:marBottom w:val="0"/>
          <w:divBdr>
            <w:top w:val="none" w:sz="0" w:space="0" w:color="auto"/>
            <w:left w:val="none" w:sz="0" w:space="0" w:color="auto"/>
            <w:bottom w:val="none" w:sz="0" w:space="0" w:color="auto"/>
            <w:right w:val="none" w:sz="0" w:space="0" w:color="auto"/>
          </w:divBdr>
        </w:div>
        <w:div w:id="819350462">
          <w:marLeft w:val="0"/>
          <w:marRight w:val="0"/>
          <w:marTop w:val="0"/>
          <w:marBottom w:val="0"/>
          <w:divBdr>
            <w:top w:val="none" w:sz="0" w:space="0" w:color="auto"/>
            <w:left w:val="none" w:sz="0" w:space="0" w:color="auto"/>
            <w:bottom w:val="none" w:sz="0" w:space="0" w:color="auto"/>
            <w:right w:val="none" w:sz="0" w:space="0" w:color="auto"/>
          </w:divBdr>
        </w:div>
        <w:div w:id="1471290847">
          <w:marLeft w:val="0"/>
          <w:marRight w:val="0"/>
          <w:marTop w:val="0"/>
          <w:marBottom w:val="0"/>
          <w:divBdr>
            <w:top w:val="none" w:sz="0" w:space="0" w:color="auto"/>
            <w:left w:val="none" w:sz="0" w:space="0" w:color="auto"/>
            <w:bottom w:val="none" w:sz="0" w:space="0" w:color="auto"/>
            <w:right w:val="none" w:sz="0" w:space="0" w:color="auto"/>
          </w:divBdr>
        </w:div>
        <w:div w:id="316345703">
          <w:marLeft w:val="0"/>
          <w:marRight w:val="0"/>
          <w:marTop w:val="0"/>
          <w:marBottom w:val="0"/>
          <w:divBdr>
            <w:top w:val="none" w:sz="0" w:space="0" w:color="auto"/>
            <w:left w:val="none" w:sz="0" w:space="0" w:color="auto"/>
            <w:bottom w:val="none" w:sz="0" w:space="0" w:color="auto"/>
            <w:right w:val="none" w:sz="0" w:space="0" w:color="auto"/>
          </w:divBdr>
        </w:div>
        <w:div w:id="743185198">
          <w:marLeft w:val="0"/>
          <w:marRight w:val="0"/>
          <w:marTop w:val="0"/>
          <w:marBottom w:val="0"/>
          <w:divBdr>
            <w:top w:val="none" w:sz="0" w:space="0" w:color="auto"/>
            <w:left w:val="none" w:sz="0" w:space="0" w:color="auto"/>
            <w:bottom w:val="none" w:sz="0" w:space="0" w:color="auto"/>
            <w:right w:val="none" w:sz="0" w:space="0" w:color="auto"/>
          </w:divBdr>
        </w:div>
        <w:div w:id="841317180">
          <w:marLeft w:val="0"/>
          <w:marRight w:val="0"/>
          <w:marTop w:val="0"/>
          <w:marBottom w:val="0"/>
          <w:divBdr>
            <w:top w:val="none" w:sz="0" w:space="0" w:color="auto"/>
            <w:left w:val="none" w:sz="0" w:space="0" w:color="auto"/>
            <w:bottom w:val="none" w:sz="0" w:space="0" w:color="auto"/>
            <w:right w:val="none" w:sz="0" w:space="0" w:color="auto"/>
          </w:divBdr>
        </w:div>
        <w:div w:id="1579561448">
          <w:marLeft w:val="0"/>
          <w:marRight w:val="0"/>
          <w:marTop w:val="0"/>
          <w:marBottom w:val="0"/>
          <w:divBdr>
            <w:top w:val="none" w:sz="0" w:space="0" w:color="auto"/>
            <w:left w:val="none" w:sz="0" w:space="0" w:color="auto"/>
            <w:bottom w:val="none" w:sz="0" w:space="0" w:color="auto"/>
            <w:right w:val="none" w:sz="0" w:space="0" w:color="auto"/>
          </w:divBdr>
        </w:div>
        <w:div w:id="788279186">
          <w:marLeft w:val="0"/>
          <w:marRight w:val="0"/>
          <w:marTop w:val="0"/>
          <w:marBottom w:val="0"/>
          <w:divBdr>
            <w:top w:val="none" w:sz="0" w:space="0" w:color="auto"/>
            <w:left w:val="none" w:sz="0" w:space="0" w:color="auto"/>
            <w:bottom w:val="none" w:sz="0" w:space="0" w:color="auto"/>
            <w:right w:val="none" w:sz="0" w:space="0" w:color="auto"/>
          </w:divBdr>
        </w:div>
        <w:div w:id="2126151179">
          <w:marLeft w:val="0"/>
          <w:marRight w:val="0"/>
          <w:marTop w:val="0"/>
          <w:marBottom w:val="0"/>
          <w:divBdr>
            <w:top w:val="none" w:sz="0" w:space="0" w:color="auto"/>
            <w:left w:val="none" w:sz="0" w:space="0" w:color="auto"/>
            <w:bottom w:val="none" w:sz="0" w:space="0" w:color="auto"/>
            <w:right w:val="none" w:sz="0" w:space="0" w:color="auto"/>
          </w:divBdr>
        </w:div>
        <w:div w:id="70949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Structured_data" TargetMode="External"/><Relationship Id="rId26" Type="http://schemas.openxmlformats.org/officeDocument/2006/relationships/hyperlink" Target="https://en.wikipedia.org/wiki/Named_entity_recognition" TargetMode="External"/><Relationship Id="rId39" Type="http://schemas.openxmlformats.org/officeDocument/2006/relationships/image" Target="media/image6.png"/><Relationship Id="rId21" Type="http://schemas.openxmlformats.org/officeDocument/2006/relationships/hyperlink" Target="https://en.wikipedia.org/wiki/Text_categorization" TargetMode="External"/><Relationship Id="rId34" Type="http://schemas.openxmlformats.org/officeDocument/2006/relationships/hyperlink" Target="https://en.wikipedia.org/wiki/Predictive_analytics" TargetMode="External"/><Relationship Id="rId42" Type="http://schemas.openxmlformats.org/officeDocument/2006/relationships/image" Target="media/image8.png"/><Relationship Id="rId47" Type="http://schemas.openxmlformats.org/officeDocument/2006/relationships/hyperlink" Target="https://en.wikipedia.org/wiki/Voice_of_the_customer" TargetMode="External"/><Relationship Id="rId50" Type="http://schemas.openxmlformats.org/officeDocument/2006/relationships/hyperlink" Target="https://en.wikipedia.org/wiki/Appraisal_theory" TargetMode="External"/><Relationship Id="rId55" Type="http://schemas.openxmlformats.org/officeDocument/2006/relationships/image" Target="media/image13.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Pattern_recognition" TargetMode="External"/><Relationship Id="rId29" Type="http://schemas.openxmlformats.org/officeDocument/2006/relationships/hyperlink" Target="https://en.wikipedia.org/wiki/Pattern_recognition" TargetMode="External"/><Relationship Id="rId11" Type="http://schemas.openxmlformats.org/officeDocument/2006/relationships/hyperlink" Target="https://github.com/conversationai/unintended-ml-bias-analysis" TargetMode="External"/><Relationship Id="rId24" Type="http://schemas.openxmlformats.org/officeDocument/2006/relationships/hyperlink" Target="https://en.wikipedia.org/wiki/Sentiment_analysis" TargetMode="External"/><Relationship Id="rId32" Type="http://schemas.openxmlformats.org/officeDocument/2006/relationships/hyperlink" Target="https://en.wikipedia.org/wiki/Information_extraction" TargetMode="External"/><Relationship Id="rId37" Type="http://schemas.openxmlformats.org/officeDocument/2006/relationships/hyperlink" Target="https://en.wikipedia.org/wiki/Predictive_classification" TargetMode="External"/><Relationship Id="rId40" Type="http://schemas.openxmlformats.org/officeDocument/2006/relationships/image" Target="media/image7.png"/><Relationship Id="rId45" Type="http://schemas.openxmlformats.org/officeDocument/2006/relationships/hyperlink" Target="https://en.wikipedia.org/wiki/Computational_linguistics" TargetMode="External"/><Relationship Id="rId53" Type="http://schemas.openxmlformats.org/officeDocument/2006/relationships/image" Target="media/image11.png"/><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glossaryDocument" Target="glossary/document.xml"/><Relationship Id="rId19" Type="http://schemas.openxmlformats.org/officeDocument/2006/relationships/hyperlink" Target="https://en.wikipedia.org/wiki/Relevance_(information_retrieval)" TargetMode="External"/><Relationship Id="rId14" Type="http://schemas.openxmlformats.org/officeDocument/2006/relationships/hyperlink" Target="https://en.wikipedia.org/wiki/Information" TargetMode="External"/><Relationship Id="rId22" Type="http://schemas.openxmlformats.org/officeDocument/2006/relationships/hyperlink" Target="https://en.wikipedia.org/wiki/Text_clustering" TargetMode="External"/><Relationship Id="rId27" Type="http://schemas.openxmlformats.org/officeDocument/2006/relationships/hyperlink" Target="https://en.wikipedia.org/wiki/Information_retrieval" TargetMode="External"/><Relationship Id="rId30" Type="http://schemas.openxmlformats.org/officeDocument/2006/relationships/hyperlink" Target="https://en.wikipedia.org/wiki/Tag_(metadata)" TargetMode="External"/><Relationship Id="rId35" Type="http://schemas.openxmlformats.org/officeDocument/2006/relationships/hyperlink" Target="https://en.wikipedia.org/wiki/Natural_language_processing" TargetMode="External"/><Relationship Id="rId43" Type="http://schemas.openxmlformats.org/officeDocument/2006/relationships/hyperlink" Target="https://en.wikipedia.org/wiki/Natural_language_processing" TargetMode="External"/><Relationship Id="rId48" Type="http://schemas.openxmlformats.org/officeDocument/2006/relationships/hyperlink" Target="https://en.wikipedia.org/wiki/Marketing" TargetMode="External"/><Relationship Id="rId56" Type="http://schemas.openxmlformats.org/officeDocument/2006/relationships/hyperlink" Target="http://datameetsmedia.com/vader-sentiment-analysis-explained/" TargetMode="External"/><Relationship Id="rId8" Type="http://schemas.openxmlformats.org/officeDocument/2006/relationships/hyperlink" Target="https://conversationai.github.io/"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n.wikipedia.org/wiki/Database" TargetMode="External"/><Relationship Id="rId25" Type="http://schemas.openxmlformats.org/officeDocument/2006/relationships/hyperlink" Target="https://en.wikipedia.org/wiki/Document_summarization" TargetMode="External"/><Relationship Id="rId33" Type="http://schemas.openxmlformats.org/officeDocument/2006/relationships/hyperlink" Target="https://en.wikipedia.org/wiki/Information_visualization" TargetMode="External"/><Relationship Id="rId38" Type="http://schemas.openxmlformats.org/officeDocument/2006/relationships/image" Target="media/image5.png"/><Relationship Id="rId46" Type="http://schemas.openxmlformats.org/officeDocument/2006/relationships/hyperlink" Target="https://en.wikipedia.org/wiki/Biometrics" TargetMode="External"/><Relationship Id="rId59" Type="http://schemas.openxmlformats.org/officeDocument/2006/relationships/header" Target="header1.xml"/><Relationship Id="rId20" Type="http://schemas.openxmlformats.org/officeDocument/2006/relationships/hyperlink" Target="https://en.wikipedia.org/wiki/Novelty_(patent)" TargetMode="External"/><Relationship Id="rId41" Type="http://schemas.openxmlformats.org/officeDocument/2006/relationships/hyperlink" Target="https://en.wikipedia.org/wiki/Tag_(metadata)" TargetMode="External"/><Relationship Id="rId54" Type="http://schemas.openxmlformats.org/officeDocument/2006/relationships/image" Target="media/image12.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lain_text" TargetMode="External"/><Relationship Id="rId23" Type="http://schemas.openxmlformats.org/officeDocument/2006/relationships/hyperlink" Target="https://en.wikipedia.org/wiki/Concept_mining" TargetMode="External"/><Relationship Id="rId28" Type="http://schemas.openxmlformats.org/officeDocument/2006/relationships/hyperlink" Target="https://en.wikipedia.org/wiki/Lexical_analysis" TargetMode="External"/><Relationship Id="rId36" Type="http://schemas.openxmlformats.org/officeDocument/2006/relationships/hyperlink" Target="https://en.wikipedia.org/wiki/Natural_language" TargetMode="External"/><Relationship Id="rId49" Type="http://schemas.openxmlformats.org/officeDocument/2006/relationships/hyperlink" Target="https://en.wikipedia.org/wiki/Customer_relationship_management" TargetMode="External"/><Relationship Id="rId57" Type="http://schemas.openxmlformats.org/officeDocument/2006/relationships/hyperlink" Target="https://en.wikipedia.org/wiki/Sentiment_analysis" TargetMode="External"/><Relationship Id="rId10" Type="http://schemas.openxmlformats.org/officeDocument/2006/relationships/hyperlink" Target="https://perspectiveapi.com/" TargetMode="External"/><Relationship Id="rId31" Type="http://schemas.openxmlformats.org/officeDocument/2006/relationships/hyperlink" Target="https://en.wikipedia.org/wiki/Annotation" TargetMode="External"/><Relationship Id="rId44" Type="http://schemas.openxmlformats.org/officeDocument/2006/relationships/hyperlink" Target="https://en.wikipedia.org/wiki/Text_analytics"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goo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B51C98A9714A6A80BA5ADCFE01DC81"/>
        <w:category>
          <w:name w:val="General"/>
          <w:gallery w:val="placeholder"/>
        </w:category>
        <w:types>
          <w:type w:val="bbPlcHdr"/>
        </w:types>
        <w:behaviors>
          <w:behavior w:val="content"/>
        </w:behaviors>
        <w:guid w:val="{5F03B888-B50A-4588-B7E0-AC5D74EFCF94}"/>
      </w:docPartPr>
      <w:docPartBody>
        <w:p w:rsidR="003350D4" w:rsidRDefault="005979B8">
          <w:pPr>
            <w:pStyle w:val="79B51C98A9714A6A80BA5ADCFE01DC81"/>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Irihit">
    <w:altName w:val="Times New Roman"/>
    <w:panose1 w:val="00000000000000000000"/>
    <w:charset w:val="00"/>
    <w:family w:val="roman"/>
    <w:notTrueType/>
    <w:pitch w:val="default"/>
  </w:font>
  <w:font w:name="Iritis">
    <w:altName w:val="Times New Roman"/>
    <w:panose1 w:val="00000000000000000000"/>
    <w:charset w:val="00"/>
    <w:family w:val="roman"/>
    <w:notTrueType/>
    <w:pitch w:val="default"/>
  </w:font>
  <w:font w:name="Iriitis">
    <w:altName w:val="Times New Roman"/>
    <w:panose1 w:val="00000000000000000000"/>
    <w:charset w:val="00"/>
    <w:family w:val="roman"/>
    <w:notTrueType/>
    <w:pitch w:val="default"/>
  </w:font>
  <w:font w:name="Irist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B8"/>
    <w:rsid w:val="003350D4"/>
    <w:rsid w:val="005979B8"/>
    <w:rsid w:val="0099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C976331544EFEA671A08092F74180">
    <w:name w:val="D21C976331544EFEA671A08092F74180"/>
  </w:style>
  <w:style w:type="paragraph" w:customStyle="1" w:styleId="DCABA037C4014B788BF90D98AECBA256">
    <w:name w:val="DCABA037C4014B788BF90D98AECBA256"/>
  </w:style>
  <w:style w:type="paragraph" w:customStyle="1" w:styleId="25A4A52E3D144030A0EDED4D1BD79018">
    <w:name w:val="25A4A52E3D144030A0EDED4D1BD79018"/>
  </w:style>
  <w:style w:type="paragraph" w:customStyle="1" w:styleId="5B124DD5C4ED4C799CCA73EB0AF45290">
    <w:name w:val="5B124DD5C4ED4C799CCA73EB0AF45290"/>
  </w:style>
  <w:style w:type="paragraph" w:customStyle="1" w:styleId="914E70F16B674D35AB849867D8DCFD4F">
    <w:name w:val="914E70F16B674D35AB849867D8DCFD4F"/>
  </w:style>
  <w:style w:type="paragraph" w:customStyle="1" w:styleId="8D1F349314E043E48DAA9FBA8390D6AD">
    <w:name w:val="8D1F349314E043E48DAA9FBA8390D6AD"/>
  </w:style>
  <w:style w:type="paragraph" w:customStyle="1" w:styleId="48B77FA75057449096237E25E19C1CA8">
    <w:name w:val="48B77FA75057449096237E25E19C1CA8"/>
  </w:style>
  <w:style w:type="paragraph" w:customStyle="1" w:styleId="CF1C9D6954A7467DA669EF3C74334836">
    <w:name w:val="CF1C9D6954A7467DA669EF3C74334836"/>
  </w:style>
  <w:style w:type="paragraph" w:customStyle="1" w:styleId="0FC7877EC36B48C8A4715965F6658B96">
    <w:name w:val="0FC7877EC36B48C8A4715965F6658B96"/>
  </w:style>
  <w:style w:type="paragraph" w:customStyle="1" w:styleId="31A530EEF0284D42932B02833737A5AB">
    <w:name w:val="31A530EEF0284D42932B02833737A5AB"/>
  </w:style>
  <w:style w:type="paragraph" w:customStyle="1" w:styleId="248E6E2E27F04F26A90A8EA5120792CC">
    <w:name w:val="248E6E2E27F04F26A90A8EA5120792CC"/>
  </w:style>
  <w:style w:type="paragraph" w:customStyle="1" w:styleId="1F4E0A6B69F249CCBDED2F2591050027">
    <w:name w:val="1F4E0A6B69F249CCBDED2F2591050027"/>
  </w:style>
  <w:style w:type="paragraph" w:customStyle="1" w:styleId="B0BE20EF869E449AA0B4147213EDD166">
    <w:name w:val="B0BE20EF869E449AA0B4147213EDD166"/>
  </w:style>
  <w:style w:type="paragraph" w:customStyle="1" w:styleId="EBB1855329344EC390A09C68160D53CD">
    <w:name w:val="EBB1855329344EC390A09C68160D53CD"/>
  </w:style>
  <w:style w:type="paragraph" w:customStyle="1" w:styleId="8197389C72D64A8E9DE00DFD0A67153F">
    <w:name w:val="8197389C72D64A8E9DE00DFD0A67153F"/>
  </w:style>
  <w:style w:type="paragraph" w:customStyle="1" w:styleId="20E21E4642384C3F8C28D1347801B8F5">
    <w:name w:val="20E21E4642384C3F8C28D1347801B8F5"/>
  </w:style>
  <w:style w:type="paragraph" w:customStyle="1" w:styleId="9A384E1401BA4E15A1FC4284DB57266D">
    <w:name w:val="9A384E1401BA4E15A1FC4284DB57266D"/>
  </w:style>
  <w:style w:type="paragraph" w:customStyle="1" w:styleId="9AE07676A30C487FB62F92687819890F">
    <w:name w:val="9AE07676A30C487FB62F92687819890F"/>
  </w:style>
  <w:style w:type="paragraph" w:customStyle="1" w:styleId="BA090FEE2C934F7CBAAD4D76A7ED1A02">
    <w:name w:val="BA090FEE2C934F7CBAAD4D76A7ED1A02"/>
  </w:style>
  <w:style w:type="paragraph" w:customStyle="1" w:styleId="88756CBC7CE04355802E2C577F7B662B">
    <w:name w:val="88756CBC7CE04355802E2C577F7B662B"/>
  </w:style>
  <w:style w:type="paragraph" w:customStyle="1" w:styleId="505E838AB3FE494F95D2FE9BFC7C93C7">
    <w:name w:val="505E838AB3FE494F95D2FE9BFC7C93C7"/>
  </w:style>
  <w:style w:type="paragraph" w:customStyle="1" w:styleId="4058FE9AF5E948E18771069B53AF2FD5">
    <w:name w:val="4058FE9AF5E948E18771069B53AF2FD5"/>
  </w:style>
  <w:style w:type="paragraph" w:customStyle="1" w:styleId="73E4F0B72F8246DDBD8C8494E358BC1A">
    <w:name w:val="73E4F0B72F8246DDBD8C8494E358BC1A"/>
  </w:style>
  <w:style w:type="paragraph" w:customStyle="1" w:styleId="8622334D9B5044A0A500E72420BD5E1D">
    <w:name w:val="8622334D9B5044A0A500E72420BD5E1D"/>
  </w:style>
  <w:style w:type="paragraph" w:customStyle="1" w:styleId="760279C992484A04A5CC3E4AD9FBD5C0">
    <w:name w:val="760279C992484A04A5CC3E4AD9FBD5C0"/>
  </w:style>
  <w:style w:type="paragraph" w:customStyle="1" w:styleId="5B09B73E38BD4BA0A6410335C3AA5584">
    <w:name w:val="5B09B73E38BD4BA0A6410335C3AA5584"/>
  </w:style>
  <w:style w:type="paragraph" w:customStyle="1" w:styleId="E62A69CD6C954EFC8DEFDAD4DEB1FFDD">
    <w:name w:val="E62A69CD6C954EFC8DEFDAD4DEB1FFDD"/>
  </w:style>
  <w:style w:type="paragraph" w:customStyle="1" w:styleId="5C2025CE4F974B51BF3AA2A809676116">
    <w:name w:val="5C2025CE4F974B51BF3AA2A809676116"/>
  </w:style>
  <w:style w:type="paragraph" w:customStyle="1" w:styleId="89AEB5E5CB594365B9CBDC23683A25EF">
    <w:name w:val="89AEB5E5CB594365B9CBDC23683A25EF"/>
  </w:style>
  <w:style w:type="paragraph" w:customStyle="1" w:styleId="A3DBE6EADB72439F914747617A50AD9A">
    <w:name w:val="A3DBE6EADB72439F914747617A50AD9A"/>
  </w:style>
  <w:style w:type="paragraph" w:customStyle="1" w:styleId="039D0BC980E642199EB43FAE88C134C0">
    <w:name w:val="039D0BC980E642199EB43FAE88C134C0"/>
  </w:style>
  <w:style w:type="paragraph" w:customStyle="1" w:styleId="ABA5463C395A48DAA5367A49AFDF1C16">
    <w:name w:val="ABA5463C395A48DAA5367A49AFDF1C16"/>
  </w:style>
  <w:style w:type="paragraph" w:customStyle="1" w:styleId="8B30ADA129ED470E8A621DE455F6D134">
    <w:name w:val="8B30ADA129ED470E8A621DE455F6D134"/>
  </w:style>
  <w:style w:type="paragraph" w:customStyle="1" w:styleId="E8F6A62F3AA9471FA50D22742680ACAE">
    <w:name w:val="E8F6A62F3AA9471FA50D22742680ACAE"/>
  </w:style>
  <w:style w:type="paragraph" w:customStyle="1" w:styleId="BB6189E80BE8419C90A1D7CF321D2EC7">
    <w:name w:val="BB6189E80BE8419C90A1D7CF321D2EC7"/>
  </w:style>
  <w:style w:type="paragraph" w:customStyle="1" w:styleId="99E37BD8EE51430AA7305B547481EF5E">
    <w:name w:val="99E37BD8EE51430AA7305B547481EF5E"/>
  </w:style>
  <w:style w:type="paragraph" w:customStyle="1" w:styleId="98E2334A1E224193B13ECC913A2F6CC3">
    <w:name w:val="98E2334A1E224193B13ECC913A2F6CC3"/>
  </w:style>
  <w:style w:type="paragraph" w:customStyle="1" w:styleId="94882F0642A94FA6917DAE68711F331F">
    <w:name w:val="94882F0642A94FA6917DAE68711F331F"/>
  </w:style>
  <w:style w:type="paragraph" w:customStyle="1" w:styleId="57C3222C22A144E0BB4D5AE79826EB96">
    <w:name w:val="57C3222C22A144E0BB4D5AE79826EB96"/>
  </w:style>
  <w:style w:type="paragraph" w:customStyle="1" w:styleId="3DD0C64D1ED34A878098EEC929775696">
    <w:name w:val="3DD0C64D1ED34A878098EEC929775696"/>
  </w:style>
  <w:style w:type="paragraph" w:customStyle="1" w:styleId="CBA8FB47293E472794AE3ED9CC1CC4EE">
    <w:name w:val="CBA8FB47293E472794AE3ED9CC1CC4EE"/>
  </w:style>
  <w:style w:type="paragraph" w:customStyle="1" w:styleId="97DE268CE08C4F6C971DD029831AA32E">
    <w:name w:val="97DE268CE08C4F6C971DD029831AA32E"/>
  </w:style>
  <w:style w:type="paragraph" w:customStyle="1" w:styleId="CFA750D4443E46B99498EB9BA7984063">
    <w:name w:val="CFA750D4443E46B99498EB9BA7984063"/>
  </w:style>
  <w:style w:type="paragraph" w:customStyle="1" w:styleId="057E2AFE8641485F9B916B57C1FF7AFC">
    <w:name w:val="057E2AFE8641485F9B916B57C1FF7AFC"/>
  </w:style>
  <w:style w:type="paragraph" w:customStyle="1" w:styleId="697B782E63BA4A3A96D57F77B106DBBF">
    <w:name w:val="697B782E63BA4A3A96D57F77B106DBBF"/>
  </w:style>
  <w:style w:type="paragraph" w:customStyle="1" w:styleId="6194641CF4484901909E85F581F4C47F">
    <w:name w:val="6194641CF4484901909E85F581F4C47F"/>
  </w:style>
  <w:style w:type="paragraph" w:customStyle="1" w:styleId="873EF37C4C5C4348B6000035AE1FB06E">
    <w:name w:val="873EF37C4C5C4348B6000035AE1FB06E"/>
  </w:style>
  <w:style w:type="paragraph" w:customStyle="1" w:styleId="DFE51EED35A84EC6BFAB958A991BCE1E">
    <w:name w:val="DFE51EED35A84EC6BFAB958A991BCE1E"/>
  </w:style>
  <w:style w:type="paragraph" w:customStyle="1" w:styleId="11000D236EF243A485B3F0A9E08F2B84">
    <w:name w:val="11000D236EF243A485B3F0A9E08F2B84"/>
  </w:style>
  <w:style w:type="character" w:styleId="Strong">
    <w:name w:val="Strong"/>
    <w:basedOn w:val="DefaultParagraphFont"/>
    <w:uiPriority w:val="1"/>
    <w:qFormat/>
    <w:rPr>
      <w:b/>
      <w:bCs/>
    </w:rPr>
  </w:style>
  <w:style w:type="paragraph" w:customStyle="1" w:styleId="00B2CE11CAED444E8593BA5FD976D25F">
    <w:name w:val="00B2CE11CAED444E8593BA5FD976D25F"/>
  </w:style>
  <w:style w:type="paragraph" w:customStyle="1" w:styleId="060FD69CC8E142A5A814CFC8BFD2EE62">
    <w:name w:val="060FD69CC8E142A5A814CFC8BFD2EE62"/>
  </w:style>
  <w:style w:type="paragraph" w:customStyle="1" w:styleId="61BDDC41E09B4A2182A69BF292AD2BBB">
    <w:name w:val="61BDDC41E09B4A2182A69BF292AD2BBB"/>
  </w:style>
  <w:style w:type="paragraph" w:customStyle="1" w:styleId="6FA5878B01A84431A2F1D1BE028EAB8B">
    <w:name w:val="6FA5878B01A84431A2F1D1BE028EAB8B"/>
  </w:style>
  <w:style w:type="paragraph" w:customStyle="1" w:styleId="D7706949A4A04A138F30297A19C35F13">
    <w:name w:val="D7706949A4A04A138F30297A19C35F13"/>
  </w:style>
  <w:style w:type="paragraph" w:customStyle="1" w:styleId="7CD8CDDD490D4C94B9112AEA5860339B">
    <w:name w:val="7CD8CDDD490D4C94B9112AEA5860339B"/>
  </w:style>
  <w:style w:type="paragraph" w:customStyle="1" w:styleId="92969B80AA834EB69594E7D6E505F7D4">
    <w:name w:val="92969B80AA834EB69594E7D6E505F7D4"/>
  </w:style>
  <w:style w:type="paragraph" w:customStyle="1" w:styleId="D37FB981A8A4408EA80B54EAF10D2ECA">
    <w:name w:val="D37FB981A8A4408EA80B54EAF10D2ECA"/>
  </w:style>
  <w:style w:type="paragraph" w:customStyle="1" w:styleId="6DA97865669841BBAEA0C57B0AFBE96B">
    <w:name w:val="6DA97865669841BBAEA0C57B0AFBE96B"/>
  </w:style>
  <w:style w:type="paragraph" w:customStyle="1" w:styleId="8BBBF1311C104024917F62555200228B">
    <w:name w:val="8BBBF1311C104024917F62555200228B"/>
  </w:style>
  <w:style w:type="paragraph" w:customStyle="1" w:styleId="DE8E41D2A1E54A8E963D564FCF131913">
    <w:name w:val="DE8E41D2A1E54A8E963D564FCF131913"/>
  </w:style>
  <w:style w:type="paragraph" w:customStyle="1" w:styleId="151DFCE6A5964F0C95B5F58303660492">
    <w:name w:val="151DFCE6A5964F0C95B5F58303660492"/>
  </w:style>
  <w:style w:type="paragraph" w:customStyle="1" w:styleId="2F5BAE0F2F064357BF89C5142CA08DF8">
    <w:name w:val="2F5BAE0F2F064357BF89C5142CA08DF8"/>
  </w:style>
  <w:style w:type="paragraph" w:customStyle="1" w:styleId="07F7F4B060D5465781B2E39C8AEFD7A1">
    <w:name w:val="07F7F4B060D5465781B2E39C8AEFD7A1"/>
  </w:style>
  <w:style w:type="paragraph" w:customStyle="1" w:styleId="5CC0636050DE4DA9BD39FF7470828CDF">
    <w:name w:val="5CC0636050DE4DA9BD39FF7470828CDF"/>
  </w:style>
  <w:style w:type="paragraph" w:customStyle="1" w:styleId="D535365D71504E569C8EB6A0E79B71D8">
    <w:name w:val="D535365D71504E569C8EB6A0E79B71D8"/>
  </w:style>
  <w:style w:type="paragraph" w:customStyle="1" w:styleId="7526603AD57D4648960418BC44323B48">
    <w:name w:val="7526603AD57D4648960418BC44323B48"/>
  </w:style>
  <w:style w:type="paragraph" w:customStyle="1" w:styleId="AF8B0B7725574F6B8B0CEA2A0D25AD13">
    <w:name w:val="AF8B0B7725574F6B8B0CEA2A0D25AD13"/>
  </w:style>
  <w:style w:type="paragraph" w:customStyle="1" w:styleId="34995AA79DBC464B8834CE7FBBF22BD1">
    <w:name w:val="34995AA79DBC464B8834CE7FBBF22BD1"/>
  </w:style>
  <w:style w:type="paragraph" w:customStyle="1" w:styleId="63EEF5BABD234B538CD21BD1D5849CCA">
    <w:name w:val="63EEF5BABD234B538CD21BD1D5849CCA"/>
  </w:style>
  <w:style w:type="paragraph" w:customStyle="1" w:styleId="0EFB2C364F5C4DA09AD08481353EB556">
    <w:name w:val="0EFB2C364F5C4DA09AD08481353EB556"/>
  </w:style>
  <w:style w:type="paragraph" w:customStyle="1" w:styleId="33D478285EB549089DF3269FD6A457BD">
    <w:name w:val="33D478285EB549089DF3269FD6A457BD"/>
  </w:style>
  <w:style w:type="paragraph" w:customStyle="1" w:styleId="303761B32B874D189DC02DE6FBA5F305">
    <w:name w:val="303761B32B874D189DC02DE6FBA5F305"/>
  </w:style>
  <w:style w:type="paragraph" w:customStyle="1" w:styleId="AF770CA1EFEC4C02889A97DE1B3C76B2">
    <w:name w:val="AF770CA1EFEC4C02889A97DE1B3C76B2"/>
  </w:style>
  <w:style w:type="paragraph" w:customStyle="1" w:styleId="481E1483895C4E15B9A1A74C4DF90344">
    <w:name w:val="481E1483895C4E15B9A1A74C4DF90344"/>
  </w:style>
  <w:style w:type="paragraph" w:customStyle="1" w:styleId="00448234068E4E1E83FB5100ECEE63F5">
    <w:name w:val="00448234068E4E1E83FB5100ECEE63F5"/>
  </w:style>
  <w:style w:type="paragraph" w:customStyle="1" w:styleId="2D7697EC176042738569800B760E497B">
    <w:name w:val="2D7697EC176042738569800B760E497B"/>
  </w:style>
  <w:style w:type="paragraph" w:customStyle="1" w:styleId="F25A6234B1714D8BB4E3186CD97F6679">
    <w:name w:val="F25A6234B1714D8BB4E3186CD97F6679"/>
  </w:style>
  <w:style w:type="paragraph" w:customStyle="1" w:styleId="AB425B6C9B7F47D899952211E2EB2A21">
    <w:name w:val="AB425B6C9B7F47D899952211E2EB2A21"/>
  </w:style>
  <w:style w:type="paragraph" w:customStyle="1" w:styleId="EB1B3474EB1A492482D618A149EF2834">
    <w:name w:val="EB1B3474EB1A492482D618A149EF2834"/>
  </w:style>
  <w:style w:type="paragraph" w:customStyle="1" w:styleId="9A12F9875F2B40F691BF4F64BF511C3E">
    <w:name w:val="9A12F9875F2B40F691BF4F64BF511C3E"/>
  </w:style>
  <w:style w:type="paragraph" w:customStyle="1" w:styleId="AD0FD345D2DC4204BEA06A8E07E9919C">
    <w:name w:val="AD0FD345D2DC4204BEA06A8E07E9919C"/>
  </w:style>
  <w:style w:type="paragraph" w:customStyle="1" w:styleId="A4993BC9DC8947CBAEF90199C634F8B4">
    <w:name w:val="A4993BC9DC8947CBAEF90199C634F8B4"/>
  </w:style>
  <w:style w:type="paragraph" w:customStyle="1" w:styleId="AED56DD947EF4C7D8AA480E745488014">
    <w:name w:val="AED56DD947EF4C7D8AA480E745488014"/>
  </w:style>
  <w:style w:type="paragraph" w:customStyle="1" w:styleId="19EC8E39E983421EA2A99437D697CA45">
    <w:name w:val="19EC8E39E983421EA2A99437D697CA45"/>
  </w:style>
  <w:style w:type="paragraph" w:customStyle="1" w:styleId="A0A77F22DBB44C35A86FD60B565EFBCC">
    <w:name w:val="A0A77F22DBB44C35A86FD60B565EFBCC"/>
  </w:style>
  <w:style w:type="paragraph" w:customStyle="1" w:styleId="F0809B3BA4854FD8ADA973E21558EFD8">
    <w:name w:val="F0809B3BA4854FD8ADA973E21558EFD8"/>
  </w:style>
  <w:style w:type="paragraph" w:customStyle="1" w:styleId="DE48B6CD12E7462282DA4B37AC62A6AC">
    <w:name w:val="DE48B6CD12E7462282DA4B37AC62A6AC"/>
  </w:style>
  <w:style w:type="paragraph" w:customStyle="1" w:styleId="BDD47B56678C497FBC0B8C5F49AE9493">
    <w:name w:val="BDD47B56678C497FBC0B8C5F49AE9493"/>
  </w:style>
  <w:style w:type="paragraph" w:customStyle="1" w:styleId="F79DC821058B494A9048B4A7744E6FA8">
    <w:name w:val="F79DC821058B494A9048B4A7744E6FA8"/>
  </w:style>
  <w:style w:type="paragraph" w:customStyle="1" w:styleId="EF68F0C2D8F6452C810441228DD33AE6">
    <w:name w:val="EF68F0C2D8F6452C810441228DD33AE6"/>
  </w:style>
  <w:style w:type="paragraph" w:customStyle="1" w:styleId="D0EE795747244307903B573F4FDE852F">
    <w:name w:val="D0EE795747244307903B573F4FDE852F"/>
  </w:style>
  <w:style w:type="paragraph" w:customStyle="1" w:styleId="8901F51EE5E545A3867B1F8378A69FEF">
    <w:name w:val="8901F51EE5E545A3867B1F8378A69FEF"/>
  </w:style>
  <w:style w:type="paragraph" w:customStyle="1" w:styleId="4F9B6DD40E1C45CBBA9480CB1AB75828">
    <w:name w:val="4F9B6DD40E1C45CBBA9480CB1AB75828"/>
  </w:style>
  <w:style w:type="paragraph" w:customStyle="1" w:styleId="66EAD7743C584DA99EAF04C54F8BEC86">
    <w:name w:val="66EAD7743C584DA99EAF04C54F8BEC86"/>
  </w:style>
  <w:style w:type="paragraph" w:customStyle="1" w:styleId="5039E2E444EC4AE081C21702B25BF61F">
    <w:name w:val="5039E2E444EC4AE081C21702B25BF61F"/>
  </w:style>
  <w:style w:type="paragraph" w:customStyle="1" w:styleId="1653C6BCAD1C4D7DA898E1A2865A8F8F">
    <w:name w:val="1653C6BCAD1C4D7DA898E1A2865A8F8F"/>
  </w:style>
  <w:style w:type="paragraph" w:customStyle="1" w:styleId="79B51C98A9714A6A80BA5ADCFE01DC81">
    <w:name w:val="79B51C98A9714A6A80BA5ADCFE01DC81"/>
  </w:style>
  <w:style w:type="paragraph" w:customStyle="1" w:styleId="C03B2C1A73654F849572FEE5B4B410B3">
    <w:name w:val="C03B2C1A73654F849572FEE5B4B410B3"/>
  </w:style>
  <w:style w:type="paragraph" w:customStyle="1" w:styleId="3A322D9270434A14B4FE5A40F9404E23">
    <w:name w:val="3A322D9270434A14B4FE5A40F9404E23"/>
  </w:style>
  <w:style w:type="paragraph" w:customStyle="1" w:styleId="0E4A97045B5E4A3593AE23BDF147D733">
    <w:name w:val="0E4A97045B5E4A3593AE23BDF147D733"/>
  </w:style>
  <w:style w:type="paragraph" w:customStyle="1" w:styleId="BDA9973906DD45B3B6782249D8DD9240">
    <w:name w:val="BDA9973906DD45B3B6782249D8DD9240"/>
  </w:style>
  <w:style w:type="paragraph" w:customStyle="1" w:styleId="E5AB6DE45DE24960B832F1AA20FD1868">
    <w:name w:val="E5AB6DE45DE24960B832F1AA20FD1868"/>
  </w:style>
  <w:style w:type="paragraph" w:customStyle="1" w:styleId="8ED99F1C5A6D4943B29BBE87433D4B6F">
    <w:name w:val="8ED99F1C5A6D4943B29BBE87433D4B6F"/>
  </w:style>
  <w:style w:type="paragraph" w:customStyle="1" w:styleId="13E0F9773BA14B09A883D3CC6326AD83">
    <w:name w:val="13E0F9773BA14B09A883D3CC6326AD83"/>
  </w:style>
  <w:style w:type="paragraph" w:customStyle="1" w:styleId="E5894F86AB75468ABE0E6416298AC28C">
    <w:name w:val="E5894F86AB75468ABE0E6416298AC28C"/>
  </w:style>
  <w:style w:type="paragraph" w:customStyle="1" w:styleId="FD5A27F88DB74A2E8FCC44819C9E1312">
    <w:name w:val="FD5A27F88DB74A2E8FCC44819C9E1312"/>
  </w:style>
  <w:style w:type="paragraph" w:customStyle="1" w:styleId="F9CFABE5BCCE4BC98155B453D0638950">
    <w:name w:val="F9CFABE5BCCE4BC98155B453D0638950"/>
  </w:style>
  <w:style w:type="paragraph" w:customStyle="1" w:styleId="7D305CA7D5A446CB984C9954828DEB25">
    <w:name w:val="7D305CA7D5A446CB984C9954828DEB25"/>
  </w:style>
  <w:style w:type="paragraph" w:customStyle="1" w:styleId="FEC3B936188249A192C65ABD542AE276">
    <w:name w:val="FEC3B936188249A192C65ABD542AE276"/>
  </w:style>
  <w:style w:type="paragraph" w:customStyle="1" w:styleId="7D53A1355D044057B11812512B58ABBB">
    <w:name w:val="7D53A1355D044057B11812512B58ABBB"/>
  </w:style>
  <w:style w:type="paragraph" w:customStyle="1" w:styleId="000929768A0149FB9305D68D3484FD02">
    <w:name w:val="000929768A0149FB9305D68D3484FD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Project communication plan</Template>
  <TotalTime>363</TotalTime>
  <Pages>13</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keywords>Identify and classify toxic online comments</cp:keywords>
  <cp:lastModifiedBy>AMIT</cp:lastModifiedBy>
  <cp:revision>4</cp:revision>
  <dcterms:created xsi:type="dcterms:W3CDTF">2018-05-23T07:09:00Z</dcterms:created>
  <dcterms:modified xsi:type="dcterms:W3CDTF">2018-05-23T14:43:00Z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